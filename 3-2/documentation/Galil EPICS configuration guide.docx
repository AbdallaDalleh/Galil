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3E7" w:rsidRDefault="00F673E7" w:rsidP="00F673E7">
      <w:pPr>
        <w:pStyle w:val="ASHeadingLevel1"/>
        <w:jc w:val="right"/>
      </w:pPr>
      <w:bookmarkStart w:id="0" w:name="_Toc70218289"/>
      <w:bookmarkStart w:id="1" w:name="ShortReport"/>
    </w:p>
    <w:p w:rsidR="00F673E7" w:rsidRDefault="00F673E7" w:rsidP="00F673E7">
      <w:pPr>
        <w:pStyle w:val="ASHeadingLevel1"/>
        <w:jc w:val="right"/>
      </w:pPr>
    </w:p>
    <w:p w:rsidR="00F673E7" w:rsidRDefault="00F673E7" w:rsidP="00F673E7">
      <w:pPr>
        <w:pStyle w:val="ASHeadingLevel1"/>
        <w:jc w:val="right"/>
      </w:pPr>
    </w:p>
    <w:p w:rsidR="00F673E7" w:rsidRDefault="00F673E7" w:rsidP="00F673E7">
      <w:pPr>
        <w:pStyle w:val="ASHeadingLevel1"/>
        <w:jc w:val="right"/>
      </w:pPr>
    </w:p>
    <w:p w:rsidR="00F673E7" w:rsidRDefault="00F673E7" w:rsidP="00F673E7">
      <w:pPr>
        <w:pStyle w:val="ASHeadingLevel1"/>
        <w:jc w:val="right"/>
      </w:pPr>
    </w:p>
    <w:p w:rsidR="00F673E7" w:rsidRDefault="00F673E7" w:rsidP="00F673E7">
      <w:pPr>
        <w:pStyle w:val="ASHeadingLevel1"/>
        <w:jc w:val="right"/>
      </w:pPr>
    </w:p>
    <w:p w:rsidR="00F673E7" w:rsidRDefault="00F673E7" w:rsidP="00F673E7">
      <w:pPr>
        <w:pStyle w:val="ASHeadingLevel1"/>
        <w:jc w:val="right"/>
      </w:pPr>
    </w:p>
    <w:p w:rsidR="00F673E7" w:rsidRPr="00FA7D47" w:rsidRDefault="00F673E7" w:rsidP="00F673E7">
      <w:pPr>
        <w:pStyle w:val="ASHeadingLevel1"/>
        <w:jc w:val="right"/>
        <w:rPr>
          <w:sz w:val="20"/>
        </w:rPr>
      </w:pPr>
    </w:p>
    <w:p w:rsidR="00F673E7" w:rsidRPr="00FA7D47" w:rsidRDefault="00F673E7" w:rsidP="00F673E7">
      <w:pPr>
        <w:pStyle w:val="ASHeadingLevel1"/>
        <w:jc w:val="right"/>
        <w:rPr>
          <w:sz w:val="20"/>
        </w:rPr>
      </w:pPr>
      <w:r>
        <w:rPr>
          <w:sz w:val="20"/>
        </w:rPr>
        <w:br/>
      </w:r>
      <w:r>
        <w:rPr>
          <w:sz w:val="20"/>
        </w:rPr>
        <w:br/>
      </w:r>
      <w:r>
        <w:rPr>
          <w:sz w:val="20"/>
        </w:rPr>
        <w:br/>
      </w:r>
      <w:r>
        <w:rPr>
          <w:sz w:val="20"/>
        </w:rPr>
        <w:br/>
      </w:r>
    </w:p>
    <w:p w:rsidR="00F673E7" w:rsidRPr="00FA7D47" w:rsidRDefault="00F673E7" w:rsidP="00F673E7">
      <w:pPr>
        <w:pStyle w:val="ASHeadingLevel1"/>
        <w:jc w:val="right"/>
        <w:rPr>
          <w:sz w:val="20"/>
        </w:rPr>
      </w:pPr>
    </w:p>
    <w:tbl>
      <w:tblPr>
        <w:tblpPr w:leftFromText="181" w:rightFromText="181" w:vertAnchor="page" w:horzAnchor="margin" w:tblpXSpec="right" w:tblpY="10258"/>
        <w:tblOverlap w:val="neve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57" w:type="dxa"/>
          <w:bottom w:w="57" w:type="dxa"/>
          <w:right w:w="57" w:type="dxa"/>
        </w:tblCellMar>
        <w:tblLook w:val="00A0" w:firstRow="1" w:lastRow="0" w:firstColumn="1" w:lastColumn="0" w:noHBand="0" w:noVBand="0"/>
      </w:tblPr>
      <w:tblGrid>
        <w:gridCol w:w="6771"/>
        <w:gridCol w:w="2869"/>
      </w:tblGrid>
      <w:tr w:rsidR="00C06E59" w:rsidRPr="00AE3E70" w:rsidTr="004044BA">
        <w:trPr>
          <w:cantSplit/>
          <w:trHeight w:val="567"/>
        </w:trPr>
        <w:tc>
          <w:tcPr>
            <w:tcW w:w="9640" w:type="dxa"/>
            <w:gridSpan w:val="2"/>
            <w:tcBorders>
              <w:top w:val="nil"/>
              <w:left w:val="nil"/>
              <w:bottom w:val="nil"/>
              <w:right w:val="nil"/>
            </w:tcBorders>
            <w:vAlign w:val="bottom"/>
          </w:tcPr>
          <w:p w:rsidR="00C06E59" w:rsidRPr="00601ED8" w:rsidRDefault="00575A16" w:rsidP="00425BA0">
            <w:pPr>
              <w:pStyle w:val="NoStyle"/>
              <w:spacing w:line="720" w:lineRule="exact"/>
              <w:jc w:val="right"/>
              <w:rPr>
                <w:color w:val="919193"/>
                <w:sz w:val="72"/>
              </w:rPr>
            </w:pPr>
            <w:r>
              <w:rPr>
                <w:color w:val="919193"/>
                <w:sz w:val="72"/>
              </w:rPr>
              <w:fldChar w:fldCharType="begin"/>
            </w:r>
            <w:r w:rsidR="009A0F79">
              <w:rPr>
                <w:color w:val="919193"/>
                <w:sz w:val="72"/>
              </w:rPr>
              <w:instrText xml:space="preserve"> DOCPROPERTY  Title  \* MERGEFORMAT </w:instrText>
            </w:r>
            <w:r>
              <w:rPr>
                <w:color w:val="919193"/>
                <w:sz w:val="72"/>
              </w:rPr>
              <w:fldChar w:fldCharType="separate"/>
            </w:r>
            <w:proofErr w:type="spellStart"/>
            <w:r w:rsidR="009A0F79">
              <w:rPr>
                <w:color w:val="919193"/>
                <w:sz w:val="72"/>
              </w:rPr>
              <w:t>Galil</w:t>
            </w:r>
            <w:proofErr w:type="spellEnd"/>
            <w:r w:rsidR="009A0F79">
              <w:rPr>
                <w:color w:val="919193"/>
                <w:sz w:val="72"/>
              </w:rPr>
              <w:t xml:space="preserve"> EPICS driver configuration guide</w:t>
            </w:r>
            <w:r>
              <w:rPr>
                <w:color w:val="919193"/>
                <w:sz w:val="72"/>
              </w:rPr>
              <w:fldChar w:fldCharType="end"/>
            </w:r>
            <w:r w:rsidR="00E50886">
              <w:rPr>
                <w:color w:val="919193"/>
                <w:sz w:val="72"/>
              </w:rPr>
              <w:pict>
                <v:roundrect id="_x0000_s1030" style="position:absolute;left:0;text-align:left;margin-left:116.1pt;margin-top:-241.55pt;width:362.25pt;height:212.55pt;z-index:251657216;mso-position-horizontal-relative:text;mso-position-vertical-relative:text" arcsize="5279f" strokecolor="#919193"/>
              </w:pict>
            </w:r>
            <w:r w:rsidR="00E50886">
              <w:rPr>
                <w:color w:val="919193"/>
                <w:sz w:val="72"/>
              </w:rPr>
              <w:pict>
                <v:shapetype id="_x0000_t202" coordsize="21600,21600" o:spt="202" path="m,l,21600r21600,l21600,xe">
                  <v:stroke joinstyle="miter"/>
                  <v:path gradientshapeok="t" o:connecttype="rect"/>
                </v:shapetype>
                <v:shape id="_x0000_s1031" type="#_x0000_t202" style="position:absolute;left:0;text-align:left;margin-left:1585.15pt;margin-top:1583.55pt;width:321.3pt;height:88.85pt;z-index:251658240;mso-position-horizontal-relative:text;mso-position-vertical-relative:text" stroked="f">
                  <v:textbox style="mso-next-textbox:#_x0000_s1031">
                    <w:txbxContent>
                      <w:p w:rsidR="00C428FA" w:rsidRPr="00441BE3" w:rsidRDefault="00C428FA" w:rsidP="00C06E59">
                        <w:r>
                          <w:t>Add picture/</w:t>
                        </w:r>
                        <w:r w:rsidRPr="00441BE3">
                          <w:t>s in this area</w:t>
                        </w:r>
                      </w:p>
                    </w:txbxContent>
                  </v:textbox>
                </v:shape>
              </w:pict>
            </w:r>
          </w:p>
        </w:tc>
      </w:tr>
      <w:tr w:rsidR="00C06E59" w:rsidRPr="00136725" w:rsidTr="004044BA">
        <w:trPr>
          <w:cantSplit/>
          <w:trHeight w:val="20"/>
        </w:trPr>
        <w:tc>
          <w:tcPr>
            <w:tcW w:w="9640" w:type="dxa"/>
            <w:gridSpan w:val="2"/>
            <w:tcBorders>
              <w:top w:val="nil"/>
              <w:left w:val="nil"/>
              <w:bottom w:val="nil"/>
              <w:right w:val="nil"/>
            </w:tcBorders>
            <w:vAlign w:val="center"/>
          </w:tcPr>
          <w:p w:rsidR="00C06E59" w:rsidRPr="00C3454C" w:rsidRDefault="00C06E59" w:rsidP="004044BA">
            <w:pPr>
              <w:pStyle w:val="NoStyle"/>
              <w:spacing w:line="120" w:lineRule="exact"/>
              <w:jc w:val="right"/>
              <w:rPr>
                <w:noProof/>
                <w:color w:val="919193"/>
                <w:sz w:val="12"/>
                <w:szCs w:val="12"/>
                <w:lang w:val="en-US"/>
              </w:rPr>
            </w:pPr>
          </w:p>
        </w:tc>
      </w:tr>
      <w:tr w:rsidR="00C06E59" w:rsidRPr="0076195E" w:rsidTr="004044BA">
        <w:trPr>
          <w:gridBefore w:val="1"/>
          <w:wBefore w:w="6771" w:type="dxa"/>
          <w:cantSplit/>
          <w:trHeight w:val="227"/>
        </w:trPr>
        <w:tc>
          <w:tcPr>
            <w:tcW w:w="2869" w:type="dxa"/>
            <w:tcBorders>
              <w:top w:val="nil"/>
              <w:left w:val="nil"/>
              <w:bottom w:val="nil"/>
              <w:right w:val="nil"/>
            </w:tcBorders>
            <w:vAlign w:val="center"/>
          </w:tcPr>
          <w:p w:rsidR="00C06E59" w:rsidRPr="0076195E" w:rsidRDefault="00C06E59" w:rsidP="00E30FBC">
            <w:pPr>
              <w:pStyle w:val="ASCoverText"/>
              <w:framePr w:hSpace="0" w:wrap="auto" w:vAnchor="margin" w:hAnchor="text" w:xAlign="left" w:yAlign="inline"/>
              <w:suppressOverlap w:val="0"/>
            </w:pPr>
            <w:r w:rsidRPr="0076195E">
              <w:t xml:space="preserve">Document no:  </w:t>
            </w:r>
            <w:r w:rsidR="00E50886">
              <w:fldChar w:fldCharType="begin"/>
            </w:r>
            <w:r w:rsidR="00E50886">
              <w:instrText xml:space="preserve"> DOCPROPERTY  DocumentNo  \* MERGEFORMAT </w:instrText>
            </w:r>
            <w:r w:rsidR="00E50886">
              <w:fldChar w:fldCharType="separate"/>
            </w:r>
            <w:r w:rsidR="00484A74">
              <w:t>1</w:t>
            </w:r>
            <w:r w:rsidR="00E50886">
              <w:fldChar w:fldCharType="end"/>
            </w:r>
          </w:p>
        </w:tc>
      </w:tr>
      <w:tr w:rsidR="00C06E59" w:rsidRPr="0076195E" w:rsidTr="004044BA">
        <w:trPr>
          <w:gridBefore w:val="1"/>
          <w:wBefore w:w="6771" w:type="dxa"/>
          <w:cantSplit/>
          <w:trHeight w:val="227"/>
        </w:trPr>
        <w:tc>
          <w:tcPr>
            <w:tcW w:w="2869" w:type="dxa"/>
            <w:tcBorders>
              <w:top w:val="nil"/>
              <w:left w:val="nil"/>
              <w:bottom w:val="nil"/>
              <w:right w:val="nil"/>
            </w:tcBorders>
            <w:vAlign w:val="center"/>
          </w:tcPr>
          <w:p w:rsidR="00C06E59" w:rsidRPr="0076195E" w:rsidRDefault="00F0506E" w:rsidP="00F0506E">
            <w:pPr>
              <w:pStyle w:val="ASCoverText"/>
              <w:framePr w:hSpace="0" w:wrap="auto" w:vAnchor="margin" w:hAnchor="text" w:xAlign="left" w:yAlign="inline"/>
              <w:suppressOverlap w:val="0"/>
            </w:pPr>
            <w:r>
              <w:t>Revision</w:t>
            </w:r>
            <w:r w:rsidR="00C06E59" w:rsidRPr="0076195E">
              <w:t xml:space="preserve"> no:  </w:t>
            </w:r>
            <w:r w:rsidR="00E50886">
              <w:fldChar w:fldCharType="begin"/>
            </w:r>
            <w:r w:rsidR="00E50886">
              <w:instrText xml:space="preserve"> DOCPROPERTY  RevisionNo  \* MERGEFORMAT </w:instrText>
            </w:r>
            <w:r w:rsidR="00E50886">
              <w:fldChar w:fldCharType="separate"/>
            </w:r>
            <w:r w:rsidR="00FD2F35">
              <w:t>1.1</w:t>
            </w:r>
            <w:r w:rsidR="00E50886">
              <w:fldChar w:fldCharType="end"/>
            </w:r>
          </w:p>
        </w:tc>
      </w:tr>
      <w:tr w:rsidR="00C06E59" w:rsidRPr="0076195E" w:rsidTr="004044BA">
        <w:trPr>
          <w:gridBefore w:val="1"/>
          <w:wBefore w:w="6771" w:type="dxa"/>
          <w:cantSplit/>
          <w:trHeight w:val="227"/>
        </w:trPr>
        <w:tc>
          <w:tcPr>
            <w:tcW w:w="2869" w:type="dxa"/>
            <w:tcBorders>
              <w:top w:val="nil"/>
              <w:left w:val="nil"/>
              <w:bottom w:val="nil"/>
              <w:right w:val="nil"/>
            </w:tcBorders>
            <w:vAlign w:val="center"/>
          </w:tcPr>
          <w:p w:rsidR="00C06E59" w:rsidRPr="0076195E" w:rsidRDefault="00C06E59" w:rsidP="00FD2F35">
            <w:pPr>
              <w:pStyle w:val="ASCoverText"/>
              <w:framePr w:hSpace="0" w:wrap="auto" w:vAnchor="margin" w:hAnchor="text" w:xAlign="left" w:yAlign="inline"/>
              <w:suppressOverlap w:val="0"/>
            </w:pPr>
            <w:r w:rsidRPr="0076195E">
              <w:t xml:space="preserve">Date:  </w:t>
            </w:r>
            <w:r w:rsidR="00FD2F35">
              <w:t>06 June 2016</w:t>
            </w:r>
          </w:p>
        </w:tc>
      </w:tr>
    </w:tbl>
    <w:p w:rsidR="002A39C6" w:rsidRPr="00FA7D47" w:rsidRDefault="002A39C6" w:rsidP="002A39C6">
      <w:pPr>
        <w:pStyle w:val="ASHeadingLevel1"/>
        <w:jc w:val="right"/>
        <w:rPr>
          <w:sz w:val="20"/>
        </w:rPr>
      </w:pPr>
    </w:p>
    <w:p w:rsidR="002A39C6" w:rsidRDefault="002A39C6" w:rsidP="002A39C6">
      <w:pPr>
        <w:pStyle w:val="ASHeadingLevel1"/>
        <w:jc w:val="right"/>
        <w:rPr>
          <w:sz w:val="20"/>
        </w:rPr>
      </w:pPr>
      <w:r>
        <w:rPr>
          <w:sz w:val="20"/>
        </w:rPr>
        <w:br/>
      </w:r>
    </w:p>
    <w:p w:rsidR="00911E74" w:rsidRPr="00FA7D47" w:rsidRDefault="00911E74" w:rsidP="002A39C6">
      <w:pPr>
        <w:pStyle w:val="ASHeadingLevel1"/>
        <w:jc w:val="right"/>
        <w:rPr>
          <w:sz w:val="20"/>
        </w:rPr>
      </w:pPr>
    </w:p>
    <w:p w:rsidR="002A39C6" w:rsidRDefault="002A39C6" w:rsidP="002A39C6">
      <w:pPr>
        <w:pStyle w:val="ASHeadingLevel1"/>
        <w:jc w:val="right"/>
        <w:rPr>
          <w:sz w:val="20"/>
        </w:rPr>
      </w:pPr>
      <w:r>
        <w:rPr>
          <w:sz w:val="20"/>
        </w:rPr>
        <w:br/>
      </w:r>
      <w:r w:rsidR="008C1E8B">
        <w:rPr>
          <w:sz w:val="20"/>
        </w:rPr>
        <w:br/>
      </w:r>
      <w:r>
        <w:rPr>
          <w:sz w:val="20"/>
        </w:rPr>
        <w:br/>
      </w:r>
    </w:p>
    <w:p w:rsidR="00211F6B" w:rsidRPr="00FA7D47" w:rsidRDefault="00211F6B" w:rsidP="002A39C6">
      <w:pPr>
        <w:pStyle w:val="ASHeadingLevel1"/>
        <w:jc w:val="right"/>
        <w:rPr>
          <w:sz w:val="20"/>
        </w:rPr>
      </w:pPr>
    </w:p>
    <w:p w:rsidR="006A0C01" w:rsidRDefault="006A0C01" w:rsidP="00DC5D78">
      <w:pPr>
        <w:pStyle w:val="ASHeadingLevel1"/>
      </w:pPr>
      <w:r>
        <w:t>R</w:t>
      </w:r>
      <w:r w:rsidR="00DC5D78">
        <w:t>EVIS</w:t>
      </w:r>
      <w:bookmarkStart w:id="2" w:name="_GoBack"/>
      <w:bookmarkEnd w:id="2"/>
      <w:r w:rsidR="00DC5D78">
        <w:t>ION HISTORY</w:t>
      </w:r>
      <w:bookmarkEnd w:id="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57" w:type="dxa"/>
          <w:bottom w:w="57" w:type="dxa"/>
          <w:right w:w="57" w:type="dxa"/>
        </w:tblCellMar>
        <w:tblLook w:val="0000" w:firstRow="0" w:lastRow="0" w:firstColumn="0" w:lastColumn="0" w:noHBand="0" w:noVBand="0"/>
      </w:tblPr>
      <w:tblGrid>
        <w:gridCol w:w="1446"/>
        <w:gridCol w:w="1446"/>
        <w:gridCol w:w="2525"/>
        <w:gridCol w:w="4618"/>
      </w:tblGrid>
      <w:tr w:rsidR="00310CCB" w:rsidRPr="00DC5D78" w:rsidTr="00AD46F7">
        <w:trPr>
          <w:cantSplit/>
        </w:trPr>
        <w:tc>
          <w:tcPr>
            <w:tcW w:w="720" w:type="pct"/>
            <w:shd w:val="clear" w:color="auto" w:fill="747476"/>
          </w:tcPr>
          <w:p w:rsidR="00310CCB" w:rsidRPr="00DC5D78" w:rsidRDefault="00310CCB" w:rsidP="00984F11">
            <w:pPr>
              <w:pStyle w:val="NoStyle"/>
              <w:jc w:val="center"/>
              <w:rPr>
                <w:b/>
                <w:color w:val="FFFFFF"/>
              </w:rPr>
            </w:pPr>
            <w:r w:rsidRPr="00DC5D78">
              <w:rPr>
                <w:b/>
                <w:color w:val="FFFFFF"/>
              </w:rPr>
              <w:t>Revision</w:t>
            </w:r>
          </w:p>
        </w:tc>
        <w:tc>
          <w:tcPr>
            <w:tcW w:w="720" w:type="pct"/>
            <w:shd w:val="clear" w:color="auto" w:fill="747476"/>
          </w:tcPr>
          <w:p w:rsidR="00310CCB" w:rsidRPr="00DC5D78" w:rsidRDefault="00310CCB" w:rsidP="00984F11">
            <w:pPr>
              <w:pStyle w:val="NoStyle"/>
              <w:jc w:val="center"/>
              <w:rPr>
                <w:b/>
                <w:color w:val="FFFFFF"/>
              </w:rPr>
            </w:pPr>
            <w:r w:rsidRPr="00DC5D78">
              <w:rPr>
                <w:b/>
                <w:color w:val="FFFFFF"/>
              </w:rPr>
              <w:t>Date</w:t>
            </w:r>
          </w:p>
        </w:tc>
        <w:tc>
          <w:tcPr>
            <w:tcW w:w="1258" w:type="pct"/>
            <w:shd w:val="clear" w:color="auto" w:fill="747476"/>
          </w:tcPr>
          <w:p w:rsidR="00310CCB" w:rsidRPr="00DC5D78" w:rsidRDefault="00310CCB" w:rsidP="00984F11">
            <w:pPr>
              <w:pStyle w:val="NoStyle"/>
              <w:rPr>
                <w:b/>
                <w:color w:val="FFFFFF"/>
              </w:rPr>
            </w:pPr>
            <w:r w:rsidRPr="00DC5D78">
              <w:rPr>
                <w:b/>
                <w:color w:val="FFFFFF"/>
              </w:rPr>
              <w:t>Prepared by</w:t>
            </w:r>
          </w:p>
        </w:tc>
        <w:tc>
          <w:tcPr>
            <w:tcW w:w="2301" w:type="pct"/>
            <w:shd w:val="clear" w:color="auto" w:fill="747476"/>
          </w:tcPr>
          <w:p w:rsidR="00310CCB" w:rsidRPr="00DC5D78" w:rsidRDefault="00310CCB" w:rsidP="00984F11">
            <w:pPr>
              <w:pStyle w:val="NoStyle"/>
              <w:rPr>
                <w:b/>
                <w:color w:val="FFFFFF"/>
              </w:rPr>
            </w:pPr>
            <w:r w:rsidRPr="00DC5D78">
              <w:rPr>
                <w:b/>
                <w:color w:val="FFFFFF"/>
              </w:rPr>
              <w:t>Description</w:t>
            </w:r>
          </w:p>
        </w:tc>
      </w:tr>
      <w:tr w:rsidR="00310CCB" w:rsidTr="00AD46F7">
        <w:trPr>
          <w:cantSplit/>
        </w:trPr>
        <w:tc>
          <w:tcPr>
            <w:tcW w:w="720" w:type="pct"/>
          </w:tcPr>
          <w:p w:rsidR="00310CCB" w:rsidRDefault="00667112" w:rsidP="00984F11">
            <w:pPr>
              <w:pStyle w:val="NoStyle"/>
              <w:jc w:val="center"/>
            </w:pPr>
            <w:r>
              <w:t>1.0</w:t>
            </w:r>
          </w:p>
        </w:tc>
        <w:tc>
          <w:tcPr>
            <w:tcW w:w="720" w:type="pct"/>
          </w:tcPr>
          <w:p w:rsidR="00310CCB" w:rsidRDefault="00AD46F7" w:rsidP="00667112">
            <w:pPr>
              <w:pStyle w:val="NoStyle"/>
              <w:jc w:val="center"/>
            </w:pPr>
            <w:fldSimple w:instr=" DOCPROPERTY  Date  \* MERGEFORMAT ">
              <w:r>
                <w:t>27 April 2016</w:t>
              </w:r>
            </w:fldSimple>
          </w:p>
        </w:tc>
        <w:tc>
          <w:tcPr>
            <w:tcW w:w="1258" w:type="pct"/>
          </w:tcPr>
          <w:p w:rsidR="00310CCB" w:rsidRDefault="00484A74" w:rsidP="00984F11">
            <w:pPr>
              <w:pStyle w:val="NoStyle"/>
            </w:pPr>
            <w:r>
              <w:t>Mark Clift</w:t>
            </w:r>
          </w:p>
        </w:tc>
        <w:tc>
          <w:tcPr>
            <w:tcW w:w="2301" w:type="pct"/>
          </w:tcPr>
          <w:p w:rsidR="00310CCB" w:rsidRDefault="00F315D4" w:rsidP="00984F11">
            <w:pPr>
              <w:pStyle w:val="NoStyle"/>
            </w:pPr>
            <w:r>
              <w:t>Original</w:t>
            </w:r>
          </w:p>
        </w:tc>
      </w:tr>
      <w:tr w:rsidR="00AD46F7" w:rsidTr="00AD46F7">
        <w:trPr>
          <w:cantSplit/>
        </w:trPr>
        <w:tc>
          <w:tcPr>
            <w:tcW w:w="720" w:type="pct"/>
          </w:tcPr>
          <w:p w:rsidR="00AD46F7" w:rsidRDefault="00AD46F7" w:rsidP="00984F11">
            <w:pPr>
              <w:pStyle w:val="NoStyle"/>
              <w:jc w:val="center"/>
            </w:pPr>
            <w:r>
              <w:t>1.1</w:t>
            </w:r>
          </w:p>
        </w:tc>
        <w:tc>
          <w:tcPr>
            <w:tcW w:w="720" w:type="pct"/>
          </w:tcPr>
          <w:p w:rsidR="00AD46F7" w:rsidRDefault="00AD46F7" w:rsidP="00667112">
            <w:pPr>
              <w:pStyle w:val="NoStyle"/>
              <w:jc w:val="center"/>
            </w:pPr>
            <w:r>
              <w:t>06 June 2016</w:t>
            </w:r>
          </w:p>
        </w:tc>
        <w:tc>
          <w:tcPr>
            <w:tcW w:w="1258" w:type="pct"/>
          </w:tcPr>
          <w:p w:rsidR="00AD46F7" w:rsidRDefault="00AD46F7" w:rsidP="00984F11">
            <w:pPr>
              <w:pStyle w:val="NoStyle"/>
            </w:pPr>
            <w:r>
              <w:t>Mark Clift</w:t>
            </w:r>
          </w:p>
        </w:tc>
        <w:tc>
          <w:tcPr>
            <w:tcW w:w="2301" w:type="pct"/>
          </w:tcPr>
          <w:p w:rsidR="00AD46F7" w:rsidRDefault="00AD46F7" w:rsidP="00984F11">
            <w:pPr>
              <w:pStyle w:val="NoStyle"/>
            </w:pPr>
            <w:r>
              <w:t>Added logging</w:t>
            </w:r>
          </w:p>
        </w:tc>
      </w:tr>
    </w:tbl>
    <w:p w:rsidR="006A0C01" w:rsidRDefault="006A0C01" w:rsidP="001B6CB8">
      <w:pPr>
        <w:pStyle w:val="NormalMargin"/>
      </w:pPr>
    </w:p>
    <w:p w:rsidR="00E75D43" w:rsidRDefault="00E75D43" w:rsidP="001B6CB8">
      <w:pPr>
        <w:pStyle w:val="NormalMargin"/>
      </w:pPr>
    </w:p>
    <w:p w:rsidR="00E75D43" w:rsidRDefault="00E75D43" w:rsidP="0043581D">
      <w:pPr>
        <w:pStyle w:val="NormalMargin"/>
      </w:pPr>
    </w:p>
    <w:p w:rsidR="00E75D43" w:rsidRDefault="00E75D43" w:rsidP="001B6CB8">
      <w:pPr>
        <w:pStyle w:val="NormalMargin"/>
      </w:pPr>
    </w:p>
    <w:p w:rsidR="009B2292" w:rsidRDefault="001B6CB8" w:rsidP="00621819">
      <w:pPr>
        <w:pStyle w:val="NormalMargin"/>
        <w:rPr>
          <w:sz w:val="36"/>
          <w:szCs w:val="36"/>
        </w:rPr>
      </w:pPr>
      <w:r>
        <w:br w:type="page"/>
      </w:r>
      <w:r w:rsidR="00DC5D78" w:rsidRPr="00DC5D78">
        <w:rPr>
          <w:sz w:val="36"/>
          <w:szCs w:val="36"/>
        </w:rPr>
        <w:lastRenderedPageBreak/>
        <w:t>TABLE OF CONTENTS</w:t>
      </w:r>
    </w:p>
    <w:p w:rsidR="00DC5D78" w:rsidRPr="00DC5D78" w:rsidRDefault="00DC5D78" w:rsidP="009B2292">
      <w:pPr>
        <w:pStyle w:val="NormalMargin"/>
        <w:rPr>
          <w:sz w:val="36"/>
          <w:szCs w:val="36"/>
        </w:rPr>
      </w:pPr>
    </w:p>
    <w:p w:rsidR="007D4881" w:rsidRDefault="00575A16">
      <w:pPr>
        <w:pStyle w:val="TOC1"/>
        <w:rPr>
          <w:rFonts w:asciiTheme="minorHAnsi" w:eastAsiaTheme="minorEastAsia" w:hAnsiTheme="minorHAnsi" w:cstheme="minorBidi"/>
          <w:b w:val="0"/>
          <w:lang w:eastAsia="en-AU"/>
        </w:rPr>
      </w:pPr>
      <w:r w:rsidRPr="00C00007">
        <w:fldChar w:fldCharType="begin"/>
      </w:r>
      <w:r w:rsidR="009B1916" w:rsidRPr="00C00007">
        <w:instrText xml:space="preserve"> TOC \o "</w:instrText>
      </w:r>
      <w:r w:rsidR="00EA70D9" w:rsidRPr="00C00007">
        <w:instrText>1</w:instrText>
      </w:r>
      <w:r w:rsidR="009B1916" w:rsidRPr="00C00007">
        <w:instrText>-3" \h \z \t "Heading 1,1</w:instrText>
      </w:r>
      <w:r w:rsidR="00686828" w:rsidRPr="00C00007">
        <w:instrText>, Heading 2,2, Heading 3,3</w:instrText>
      </w:r>
      <w:r w:rsidR="009B1916" w:rsidRPr="00C00007">
        <w:instrText>"</w:instrText>
      </w:r>
      <w:r w:rsidRPr="00C00007">
        <w:fldChar w:fldCharType="separate"/>
      </w:r>
      <w:hyperlink w:anchor="_Toc453014445" w:history="1">
        <w:r w:rsidR="007D4881" w:rsidRPr="00A23300">
          <w:rPr>
            <w:rStyle w:val="Hyperlink"/>
          </w:rPr>
          <w:t>1</w:t>
        </w:r>
        <w:r w:rsidR="007D4881">
          <w:rPr>
            <w:rFonts w:asciiTheme="minorHAnsi" w:eastAsiaTheme="minorEastAsia" w:hAnsiTheme="minorHAnsi" w:cstheme="minorBidi"/>
            <w:b w:val="0"/>
            <w:lang w:eastAsia="en-AU"/>
          </w:rPr>
          <w:tab/>
        </w:r>
        <w:r w:rsidR="007D4881" w:rsidRPr="00A23300">
          <w:rPr>
            <w:rStyle w:val="Hyperlink"/>
          </w:rPr>
          <w:t>Building</w:t>
        </w:r>
        <w:r w:rsidR="007D4881">
          <w:rPr>
            <w:webHidden/>
          </w:rPr>
          <w:tab/>
        </w:r>
        <w:r w:rsidR="007D4881">
          <w:rPr>
            <w:webHidden/>
          </w:rPr>
          <w:fldChar w:fldCharType="begin"/>
        </w:r>
        <w:r w:rsidR="007D4881">
          <w:rPr>
            <w:webHidden/>
          </w:rPr>
          <w:instrText xml:space="preserve"> PAGEREF _Toc453014445 \h </w:instrText>
        </w:r>
        <w:r w:rsidR="007D4881">
          <w:rPr>
            <w:webHidden/>
          </w:rPr>
        </w:r>
        <w:r w:rsidR="007D4881">
          <w:rPr>
            <w:webHidden/>
          </w:rPr>
          <w:fldChar w:fldCharType="separate"/>
        </w:r>
        <w:r w:rsidR="00F97F7D">
          <w:rPr>
            <w:webHidden/>
          </w:rPr>
          <w:t>4</w:t>
        </w:r>
        <w:r w:rsidR="007D4881">
          <w:rPr>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46" w:history="1">
        <w:r w:rsidR="007D4881" w:rsidRPr="00A23300">
          <w:rPr>
            <w:rStyle w:val="Hyperlink"/>
            <w:noProof/>
          </w:rPr>
          <w:t>1.1</w:t>
        </w:r>
        <w:r w:rsidR="007D4881">
          <w:rPr>
            <w:rFonts w:asciiTheme="minorHAnsi" w:eastAsiaTheme="minorEastAsia" w:hAnsiTheme="minorHAnsi" w:cstheme="minorBidi"/>
            <w:b w:val="0"/>
            <w:noProof/>
          </w:rPr>
          <w:tab/>
        </w:r>
        <w:r w:rsidR="007D4881" w:rsidRPr="00A23300">
          <w:rPr>
            <w:rStyle w:val="Hyperlink"/>
            <w:noProof/>
          </w:rPr>
          <w:t>Compiler</w:t>
        </w:r>
        <w:r w:rsidR="007D4881">
          <w:rPr>
            <w:noProof/>
            <w:webHidden/>
          </w:rPr>
          <w:tab/>
        </w:r>
        <w:r w:rsidR="007D4881">
          <w:rPr>
            <w:noProof/>
            <w:webHidden/>
          </w:rPr>
          <w:fldChar w:fldCharType="begin"/>
        </w:r>
        <w:r w:rsidR="007D4881">
          <w:rPr>
            <w:noProof/>
            <w:webHidden/>
          </w:rPr>
          <w:instrText xml:space="preserve"> PAGEREF _Toc453014446 \h </w:instrText>
        </w:r>
        <w:r w:rsidR="007D4881">
          <w:rPr>
            <w:noProof/>
            <w:webHidden/>
          </w:rPr>
        </w:r>
        <w:r w:rsidR="007D4881">
          <w:rPr>
            <w:noProof/>
            <w:webHidden/>
          </w:rPr>
          <w:fldChar w:fldCharType="separate"/>
        </w:r>
        <w:r w:rsidR="00F97F7D">
          <w:rPr>
            <w:noProof/>
            <w:webHidden/>
          </w:rPr>
          <w:t>4</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47" w:history="1">
        <w:r w:rsidR="007D4881" w:rsidRPr="00A23300">
          <w:rPr>
            <w:rStyle w:val="Hyperlink"/>
            <w:noProof/>
          </w:rPr>
          <w:t>1.2</w:t>
        </w:r>
        <w:r w:rsidR="007D4881">
          <w:rPr>
            <w:rFonts w:asciiTheme="minorHAnsi" w:eastAsiaTheme="minorEastAsia" w:hAnsiTheme="minorHAnsi" w:cstheme="minorBidi"/>
            <w:b w:val="0"/>
            <w:noProof/>
          </w:rPr>
          <w:tab/>
        </w:r>
        <w:r w:rsidR="007D4881" w:rsidRPr="00A23300">
          <w:rPr>
            <w:rStyle w:val="Hyperlink"/>
            <w:noProof/>
          </w:rPr>
          <w:t>EPICS base</w:t>
        </w:r>
        <w:r w:rsidR="007D4881">
          <w:rPr>
            <w:noProof/>
            <w:webHidden/>
          </w:rPr>
          <w:tab/>
        </w:r>
        <w:r w:rsidR="007D4881">
          <w:rPr>
            <w:noProof/>
            <w:webHidden/>
          </w:rPr>
          <w:fldChar w:fldCharType="begin"/>
        </w:r>
        <w:r w:rsidR="007D4881">
          <w:rPr>
            <w:noProof/>
            <w:webHidden/>
          </w:rPr>
          <w:instrText xml:space="preserve"> PAGEREF _Toc453014447 \h </w:instrText>
        </w:r>
        <w:r w:rsidR="007D4881">
          <w:rPr>
            <w:noProof/>
            <w:webHidden/>
          </w:rPr>
        </w:r>
        <w:r w:rsidR="007D4881">
          <w:rPr>
            <w:noProof/>
            <w:webHidden/>
          </w:rPr>
          <w:fldChar w:fldCharType="separate"/>
        </w:r>
        <w:r w:rsidR="00F97F7D">
          <w:rPr>
            <w:noProof/>
            <w:webHidden/>
          </w:rPr>
          <w:t>4</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48" w:history="1">
        <w:r w:rsidR="007D4881" w:rsidRPr="00A23300">
          <w:rPr>
            <w:rStyle w:val="Hyperlink"/>
            <w:noProof/>
          </w:rPr>
          <w:t>1.3</w:t>
        </w:r>
        <w:r w:rsidR="007D4881">
          <w:rPr>
            <w:rFonts w:asciiTheme="minorHAnsi" w:eastAsiaTheme="minorEastAsia" w:hAnsiTheme="minorHAnsi" w:cstheme="minorBidi"/>
            <w:b w:val="0"/>
            <w:noProof/>
          </w:rPr>
          <w:tab/>
        </w:r>
        <w:r w:rsidR="007D4881" w:rsidRPr="00A23300">
          <w:rPr>
            <w:rStyle w:val="Hyperlink"/>
            <w:noProof/>
          </w:rPr>
          <w:t>Required support modules</w:t>
        </w:r>
        <w:r w:rsidR="007D4881">
          <w:rPr>
            <w:noProof/>
            <w:webHidden/>
          </w:rPr>
          <w:tab/>
        </w:r>
        <w:r w:rsidR="007D4881">
          <w:rPr>
            <w:noProof/>
            <w:webHidden/>
          </w:rPr>
          <w:fldChar w:fldCharType="begin"/>
        </w:r>
        <w:r w:rsidR="007D4881">
          <w:rPr>
            <w:noProof/>
            <w:webHidden/>
          </w:rPr>
          <w:instrText xml:space="preserve"> PAGEREF _Toc453014448 \h </w:instrText>
        </w:r>
        <w:r w:rsidR="007D4881">
          <w:rPr>
            <w:noProof/>
            <w:webHidden/>
          </w:rPr>
        </w:r>
        <w:r w:rsidR="007D4881">
          <w:rPr>
            <w:noProof/>
            <w:webHidden/>
          </w:rPr>
          <w:fldChar w:fldCharType="separate"/>
        </w:r>
        <w:r w:rsidR="00F97F7D">
          <w:rPr>
            <w:noProof/>
            <w:webHidden/>
          </w:rPr>
          <w:t>4</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49" w:history="1">
        <w:r w:rsidR="007D4881" w:rsidRPr="00A23300">
          <w:rPr>
            <w:rStyle w:val="Hyperlink"/>
            <w:noProof/>
          </w:rPr>
          <w:t>1.4</w:t>
        </w:r>
        <w:r w:rsidR="007D4881">
          <w:rPr>
            <w:rFonts w:asciiTheme="minorHAnsi" w:eastAsiaTheme="minorEastAsia" w:hAnsiTheme="minorHAnsi" w:cstheme="minorBidi"/>
            <w:b w:val="0"/>
            <w:noProof/>
          </w:rPr>
          <w:tab/>
        </w:r>
        <w:r w:rsidR="007D4881" w:rsidRPr="00A23300">
          <w:rPr>
            <w:rStyle w:val="Hyperlink"/>
            <w:noProof/>
          </w:rPr>
          <w:t>Release configuration</w:t>
        </w:r>
        <w:r w:rsidR="007D4881">
          <w:rPr>
            <w:noProof/>
            <w:webHidden/>
          </w:rPr>
          <w:tab/>
        </w:r>
        <w:r w:rsidR="007D4881">
          <w:rPr>
            <w:noProof/>
            <w:webHidden/>
          </w:rPr>
          <w:fldChar w:fldCharType="begin"/>
        </w:r>
        <w:r w:rsidR="007D4881">
          <w:rPr>
            <w:noProof/>
            <w:webHidden/>
          </w:rPr>
          <w:instrText xml:space="preserve"> PAGEREF _Toc453014449 \h </w:instrText>
        </w:r>
        <w:r w:rsidR="007D4881">
          <w:rPr>
            <w:noProof/>
            <w:webHidden/>
          </w:rPr>
        </w:r>
        <w:r w:rsidR="007D4881">
          <w:rPr>
            <w:noProof/>
            <w:webHidden/>
          </w:rPr>
          <w:fldChar w:fldCharType="separate"/>
        </w:r>
        <w:r w:rsidR="00F97F7D">
          <w:rPr>
            <w:noProof/>
            <w:webHidden/>
          </w:rPr>
          <w:t>4</w:t>
        </w:r>
        <w:r w:rsidR="007D4881">
          <w:rPr>
            <w:noProof/>
            <w:webHidden/>
          </w:rPr>
          <w:fldChar w:fldCharType="end"/>
        </w:r>
      </w:hyperlink>
    </w:p>
    <w:p w:rsidR="007D4881" w:rsidRDefault="00E50886">
      <w:pPr>
        <w:pStyle w:val="TOC1"/>
        <w:rPr>
          <w:rFonts w:asciiTheme="minorHAnsi" w:eastAsiaTheme="minorEastAsia" w:hAnsiTheme="minorHAnsi" w:cstheme="minorBidi"/>
          <w:b w:val="0"/>
          <w:lang w:eastAsia="en-AU"/>
        </w:rPr>
      </w:pPr>
      <w:hyperlink w:anchor="_Toc453014450" w:history="1">
        <w:r w:rsidR="007D4881" w:rsidRPr="00A23300">
          <w:rPr>
            <w:rStyle w:val="Hyperlink"/>
            <w:lang w:val="en-US"/>
          </w:rPr>
          <w:t>2</w:t>
        </w:r>
        <w:r w:rsidR="007D4881">
          <w:rPr>
            <w:rFonts w:asciiTheme="minorHAnsi" w:eastAsiaTheme="minorEastAsia" w:hAnsiTheme="minorHAnsi" w:cstheme="minorBidi"/>
            <w:b w:val="0"/>
            <w:lang w:eastAsia="en-AU"/>
          </w:rPr>
          <w:tab/>
        </w:r>
        <w:r w:rsidR="007D4881" w:rsidRPr="00A23300">
          <w:rPr>
            <w:rStyle w:val="Hyperlink"/>
            <w:lang w:val="en-US"/>
          </w:rPr>
          <w:t>IOC Configuration</w:t>
        </w:r>
        <w:r w:rsidR="007D4881">
          <w:rPr>
            <w:webHidden/>
          </w:rPr>
          <w:tab/>
        </w:r>
        <w:r w:rsidR="007D4881">
          <w:rPr>
            <w:webHidden/>
          </w:rPr>
          <w:fldChar w:fldCharType="begin"/>
        </w:r>
        <w:r w:rsidR="007D4881">
          <w:rPr>
            <w:webHidden/>
          </w:rPr>
          <w:instrText xml:space="preserve"> PAGEREF _Toc453014450 \h </w:instrText>
        </w:r>
        <w:r w:rsidR="007D4881">
          <w:rPr>
            <w:webHidden/>
          </w:rPr>
        </w:r>
        <w:r w:rsidR="007D4881">
          <w:rPr>
            <w:webHidden/>
          </w:rPr>
          <w:fldChar w:fldCharType="separate"/>
        </w:r>
        <w:r w:rsidR="00F97F7D">
          <w:rPr>
            <w:webHidden/>
          </w:rPr>
          <w:t>4</w:t>
        </w:r>
        <w:r w:rsidR="007D4881">
          <w:rPr>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51" w:history="1">
        <w:r w:rsidR="007D4881" w:rsidRPr="00A23300">
          <w:rPr>
            <w:rStyle w:val="Hyperlink"/>
            <w:noProof/>
          </w:rPr>
          <w:t>2.1</w:t>
        </w:r>
        <w:r w:rsidR="007D4881">
          <w:rPr>
            <w:rFonts w:asciiTheme="minorHAnsi" w:eastAsiaTheme="minorEastAsia" w:hAnsiTheme="minorHAnsi" w:cstheme="minorBidi"/>
            <w:b w:val="0"/>
            <w:noProof/>
          </w:rPr>
          <w:tab/>
        </w:r>
        <w:r w:rsidR="007D4881" w:rsidRPr="00A23300">
          <w:rPr>
            <w:rStyle w:val="Hyperlink"/>
            <w:noProof/>
          </w:rPr>
          <w:t>General principles</w:t>
        </w:r>
        <w:r w:rsidR="007D4881">
          <w:rPr>
            <w:noProof/>
            <w:webHidden/>
          </w:rPr>
          <w:tab/>
        </w:r>
        <w:r w:rsidR="007D4881">
          <w:rPr>
            <w:noProof/>
            <w:webHidden/>
          </w:rPr>
          <w:fldChar w:fldCharType="begin"/>
        </w:r>
        <w:r w:rsidR="007D4881">
          <w:rPr>
            <w:noProof/>
            <w:webHidden/>
          </w:rPr>
          <w:instrText xml:space="preserve"> PAGEREF _Toc453014451 \h </w:instrText>
        </w:r>
        <w:r w:rsidR="007D4881">
          <w:rPr>
            <w:noProof/>
            <w:webHidden/>
          </w:rPr>
        </w:r>
        <w:r w:rsidR="007D4881">
          <w:rPr>
            <w:noProof/>
            <w:webHidden/>
          </w:rPr>
          <w:fldChar w:fldCharType="separate"/>
        </w:r>
        <w:r w:rsidR="00F97F7D">
          <w:rPr>
            <w:noProof/>
            <w:webHidden/>
          </w:rPr>
          <w:t>4</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52" w:history="1">
        <w:r w:rsidR="007D4881" w:rsidRPr="00A23300">
          <w:rPr>
            <w:rStyle w:val="Hyperlink"/>
            <w:noProof/>
          </w:rPr>
          <w:t>2.2</w:t>
        </w:r>
        <w:r w:rsidR="007D4881">
          <w:rPr>
            <w:rFonts w:asciiTheme="minorHAnsi" w:eastAsiaTheme="minorEastAsia" w:hAnsiTheme="minorHAnsi" w:cstheme="minorBidi"/>
            <w:b w:val="0"/>
            <w:noProof/>
          </w:rPr>
          <w:tab/>
        </w:r>
        <w:r w:rsidR="007D4881" w:rsidRPr="00A23300">
          <w:rPr>
            <w:rStyle w:val="Hyperlink"/>
            <w:noProof/>
          </w:rPr>
          <w:t>Create an IOC</w:t>
        </w:r>
        <w:r w:rsidR="007D4881">
          <w:rPr>
            <w:noProof/>
            <w:webHidden/>
          </w:rPr>
          <w:tab/>
        </w:r>
        <w:r w:rsidR="007D4881">
          <w:rPr>
            <w:noProof/>
            <w:webHidden/>
          </w:rPr>
          <w:fldChar w:fldCharType="begin"/>
        </w:r>
        <w:r w:rsidR="007D4881">
          <w:rPr>
            <w:noProof/>
            <w:webHidden/>
          </w:rPr>
          <w:instrText xml:space="preserve"> PAGEREF _Toc453014452 \h </w:instrText>
        </w:r>
        <w:r w:rsidR="007D4881">
          <w:rPr>
            <w:noProof/>
            <w:webHidden/>
          </w:rPr>
        </w:r>
        <w:r w:rsidR="007D4881">
          <w:rPr>
            <w:noProof/>
            <w:webHidden/>
          </w:rPr>
          <w:fldChar w:fldCharType="separate"/>
        </w:r>
        <w:r w:rsidR="00F97F7D">
          <w:rPr>
            <w:noProof/>
            <w:webHidden/>
          </w:rPr>
          <w:t>5</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53" w:history="1">
        <w:r w:rsidR="007D4881" w:rsidRPr="00A23300">
          <w:rPr>
            <w:rStyle w:val="Hyperlink"/>
            <w:noProof/>
          </w:rPr>
          <w:t>2.3</w:t>
        </w:r>
        <w:r w:rsidR="007D4881">
          <w:rPr>
            <w:rFonts w:asciiTheme="minorHAnsi" w:eastAsiaTheme="minorEastAsia" w:hAnsiTheme="minorHAnsi" w:cstheme="minorBidi"/>
            <w:b w:val="0"/>
            <w:noProof/>
          </w:rPr>
          <w:tab/>
        </w:r>
        <w:r w:rsidR="007D4881" w:rsidRPr="00A23300">
          <w:rPr>
            <w:rStyle w:val="Hyperlink"/>
            <w:noProof/>
          </w:rPr>
          <w:t>Adding Galil support</w:t>
        </w:r>
        <w:r w:rsidR="007D4881">
          <w:rPr>
            <w:noProof/>
            <w:webHidden/>
          </w:rPr>
          <w:tab/>
        </w:r>
        <w:r w:rsidR="007D4881">
          <w:rPr>
            <w:noProof/>
            <w:webHidden/>
          </w:rPr>
          <w:fldChar w:fldCharType="begin"/>
        </w:r>
        <w:r w:rsidR="007D4881">
          <w:rPr>
            <w:noProof/>
            <w:webHidden/>
          </w:rPr>
          <w:instrText xml:space="preserve"> PAGEREF _Toc453014453 \h </w:instrText>
        </w:r>
        <w:r w:rsidR="007D4881">
          <w:rPr>
            <w:noProof/>
            <w:webHidden/>
          </w:rPr>
        </w:r>
        <w:r w:rsidR="007D4881">
          <w:rPr>
            <w:noProof/>
            <w:webHidden/>
          </w:rPr>
          <w:fldChar w:fldCharType="separate"/>
        </w:r>
        <w:r w:rsidR="00F97F7D">
          <w:rPr>
            <w:noProof/>
            <w:webHidden/>
          </w:rPr>
          <w:t>5</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54" w:history="1">
        <w:r w:rsidR="007D4881" w:rsidRPr="00A23300">
          <w:rPr>
            <w:rStyle w:val="Hyperlink"/>
            <w:noProof/>
          </w:rPr>
          <w:t>2.4</w:t>
        </w:r>
        <w:r w:rsidR="007D4881">
          <w:rPr>
            <w:rFonts w:asciiTheme="minorHAnsi" w:eastAsiaTheme="minorEastAsia" w:hAnsiTheme="minorHAnsi" w:cstheme="minorBidi"/>
            <w:b w:val="0"/>
            <w:noProof/>
          </w:rPr>
          <w:tab/>
        </w:r>
        <w:r w:rsidR="007D4881" w:rsidRPr="00A23300">
          <w:rPr>
            <w:rStyle w:val="Hyperlink"/>
            <w:noProof/>
          </w:rPr>
          <w:t>Autosave</w:t>
        </w:r>
        <w:r w:rsidR="007D4881">
          <w:rPr>
            <w:noProof/>
            <w:webHidden/>
          </w:rPr>
          <w:tab/>
        </w:r>
        <w:r w:rsidR="007D4881">
          <w:rPr>
            <w:noProof/>
            <w:webHidden/>
          </w:rPr>
          <w:fldChar w:fldCharType="begin"/>
        </w:r>
        <w:r w:rsidR="007D4881">
          <w:rPr>
            <w:noProof/>
            <w:webHidden/>
          </w:rPr>
          <w:instrText xml:space="preserve"> PAGEREF _Toc453014454 \h </w:instrText>
        </w:r>
        <w:r w:rsidR="007D4881">
          <w:rPr>
            <w:noProof/>
            <w:webHidden/>
          </w:rPr>
        </w:r>
        <w:r w:rsidR="007D4881">
          <w:rPr>
            <w:noProof/>
            <w:webHidden/>
          </w:rPr>
          <w:fldChar w:fldCharType="separate"/>
        </w:r>
        <w:r w:rsidR="00F97F7D">
          <w:rPr>
            <w:noProof/>
            <w:webHidden/>
          </w:rPr>
          <w:t>5</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55" w:history="1">
        <w:r w:rsidR="007D4881" w:rsidRPr="00A23300">
          <w:rPr>
            <w:rStyle w:val="Hyperlink"/>
            <w:noProof/>
          </w:rPr>
          <w:t>2.5</w:t>
        </w:r>
        <w:r w:rsidR="007D4881">
          <w:rPr>
            <w:rFonts w:asciiTheme="minorHAnsi" w:eastAsiaTheme="minorEastAsia" w:hAnsiTheme="minorHAnsi" w:cstheme="minorBidi"/>
            <w:b w:val="0"/>
            <w:noProof/>
          </w:rPr>
          <w:tab/>
        </w:r>
        <w:r w:rsidR="007D4881" w:rsidRPr="00A23300">
          <w:rPr>
            <w:rStyle w:val="Hyperlink"/>
            <w:noProof/>
          </w:rPr>
          <w:t>Controller</w:t>
        </w:r>
        <w:r w:rsidR="007D4881">
          <w:rPr>
            <w:noProof/>
            <w:webHidden/>
          </w:rPr>
          <w:tab/>
        </w:r>
        <w:r w:rsidR="007D4881">
          <w:rPr>
            <w:noProof/>
            <w:webHidden/>
          </w:rPr>
          <w:fldChar w:fldCharType="begin"/>
        </w:r>
        <w:r w:rsidR="007D4881">
          <w:rPr>
            <w:noProof/>
            <w:webHidden/>
          </w:rPr>
          <w:instrText xml:space="preserve"> PAGEREF _Toc453014455 \h </w:instrText>
        </w:r>
        <w:r w:rsidR="007D4881">
          <w:rPr>
            <w:noProof/>
            <w:webHidden/>
          </w:rPr>
        </w:r>
        <w:r w:rsidR="007D4881">
          <w:rPr>
            <w:noProof/>
            <w:webHidden/>
          </w:rPr>
          <w:fldChar w:fldCharType="separate"/>
        </w:r>
        <w:r w:rsidR="00F97F7D">
          <w:rPr>
            <w:noProof/>
            <w:webHidden/>
          </w:rPr>
          <w:t>6</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56" w:history="1">
        <w:r w:rsidR="007D4881" w:rsidRPr="00A23300">
          <w:rPr>
            <w:rStyle w:val="Hyperlink"/>
            <w:noProof/>
          </w:rPr>
          <w:t>2.6</w:t>
        </w:r>
        <w:r w:rsidR="007D4881">
          <w:rPr>
            <w:rFonts w:asciiTheme="minorHAnsi" w:eastAsiaTheme="minorEastAsia" w:hAnsiTheme="minorHAnsi" w:cstheme="minorBidi"/>
            <w:b w:val="0"/>
            <w:noProof/>
          </w:rPr>
          <w:tab/>
        </w:r>
        <w:r w:rsidR="007D4881" w:rsidRPr="00A23300">
          <w:rPr>
            <w:rStyle w:val="Hyperlink"/>
            <w:noProof/>
          </w:rPr>
          <w:t>Custom code</w:t>
        </w:r>
        <w:r w:rsidR="007D4881">
          <w:rPr>
            <w:noProof/>
            <w:webHidden/>
          </w:rPr>
          <w:tab/>
        </w:r>
        <w:r w:rsidR="007D4881">
          <w:rPr>
            <w:noProof/>
            <w:webHidden/>
          </w:rPr>
          <w:fldChar w:fldCharType="begin"/>
        </w:r>
        <w:r w:rsidR="007D4881">
          <w:rPr>
            <w:noProof/>
            <w:webHidden/>
          </w:rPr>
          <w:instrText xml:space="preserve"> PAGEREF _Toc453014456 \h </w:instrText>
        </w:r>
        <w:r w:rsidR="007D4881">
          <w:rPr>
            <w:noProof/>
            <w:webHidden/>
          </w:rPr>
        </w:r>
        <w:r w:rsidR="007D4881">
          <w:rPr>
            <w:noProof/>
            <w:webHidden/>
          </w:rPr>
          <w:fldChar w:fldCharType="separate"/>
        </w:r>
        <w:r w:rsidR="00F97F7D">
          <w:rPr>
            <w:noProof/>
            <w:webHidden/>
          </w:rPr>
          <w:t>8</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57" w:history="1">
        <w:r w:rsidR="007D4881" w:rsidRPr="00A23300">
          <w:rPr>
            <w:rStyle w:val="Hyperlink"/>
            <w:noProof/>
          </w:rPr>
          <w:t>2.7</w:t>
        </w:r>
        <w:r w:rsidR="007D4881">
          <w:rPr>
            <w:rFonts w:asciiTheme="minorHAnsi" w:eastAsiaTheme="minorEastAsia" w:hAnsiTheme="minorHAnsi" w:cstheme="minorBidi"/>
            <w:b w:val="0"/>
            <w:noProof/>
          </w:rPr>
          <w:tab/>
        </w:r>
        <w:r w:rsidR="007D4881" w:rsidRPr="00A23300">
          <w:rPr>
            <w:rStyle w:val="Hyperlink"/>
            <w:noProof/>
          </w:rPr>
          <w:t>Analog IO</w:t>
        </w:r>
        <w:r w:rsidR="007D4881">
          <w:rPr>
            <w:noProof/>
            <w:webHidden/>
          </w:rPr>
          <w:tab/>
        </w:r>
        <w:r w:rsidR="007D4881">
          <w:rPr>
            <w:noProof/>
            <w:webHidden/>
          </w:rPr>
          <w:fldChar w:fldCharType="begin"/>
        </w:r>
        <w:r w:rsidR="007D4881">
          <w:rPr>
            <w:noProof/>
            <w:webHidden/>
          </w:rPr>
          <w:instrText xml:space="preserve"> PAGEREF _Toc453014457 \h </w:instrText>
        </w:r>
        <w:r w:rsidR="007D4881">
          <w:rPr>
            <w:noProof/>
            <w:webHidden/>
          </w:rPr>
        </w:r>
        <w:r w:rsidR="007D4881">
          <w:rPr>
            <w:noProof/>
            <w:webHidden/>
          </w:rPr>
          <w:fldChar w:fldCharType="separate"/>
        </w:r>
        <w:r w:rsidR="00F97F7D">
          <w:rPr>
            <w:noProof/>
            <w:webHidden/>
          </w:rPr>
          <w:t>8</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58" w:history="1">
        <w:r w:rsidR="007D4881" w:rsidRPr="00A23300">
          <w:rPr>
            <w:rStyle w:val="Hyperlink"/>
            <w:noProof/>
          </w:rPr>
          <w:t>2.8</w:t>
        </w:r>
        <w:r w:rsidR="007D4881">
          <w:rPr>
            <w:rFonts w:asciiTheme="minorHAnsi" w:eastAsiaTheme="minorEastAsia" w:hAnsiTheme="minorHAnsi" w:cstheme="minorBidi"/>
            <w:b w:val="0"/>
            <w:noProof/>
          </w:rPr>
          <w:tab/>
        </w:r>
        <w:r w:rsidR="007D4881" w:rsidRPr="00A23300">
          <w:rPr>
            <w:rStyle w:val="Hyperlink"/>
            <w:noProof/>
          </w:rPr>
          <w:t>Digital IO</w:t>
        </w:r>
        <w:r w:rsidR="007D4881">
          <w:rPr>
            <w:noProof/>
            <w:webHidden/>
          </w:rPr>
          <w:tab/>
        </w:r>
        <w:r w:rsidR="007D4881">
          <w:rPr>
            <w:noProof/>
            <w:webHidden/>
          </w:rPr>
          <w:fldChar w:fldCharType="begin"/>
        </w:r>
        <w:r w:rsidR="007D4881">
          <w:rPr>
            <w:noProof/>
            <w:webHidden/>
          </w:rPr>
          <w:instrText xml:space="preserve"> PAGEREF _Toc453014458 \h </w:instrText>
        </w:r>
        <w:r w:rsidR="007D4881">
          <w:rPr>
            <w:noProof/>
            <w:webHidden/>
          </w:rPr>
        </w:r>
        <w:r w:rsidR="007D4881">
          <w:rPr>
            <w:noProof/>
            <w:webHidden/>
          </w:rPr>
          <w:fldChar w:fldCharType="separate"/>
        </w:r>
        <w:r w:rsidR="00F97F7D">
          <w:rPr>
            <w:noProof/>
            <w:webHidden/>
          </w:rPr>
          <w:t>9</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59" w:history="1">
        <w:r w:rsidR="007D4881" w:rsidRPr="00A23300">
          <w:rPr>
            <w:rStyle w:val="Hyperlink"/>
            <w:noProof/>
          </w:rPr>
          <w:t>2.9</w:t>
        </w:r>
        <w:r w:rsidR="007D4881">
          <w:rPr>
            <w:rFonts w:asciiTheme="minorHAnsi" w:eastAsiaTheme="minorEastAsia" w:hAnsiTheme="minorHAnsi" w:cstheme="minorBidi"/>
            <w:b w:val="0"/>
            <w:noProof/>
          </w:rPr>
          <w:tab/>
        </w:r>
        <w:r w:rsidR="007D4881" w:rsidRPr="00A23300">
          <w:rPr>
            <w:rStyle w:val="Hyperlink"/>
            <w:noProof/>
          </w:rPr>
          <w:t>Motor configuration</w:t>
        </w:r>
        <w:r w:rsidR="007D4881">
          <w:rPr>
            <w:noProof/>
            <w:webHidden/>
          </w:rPr>
          <w:tab/>
        </w:r>
        <w:r w:rsidR="007D4881">
          <w:rPr>
            <w:noProof/>
            <w:webHidden/>
          </w:rPr>
          <w:fldChar w:fldCharType="begin"/>
        </w:r>
        <w:r w:rsidR="007D4881">
          <w:rPr>
            <w:noProof/>
            <w:webHidden/>
          </w:rPr>
          <w:instrText xml:space="preserve"> PAGEREF _Toc453014459 \h </w:instrText>
        </w:r>
        <w:r w:rsidR="007D4881">
          <w:rPr>
            <w:noProof/>
            <w:webHidden/>
          </w:rPr>
        </w:r>
        <w:r w:rsidR="007D4881">
          <w:rPr>
            <w:noProof/>
            <w:webHidden/>
          </w:rPr>
          <w:fldChar w:fldCharType="separate"/>
        </w:r>
        <w:r w:rsidR="00F97F7D">
          <w:rPr>
            <w:noProof/>
            <w:webHidden/>
          </w:rPr>
          <w:t>11</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60" w:history="1">
        <w:r w:rsidR="007D4881" w:rsidRPr="00A23300">
          <w:rPr>
            <w:rStyle w:val="Hyperlink"/>
            <w:noProof/>
          </w:rPr>
          <w:t>2.10</w:t>
        </w:r>
        <w:r w:rsidR="007D4881">
          <w:rPr>
            <w:rFonts w:asciiTheme="minorHAnsi" w:eastAsiaTheme="minorEastAsia" w:hAnsiTheme="minorHAnsi" w:cstheme="minorBidi"/>
            <w:b w:val="0"/>
            <w:noProof/>
          </w:rPr>
          <w:tab/>
        </w:r>
        <w:r w:rsidR="007D4881" w:rsidRPr="00A23300">
          <w:rPr>
            <w:rStyle w:val="Hyperlink"/>
            <w:noProof/>
          </w:rPr>
          <w:t>Motor extra features</w:t>
        </w:r>
        <w:r w:rsidR="007D4881">
          <w:rPr>
            <w:noProof/>
            <w:webHidden/>
          </w:rPr>
          <w:tab/>
        </w:r>
        <w:r w:rsidR="007D4881">
          <w:rPr>
            <w:noProof/>
            <w:webHidden/>
          </w:rPr>
          <w:fldChar w:fldCharType="begin"/>
        </w:r>
        <w:r w:rsidR="007D4881">
          <w:rPr>
            <w:noProof/>
            <w:webHidden/>
          </w:rPr>
          <w:instrText xml:space="preserve"> PAGEREF _Toc453014460 \h </w:instrText>
        </w:r>
        <w:r w:rsidR="007D4881">
          <w:rPr>
            <w:noProof/>
            <w:webHidden/>
          </w:rPr>
        </w:r>
        <w:r w:rsidR="007D4881">
          <w:rPr>
            <w:noProof/>
            <w:webHidden/>
          </w:rPr>
          <w:fldChar w:fldCharType="separate"/>
        </w:r>
        <w:r w:rsidR="00F97F7D">
          <w:rPr>
            <w:noProof/>
            <w:webHidden/>
          </w:rPr>
          <w:t>12</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61" w:history="1">
        <w:r w:rsidR="007D4881" w:rsidRPr="00A23300">
          <w:rPr>
            <w:rStyle w:val="Hyperlink"/>
            <w:noProof/>
          </w:rPr>
          <w:t>2.11</w:t>
        </w:r>
        <w:r w:rsidR="007D4881">
          <w:rPr>
            <w:rFonts w:asciiTheme="minorHAnsi" w:eastAsiaTheme="minorEastAsia" w:hAnsiTheme="minorHAnsi" w:cstheme="minorBidi"/>
            <w:b w:val="0"/>
            <w:noProof/>
          </w:rPr>
          <w:tab/>
        </w:r>
        <w:r w:rsidR="007D4881" w:rsidRPr="00A23300">
          <w:rPr>
            <w:rStyle w:val="Hyperlink"/>
            <w:noProof/>
          </w:rPr>
          <w:t>Coordinate System (CS) Motors</w:t>
        </w:r>
        <w:r w:rsidR="007D4881">
          <w:rPr>
            <w:noProof/>
            <w:webHidden/>
          </w:rPr>
          <w:tab/>
        </w:r>
        <w:r w:rsidR="007D4881">
          <w:rPr>
            <w:noProof/>
            <w:webHidden/>
          </w:rPr>
          <w:fldChar w:fldCharType="begin"/>
        </w:r>
        <w:r w:rsidR="007D4881">
          <w:rPr>
            <w:noProof/>
            <w:webHidden/>
          </w:rPr>
          <w:instrText xml:space="preserve"> PAGEREF _Toc453014461 \h </w:instrText>
        </w:r>
        <w:r w:rsidR="007D4881">
          <w:rPr>
            <w:noProof/>
            <w:webHidden/>
          </w:rPr>
        </w:r>
        <w:r w:rsidR="007D4881">
          <w:rPr>
            <w:noProof/>
            <w:webHidden/>
          </w:rPr>
          <w:fldChar w:fldCharType="separate"/>
        </w:r>
        <w:r w:rsidR="00F97F7D">
          <w:rPr>
            <w:noProof/>
            <w:webHidden/>
          </w:rPr>
          <w:t>13</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62" w:history="1">
        <w:r w:rsidR="007D4881" w:rsidRPr="00A23300">
          <w:rPr>
            <w:rStyle w:val="Hyperlink"/>
            <w:noProof/>
          </w:rPr>
          <w:t>2.12</w:t>
        </w:r>
        <w:r w:rsidR="007D4881">
          <w:rPr>
            <w:rFonts w:asciiTheme="minorHAnsi" w:eastAsiaTheme="minorEastAsia" w:hAnsiTheme="minorHAnsi" w:cstheme="minorBidi"/>
            <w:b w:val="0"/>
            <w:noProof/>
          </w:rPr>
          <w:tab/>
        </w:r>
        <w:r w:rsidR="007D4881" w:rsidRPr="00A23300">
          <w:rPr>
            <w:rStyle w:val="Hyperlink"/>
            <w:noProof/>
          </w:rPr>
          <w:t>Coordinate systems</w:t>
        </w:r>
        <w:r w:rsidR="007D4881">
          <w:rPr>
            <w:noProof/>
            <w:webHidden/>
          </w:rPr>
          <w:tab/>
        </w:r>
        <w:r w:rsidR="007D4881">
          <w:rPr>
            <w:noProof/>
            <w:webHidden/>
          </w:rPr>
          <w:fldChar w:fldCharType="begin"/>
        </w:r>
        <w:r w:rsidR="007D4881">
          <w:rPr>
            <w:noProof/>
            <w:webHidden/>
          </w:rPr>
          <w:instrText xml:space="preserve"> PAGEREF _Toc453014462 \h </w:instrText>
        </w:r>
        <w:r w:rsidR="007D4881">
          <w:rPr>
            <w:noProof/>
            <w:webHidden/>
          </w:rPr>
        </w:r>
        <w:r w:rsidR="007D4881">
          <w:rPr>
            <w:noProof/>
            <w:webHidden/>
          </w:rPr>
          <w:fldChar w:fldCharType="separate"/>
        </w:r>
        <w:r w:rsidR="00F97F7D">
          <w:rPr>
            <w:noProof/>
            <w:webHidden/>
          </w:rPr>
          <w:t>14</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63" w:history="1">
        <w:r w:rsidR="007D4881" w:rsidRPr="00A23300">
          <w:rPr>
            <w:rStyle w:val="Hyperlink"/>
            <w:noProof/>
          </w:rPr>
          <w:t>2.13</w:t>
        </w:r>
        <w:r w:rsidR="007D4881">
          <w:rPr>
            <w:rFonts w:asciiTheme="minorHAnsi" w:eastAsiaTheme="minorEastAsia" w:hAnsiTheme="minorHAnsi" w:cstheme="minorBidi"/>
            <w:b w:val="0"/>
            <w:noProof/>
          </w:rPr>
          <w:tab/>
        </w:r>
        <w:r w:rsidR="007D4881" w:rsidRPr="00A23300">
          <w:rPr>
            <w:rStyle w:val="Hyperlink"/>
            <w:noProof/>
          </w:rPr>
          <w:t>Kinematics</w:t>
        </w:r>
        <w:r w:rsidR="007D4881">
          <w:rPr>
            <w:noProof/>
            <w:webHidden/>
          </w:rPr>
          <w:tab/>
        </w:r>
        <w:r w:rsidR="007D4881">
          <w:rPr>
            <w:noProof/>
            <w:webHidden/>
          </w:rPr>
          <w:fldChar w:fldCharType="begin"/>
        </w:r>
        <w:r w:rsidR="007D4881">
          <w:rPr>
            <w:noProof/>
            <w:webHidden/>
          </w:rPr>
          <w:instrText xml:space="preserve"> PAGEREF _Toc453014463 \h </w:instrText>
        </w:r>
        <w:r w:rsidR="007D4881">
          <w:rPr>
            <w:noProof/>
            <w:webHidden/>
          </w:rPr>
        </w:r>
        <w:r w:rsidR="007D4881">
          <w:rPr>
            <w:noProof/>
            <w:webHidden/>
          </w:rPr>
          <w:fldChar w:fldCharType="separate"/>
        </w:r>
        <w:r w:rsidR="00F97F7D">
          <w:rPr>
            <w:noProof/>
            <w:webHidden/>
          </w:rPr>
          <w:t>15</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64" w:history="1">
        <w:r w:rsidR="007D4881" w:rsidRPr="00A23300">
          <w:rPr>
            <w:rStyle w:val="Hyperlink"/>
            <w:noProof/>
          </w:rPr>
          <w:t>2.14</w:t>
        </w:r>
        <w:r w:rsidR="007D4881">
          <w:rPr>
            <w:rFonts w:asciiTheme="minorHAnsi" w:eastAsiaTheme="minorEastAsia" w:hAnsiTheme="minorHAnsi" w:cstheme="minorBidi"/>
            <w:b w:val="0"/>
            <w:noProof/>
          </w:rPr>
          <w:tab/>
        </w:r>
        <w:r w:rsidR="007D4881" w:rsidRPr="00A23300">
          <w:rPr>
            <w:rStyle w:val="Hyperlink"/>
            <w:noProof/>
          </w:rPr>
          <w:t>Profile motion</w:t>
        </w:r>
        <w:r w:rsidR="007D4881">
          <w:rPr>
            <w:noProof/>
            <w:webHidden/>
          </w:rPr>
          <w:tab/>
        </w:r>
        <w:r w:rsidR="007D4881">
          <w:rPr>
            <w:noProof/>
            <w:webHidden/>
          </w:rPr>
          <w:fldChar w:fldCharType="begin"/>
        </w:r>
        <w:r w:rsidR="007D4881">
          <w:rPr>
            <w:noProof/>
            <w:webHidden/>
          </w:rPr>
          <w:instrText xml:space="preserve"> PAGEREF _Toc453014464 \h </w:instrText>
        </w:r>
        <w:r w:rsidR="007D4881">
          <w:rPr>
            <w:noProof/>
            <w:webHidden/>
          </w:rPr>
        </w:r>
        <w:r w:rsidR="007D4881">
          <w:rPr>
            <w:noProof/>
            <w:webHidden/>
          </w:rPr>
          <w:fldChar w:fldCharType="separate"/>
        </w:r>
        <w:r w:rsidR="00F97F7D">
          <w:rPr>
            <w:noProof/>
            <w:webHidden/>
          </w:rPr>
          <w:t>17</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65" w:history="1">
        <w:r w:rsidR="007D4881" w:rsidRPr="00A23300">
          <w:rPr>
            <w:rStyle w:val="Hyperlink"/>
            <w:noProof/>
          </w:rPr>
          <w:t>2.15</w:t>
        </w:r>
        <w:r w:rsidR="007D4881">
          <w:rPr>
            <w:rFonts w:asciiTheme="minorHAnsi" w:eastAsiaTheme="minorEastAsia" w:hAnsiTheme="minorHAnsi" w:cstheme="minorBidi"/>
            <w:b w:val="0"/>
            <w:noProof/>
          </w:rPr>
          <w:tab/>
        </w:r>
        <w:r w:rsidR="007D4881" w:rsidRPr="00A23300">
          <w:rPr>
            <w:rStyle w:val="Hyperlink"/>
            <w:noProof/>
          </w:rPr>
          <w:t>Logging</w:t>
        </w:r>
        <w:r w:rsidR="007D4881">
          <w:rPr>
            <w:noProof/>
            <w:webHidden/>
          </w:rPr>
          <w:tab/>
        </w:r>
        <w:r w:rsidR="007D4881">
          <w:rPr>
            <w:noProof/>
            <w:webHidden/>
          </w:rPr>
          <w:fldChar w:fldCharType="begin"/>
        </w:r>
        <w:r w:rsidR="007D4881">
          <w:rPr>
            <w:noProof/>
            <w:webHidden/>
          </w:rPr>
          <w:instrText xml:space="preserve"> PAGEREF _Toc453014465 \h </w:instrText>
        </w:r>
        <w:r w:rsidR="007D4881">
          <w:rPr>
            <w:noProof/>
            <w:webHidden/>
          </w:rPr>
        </w:r>
        <w:r w:rsidR="007D4881">
          <w:rPr>
            <w:noProof/>
            <w:webHidden/>
          </w:rPr>
          <w:fldChar w:fldCharType="separate"/>
        </w:r>
        <w:r w:rsidR="00F97F7D">
          <w:rPr>
            <w:noProof/>
            <w:webHidden/>
          </w:rPr>
          <w:t>18</w:t>
        </w:r>
        <w:r w:rsidR="007D4881">
          <w:rPr>
            <w:noProof/>
            <w:webHidden/>
          </w:rPr>
          <w:fldChar w:fldCharType="end"/>
        </w:r>
      </w:hyperlink>
    </w:p>
    <w:p w:rsidR="007D4881" w:rsidRDefault="00E50886">
      <w:pPr>
        <w:pStyle w:val="TOC1"/>
        <w:rPr>
          <w:rFonts w:asciiTheme="minorHAnsi" w:eastAsiaTheme="minorEastAsia" w:hAnsiTheme="minorHAnsi" w:cstheme="minorBidi"/>
          <w:b w:val="0"/>
          <w:lang w:eastAsia="en-AU"/>
        </w:rPr>
      </w:pPr>
      <w:hyperlink w:anchor="_Toc453014466" w:history="1">
        <w:r w:rsidR="007D4881" w:rsidRPr="00A23300">
          <w:rPr>
            <w:rStyle w:val="Hyperlink"/>
          </w:rPr>
          <w:t>3</w:t>
        </w:r>
        <w:r w:rsidR="007D4881">
          <w:rPr>
            <w:rFonts w:asciiTheme="minorHAnsi" w:eastAsiaTheme="minorEastAsia" w:hAnsiTheme="minorHAnsi" w:cstheme="minorBidi"/>
            <w:b w:val="0"/>
            <w:lang w:eastAsia="en-AU"/>
          </w:rPr>
          <w:tab/>
        </w:r>
        <w:r w:rsidR="007D4881" w:rsidRPr="00A23300">
          <w:rPr>
            <w:rStyle w:val="Hyperlink"/>
          </w:rPr>
          <w:t>User display configuration</w:t>
        </w:r>
        <w:r w:rsidR="007D4881">
          <w:rPr>
            <w:webHidden/>
          </w:rPr>
          <w:tab/>
        </w:r>
        <w:r w:rsidR="007D4881">
          <w:rPr>
            <w:webHidden/>
          </w:rPr>
          <w:fldChar w:fldCharType="begin"/>
        </w:r>
        <w:r w:rsidR="007D4881">
          <w:rPr>
            <w:webHidden/>
          </w:rPr>
          <w:instrText xml:space="preserve"> PAGEREF _Toc453014466 \h </w:instrText>
        </w:r>
        <w:r w:rsidR="007D4881">
          <w:rPr>
            <w:webHidden/>
          </w:rPr>
        </w:r>
        <w:r w:rsidR="007D4881">
          <w:rPr>
            <w:webHidden/>
          </w:rPr>
          <w:fldChar w:fldCharType="separate"/>
        </w:r>
        <w:r w:rsidR="00F97F7D">
          <w:rPr>
            <w:webHidden/>
          </w:rPr>
          <w:t>18</w:t>
        </w:r>
        <w:r w:rsidR="007D4881">
          <w:rPr>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67" w:history="1">
        <w:r w:rsidR="007D4881" w:rsidRPr="00A23300">
          <w:rPr>
            <w:rStyle w:val="Hyperlink"/>
            <w:noProof/>
          </w:rPr>
          <w:t>3.1</w:t>
        </w:r>
        <w:r w:rsidR="007D4881">
          <w:rPr>
            <w:rFonts w:asciiTheme="minorHAnsi" w:eastAsiaTheme="minorEastAsia" w:hAnsiTheme="minorHAnsi" w:cstheme="minorBidi"/>
            <w:b w:val="0"/>
            <w:noProof/>
          </w:rPr>
          <w:tab/>
        </w:r>
        <w:r w:rsidR="007D4881" w:rsidRPr="00A23300">
          <w:rPr>
            <w:rStyle w:val="Hyperlink"/>
            <w:noProof/>
          </w:rPr>
          <w:t>MEDM</w:t>
        </w:r>
        <w:r w:rsidR="007D4881">
          <w:rPr>
            <w:noProof/>
            <w:webHidden/>
          </w:rPr>
          <w:tab/>
        </w:r>
        <w:r w:rsidR="007D4881">
          <w:rPr>
            <w:noProof/>
            <w:webHidden/>
          </w:rPr>
          <w:fldChar w:fldCharType="begin"/>
        </w:r>
        <w:r w:rsidR="007D4881">
          <w:rPr>
            <w:noProof/>
            <w:webHidden/>
          </w:rPr>
          <w:instrText xml:space="preserve"> PAGEREF _Toc453014467 \h </w:instrText>
        </w:r>
        <w:r w:rsidR="007D4881">
          <w:rPr>
            <w:noProof/>
            <w:webHidden/>
          </w:rPr>
        </w:r>
        <w:r w:rsidR="007D4881">
          <w:rPr>
            <w:noProof/>
            <w:webHidden/>
          </w:rPr>
          <w:fldChar w:fldCharType="separate"/>
        </w:r>
        <w:r w:rsidR="00F97F7D">
          <w:rPr>
            <w:noProof/>
            <w:webHidden/>
          </w:rPr>
          <w:t>18</w:t>
        </w:r>
        <w:r w:rsidR="007D4881">
          <w:rPr>
            <w:noProof/>
            <w:webHidden/>
          </w:rPr>
          <w:fldChar w:fldCharType="end"/>
        </w:r>
      </w:hyperlink>
    </w:p>
    <w:p w:rsidR="007D4881" w:rsidRDefault="00E50886">
      <w:pPr>
        <w:pStyle w:val="TOC2"/>
        <w:rPr>
          <w:rFonts w:asciiTheme="minorHAnsi" w:eastAsiaTheme="minorEastAsia" w:hAnsiTheme="minorHAnsi" w:cstheme="minorBidi"/>
          <w:b w:val="0"/>
          <w:noProof/>
        </w:rPr>
      </w:pPr>
      <w:hyperlink w:anchor="_Toc453014468" w:history="1">
        <w:r w:rsidR="007D4881" w:rsidRPr="00A23300">
          <w:rPr>
            <w:rStyle w:val="Hyperlink"/>
            <w:noProof/>
          </w:rPr>
          <w:t>3.2</w:t>
        </w:r>
        <w:r w:rsidR="007D4881">
          <w:rPr>
            <w:rFonts w:asciiTheme="minorHAnsi" w:eastAsiaTheme="minorEastAsia" w:hAnsiTheme="minorHAnsi" w:cstheme="minorBidi"/>
            <w:b w:val="0"/>
            <w:noProof/>
          </w:rPr>
          <w:tab/>
        </w:r>
        <w:r w:rsidR="007D4881" w:rsidRPr="00A23300">
          <w:rPr>
            <w:rStyle w:val="Hyperlink"/>
            <w:noProof/>
          </w:rPr>
          <w:t>QEGUI</w:t>
        </w:r>
        <w:r w:rsidR="007D4881">
          <w:rPr>
            <w:noProof/>
            <w:webHidden/>
          </w:rPr>
          <w:tab/>
        </w:r>
        <w:r w:rsidR="007D4881">
          <w:rPr>
            <w:noProof/>
            <w:webHidden/>
          </w:rPr>
          <w:fldChar w:fldCharType="begin"/>
        </w:r>
        <w:r w:rsidR="007D4881">
          <w:rPr>
            <w:noProof/>
            <w:webHidden/>
          </w:rPr>
          <w:instrText xml:space="preserve"> PAGEREF _Toc453014468 \h </w:instrText>
        </w:r>
        <w:r w:rsidR="007D4881">
          <w:rPr>
            <w:noProof/>
            <w:webHidden/>
          </w:rPr>
        </w:r>
        <w:r w:rsidR="007D4881">
          <w:rPr>
            <w:noProof/>
            <w:webHidden/>
          </w:rPr>
          <w:fldChar w:fldCharType="separate"/>
        </w:r>
        <w:r w:rsidR="00F97F7D">
          <w:rPr>
            <w:noProof/>
            <w:webHidden/>
          </w:rPr>
          <w:t>18</w:t>
        </w:r>
        <w:r w:rsidR="007D4881">
          <w:rPr>
            <w:noProof/>
            <w:webHidden/>
          </w:rPr>
          <w:fldChar w:fldCharType="end"/>
        </w:r>
      </w:hyperlink>
    </w:p>
    <w:p w:rsidR="00D1343E" w:rsidRPr="00E63E36" w:rsidRDefault="00575A16" w:rsidP="001B6CB8">
      <w:pPr>
        <w:pStyle w:val="NormalMargin"/>
      </w:pPr>
      <w:r w:rsidRPr="00C00007">
        <w:fldChar w:fldCharType="end"/>
      </w:r>
    </w:p>
    <w:p w:rsidR="001851F4" w:rsidRDefault="001851F4" w:rsidP="001851F4">
      <w:pPr>
        <w:pStyle w:val="NormalMargin"/>
      </w:pPr>
    </w:p>
    <w:p w:rsidR="009C3222" w:rsidRDefault="009C3222" w:rsidP="00B72254">
      <w:pPr>
        <w:sectPr w:rsidR="009C3222" w:rsidSect="00F74825">
          <w:headerReference w:type="default" r:id="rId9"/>
          <w:footerReference w:type="default" r:id="rId10"/>
          <w:headerReference w:type="first" r:id="rId11"/>
          <w:footerReference w:type="first" r:id="rId12"/>
          <w:pgSz w:w="11906" w:h="16838" w:code="9"/>
          <w:pgMar w:top="1985" w:right="851" w:bottom="851" w:left="1134" w:header="227" w:footer="284" w:gutter="0"/>
          <w:cols w:space="708"/>
          <w:titlePg/>
          <w:docGrid w:linePitch="360"/>
        </w:sectPr>
      </w:pPr>
    </w:p>
    <w:p w:rsidR="008D15BA" w:rsidRDefault="008870ED" w:rsidP="00136725">
      <w:pPr>
        <w:pStyle w:val="Heading1"/>
      </w:pPr>
      <w:bookmarkStart w:id="3" w:name="_Toc453014445"/>
      <w:bookmarkStart w:id="4" w:name="_Toc196516624"/>
      <w:bookmarkEnd w:id="1"/>
      <w:r>
        <w:lastRenderedPageBreak/>
        <w:t>Building</w:t>
      </w:r>
      <w:bookmarkEnd w:id="3"/>
    </w:p>
    <w:p w:rsidR="00136725" w:rsidRDefault="008870ED" w:rsidP="008C5681">
      <w:pPr>
        <w:pStyle w:val="Heading2"/>
      </w:pPr>
      <w:bookmarkStart w:id="5" w:name="_Toc453014446"/>
      <w:bookmarkEnd w:id="4"/>
      <w:r>
        <w:t>Compiler</w:t>
      </w:r>
      <w:bookmarkEnd w:id="5"/>
    </w:p>
    <w:p w:rsidR="008870ED" w:rsidRDefault="008870ED" w:rsidP="008870ED">
      <w:r>
        <w:t xml:space="preserve">This software requires a compiler that is compliant with the C++11 standard because it makes use of the </w:t>
      </w:r>
      <w:proofErr w:type="spellStart"/>
      <w:r>
        <w:t>c++</w:t>
      </w:r>
      <w:proofErr w:type="spellEnd"/>
      <w:r>
        <w:t xml:space="preserve"> </w:t>
      </w:r>
      <w:r w:rsidR="00816016">
        <w:t xml:space="preserve">2011 </w:t>
      </w:r>
      <w:r>
        <w:t xml:space="preserve">structure </w:t>
      </w:r>
      <w:r w:rsidR="00F35F4C">
        <w:t>“</w:t>
      </w:r>
      <w:r>
        <w:t>unordered-map</w:t>
      </w:r>
      <w:r w:rsidR="00F35F4C">
        <w:t>”</w:t>
      </w:r>
      <w:r>
        <w:t>.</w:t>
      </w:r>
    </w:p>
    <w:p w:rsidR="008870ED" w:rsidRDefault="008870ED" w:rsidP="008870ED"/>
    <w:p w:rsidR="008870ED" w:rsidRDefault="008870ED" w:rsidP="008870ED">
      <w:r>
        <w:t xml:space="preserve">For </w:t>
      </w:r>
      <w:proofErr w:type="spellStart"/>
      <w:r>
        <w:t>linux</w:t>
      </w:r>
      <w:proofErr w:type="spellEnd"/>
      <w:r w:rsidR="005C1C90">
        <w:t>,</w:t>
      </w:r>
      <w:r>
        <w:t xml:space="preserve"> </w:t>
      </w:r>
      <w:proofErr w:type="spellStart"/>
      <w:r>
        <w:t>gcc</w:t>
      </w:r>
      <w:proofErr w:type="spellEnd"/>
      <w:r>
        <w:t xml:space="preserve"> versions 4.8.1 and greater are recommended.  Some versions of </w:t>
      </w:r>
      <w:proofErr w:type="spellStart"/>
      <w:r>
        <w:t>linux</w:t>
      </w:r>
      <w:proofErr w:type="spellEnd"/>
      <w:r>
        <w:t xml:space="preserve"> have old</w:t>
      </w:r>
      <w:r w:rsidR="00875F31">
        <w:t>er</w:t>
      </w:r>
      <w:r>
        <w:t xml:space="preserve"> </w:t>
      </w:r>
      <w:proofErr w:type="spellStart"/>
      <w:r>
        <w:t>gcc</w:t>
      </w:r>
      <w:proofErr w:type="spellEnd"/>
      <w:r>
        <w:t xml:space="preserve"> versions.  In this case, the devtoolset2 chain </w:t>
      </w:r>
      <w:r w:rsidR="00875F31">
        <w:t xml:space="preserve">or newer </w:t>
      </w:r>
      <w:r>
        <w:t>is recommended.</w:t>
      </w:r>
    </w:p>
    <w:p w:rsidR="008870ED" w:rsidRDefault="008870ED" w:rsidP="008870ED"/>
    <w:p w:rsidR="00875F31" w:rsidRDefault="008870ED" w:rsidP="00875F31">
      <w:r>
        <w:t xml:space="preserve">On windows, visual studio 2010 and above </w:t>
      </w:r>
      <w:r w:rsidR="0088589D">
        <w:t xml:space="preserve">is </w:t>
      </w:r>
      <w:r>
        <w:t>required.</w:t>
      </w:r>
    </w:p>
    <w:p w:rsidR="00136725" w:rsidRDefault="00875F31" w:rsidP="00CB1242">
      <w:pPr>
        <w:pStyle w:val="Heading2"/>
      </w:pPr>
      <w:bookmarkStart w:id="6" w:name="_Toc453014447"/>
      <w:r>
        <w:t>EPICS base</w:t>
      </w:r>
      <w:bookmarkEnd w:id="6"/>
    </w:p>
    <w:p w:rsidR="00875F31" w:rsidRDefault="00875F31" w:rsidP="00875F31">
      <w:r>
        <w:t xml:space="preserve">EPICS base version </w:t>
      </w:r>
      <w:r w:rsidRPr="00875F31">
        <w:t>3.14.12.2 or newer is required</w:t>
      </w:r>
      <w:r>
        <w:t>.</w:t>
      </w:r>
    </w:p>
    <w:p w:rsidR="00875F31" w:rsidRDefault="00D078FB" w:rsidP="00875F31">
      <w:pPr>
        <w:pStyle w:val="Heading2"/>
      </w:pPr>
      <w:bookmarkStart w:id="7" w:name="_Toc453014448"/>
      <w:r>
        <w:t>Required s</w:t>
      </w:r>
      <w:r w:rsidR="00875F31">
        <w:t>upport modules</w:t>
      </w:r>
      <w:bookmarkEnd w:id="7"/>
    </w:p>
    <w:tbl>
      <w:tblPr>
        <w:tblStyle w:val="TableGrid"/>
        <w:tblW w:w="0" w:type="auto"/>
        <w:tblInd w:w="851" w:type="dxa"/>
        <w:tblLook w:val="04A0" w:firstRow="1" w:lastRow="0" w:firstColumn="1" w:lastColumn="0" w:noHBand="0" w:noVBand="1"/>
      </w:tblPr>
      <w:tblGrid>
        <w:gridCol w:w="4641"/>
        <w:gridCol w:w="4539"/>
      </w:tblGrid>
      <w:tr w:rsidR="00875F31" w:rsidTr="000D1F3F">
        <w:tc>
          <w:tcPr>
            <w:tcW w:w="4641" w:type="dxa"/>
          </w:tcPr>
          <w:p w:rsidR="00875F31" w:rsidRPr="00875F31" w:rsidRDefault="00875F31" w:rsidP="00875F31">
            <w:pPr>
              <w:ind w:left="0"/>
              <w:jc w:val="center"/>
              <w:rPr>
                <w:b/>
              </w:rPr>
            </w:pPr>
            <w:r w:rsidRPr="00875F31">
              <w:rPr>
                <w:b/>
              </w:rPr>
              <w:t>Module</w:t>
            </w:r>
          </w:p>
        </w:tc>
        <w:tc>
          <w:tcPr>
            <w:tcW w:w="4539" w:type="dxa"/>
          </w:tcPr>
          <w:p w:rsidR="00875F31" w:rsidRPr="00875F31" w:rsidRDefault="00D078FB" w:rsidP="00875F31">
            <w:pPr>
              <w:ind w:left="0"/>
              <w:jc w:val="center"/>
              <w:rPr>
                <w:b/>
              </w:rPr>
            </w:pPr>
            <w:r>
              <w:rPr>
                <w:b/>
              </w:rPr>
              <w:t>Minimum</w:t>
            </w:r>
            <w:r w:rsidR="00875F31" w:rsidRPr="00875F31">
              <w:rPr>
                <w:b/>
              </w:rPr>
              <w:t xml:space="preserve"> version</w:t>
            </w:r>
          </w:p>
        </w:tc>
      </w:tr>
      <w:tr w:rsidR="000D1F3F" w:rsidTr="000D1F3F">
        <w:tc>
          <w:tcPr>
            <w:tcW w:w="4641" w:type="dxa"/>
          </w:tcPr>
          <w:p w:rsidR="000D1F3F" w:rsidRDefault="000D1F3F" w:rsidP="000D1F3F">
            <w:pPr>
              <w:ind w:left="0"/>
              <w:jc w:val="center"/>
            </w:pPr>
            <w:r>
              <w:t>ASYN</w:t>
            </w:r>
          </w:p>
        </w:tc>
        <w:tc>
          <w:tcPr>
            <w:tcW w:w="4539" w:type="dxa"/>
          </w:tcPr>
          <w:p w:rsidR="000D1F3F" w:rsidRDefault="000D1F3F" w:rsidP="000D1F3F">
            <w:pPr>
              <w:ind w:left="0"/>
              <w:jc w:val="center"/>
            </w:pPr>
            <w:r>
              <w:t>4-26</w:t>
            </w:r>
          </w:p>
        </w:tc>
      </w:tr>
      <w:tr w:rsidR="00875F31" w:rsidTr="000D1F3F">
        <w:tc>
          <w:tcPr>
            <w:tcW w:w="4641" w:type="dxa"/>
          </w:tcPr>
          <w:p w:rsidR="00875F31" w:rsidRDefault="00875F31" w:rsidP="000D1F3F">
            <w:pPr>
              <w:ind w:left="0"/>
              <w:jc w:val="center"/>
            </w:pPr>
            <w:proofErr w:type="spellStart"/>
            <w:r>
              <w:t>Autosave</w:t>
            </w:r>
            <w:proofErr w:type="spellEnd"/>
          </w:p>
        </w:tc>
        <w:tc>
          <w:tcPr>
            <w:tcW w:w="4539" w:type="dxa"/>
          </w:tcPr>
          <w:p w:rsidR="00875F31" w:rsidRDefault="00875F31" w:rsidP="000D1F3F">
            <w:pPr>
              <w:ind w:left="0"/>
              <w:jc w:val="center"/>
            </w:pPr>
            <w:r>
              <w:t>5-5</w:t>
            </w:r>
          </w:p>
        </w:tc>
      </w:tr>
      <w:tr w:rsidR="00875F31" w:rsidTr="000D1F3F">
        <w:tc>
          <w:tcPr>
            <w:tcW w:w="4641" w:type="dxa"/>
          </w:tcPr>
          <w:p w:rsidR="00875F31" w:rsidRDefault="00875F31" w:rsidP="000D1F3F">
            <w:pPr>
              <w:ind w:left="0"/>
              <w:jc w:val="center"/>
            </w:pPr>
            <w:r>
              <w:t>SNCSEQ</w:t>
            </w:r>
          </w:p>
        </w:tc>
        <w:tc>
          <w:tcPr>
            <w:tcW w:w="4539" w:type="dxa"/>
          </w:tcPr>
          <w:p w:rsidR="00875F31" w:rsidRDefault="00875F31" w:rsidP="000D1F3F">
            <w:pPr>
              <w:ind w:left="0"/>
              <w:jc w:val="center"/>
            </w:pPr>
            <w:r>
              <w:t>2-1-8</w:t>
            </w:r>
          </w:p>
        </w:tc>
      </w:tr>
      <w:tr w:rsidR="00875F31" w:rsidTr="000D1F3F">
        <w:tc>
          <w:tcPr>
            <w:tcW w:w="4641" w:type="dxa"/>
          </w:tcPr>
          <w:p w:rsidR="00875F31" w:rsidRDefault="00875F31" w:rsidP="000D1F3F">
            <w:pPr>
              <w:ind w:left="0"/>
              <w:jc w:val="center"/>
            </w:pPr>
            <w:r>
              <w:t>SSCAN</w:t>
            </w:r>
          </w:p>
        </w:tc>
        <w:tc>
          <w:tcPr>
            <w:tcW w:w="4539" w:type="dxa"/>
          </w:tcPr>
          <w:p w:rsidR="00875F31" w:rsidRDefault="00875F31" w:rsidP="000D1F3F">
            <w:pPr>
              <w:ind w:left="0"/>
              <w:jc w:val="center"/>
            </w:pPr>
            <w:r>
              <w:t>2-8-1</w:t>
            </w:r>
          </w:p>
        </w:tc>
      </w:tr>
      <w:tr w:rsidR="00875F31" w:rsidTr="000D1F3F">
        <w:tc>
          <w:tcPr>
            <w:tcW w:w="4641" w:type="dxa"/>
          </w:tcPr>
          <w:p w:rsidR="00875F31" w:rsidRDefault="00875F31" w:rsidP="000D1F3F">
            <w:pPr>
              <w:ind w:left="0"/>
              <w:jc w:val="center"/>
            </w:pPr>
            <w:r>
              <w:t>CALC</w:t>
            </w:r>
          </w:p>
        </w:tc>
        <w:tc>
          <w:tcPr>
            <w:tcW w:w="4539" w:type="dxa"/>
          </w:tcPr>
          <w:p w:rsidR="00875F31" w:rsidRDefault="00875F31" w:rsidP="000D1F3F">
            <w:pPr>
              <w:ind w:left="0"/>
              <w:jc w:val="center"/>
            </w:pPr>
            <w:r>
              <w:t>3-4-2</w:t>
            </w:r>
          </w:p>
        </w:tc>
      </w:tr>
      <w:tr w:rsidR="00875F31" w:rsidTr="000D1F3F">
        <w:tc>
          <w:tcPr>
            <w:tcW w:w="4641" w:type="dxa"/>
          </w:tcPr>
          <w:p w:rsidR="00875F31" w:rsidRDefault="000D1F3F" w:rsidP="000D1F3F">
            <w:pPr>
              <w:ind w:left="0"/>
              <w:jc w:val="center"/>
            </w:pPr>
            <w:r>
              <w:t>Busy</w:t>
            </w:r>
          </w:p>
        </w:tc>
        <w:tc>
          <w:tcPr>
            <w:tcW w:w="4539" w:type="dxa"/>
          </w:tcPr>
          <w:p w:rsidR="00875F31" w:rsidRDefault="000D1F3F" w:rsidP="000D1F3F">
            <w:pPr>
              <w:ind w:left="0"/>
              <w:jc w:val="center"/>
            </w:pPr>
            <w:r>
              <w:t>1-6</w:t>
            </w:r>
          </w:p>
        </w:tc>
      </w:tr>
      <w:tr w:rsidR="00875F31" w:rsidTr="000D1F3F">
        <w:tc>
          <w:tcPr>
            <w:tcW w:w="4641" w:type="dxa"/>
          </w:tcPr>
          <w:p w:rsidR="00875F31" w:rsidRDefault="000D1F3F" w:rsidP="000D1F3F">
            <w:pPr>
              <w:ind w:left="0"/>
              <w:jc w:val="center"/>
            </w:pPr>
            <w:r>
              <w:t>Motor</w:t>
            </w:r>
          </w:p>
        </w:tc>
        <w:tc>
          <w:tcPr>
            <w:tcW w:w="4539" w:type="dxa"/>
          </w:tcPr>
          <w:p w:rsidR="00875F31" w:rsidRDefault="000D1F3F" w:rsidP="000D1F3F">
            <w:pPr>
              <w:ind w:left="0"/>
              <w:jc w:val="center"/>
            </w:pPr>
            <w:r>
              <w:t>6-8-1</w:t>
            </w:r>
          </w:p>
        </w:tc>
      </w:tr>
      <w:tr w:rsidR="00875F31" w:rsidTr="000D1F3F">
        <w:tc>
          <w:tcPr>
            <w:tcW w:w="4641" w:type="dxa"/>
          </w:tcPr>
          <w:p w:rsidR="00875F31" w:rsidRDefault="000D1F3F" w:rsidP="000D1F3F">
            <w:pPr>
              <w:ind w:left="0"/>
              <w:jc w:val="center"/>
            </w:pPr>
            <w:r>
              <w:t>IPAC</w:t>
            </w:r>
          </w:p>
        </w:tc>
        <w:tc>
          <w:tcPr>
            <w:tcW w:w="4539" w:type="dxa"/>
          </w:tcPr>
          <w:p w:rsidR="00875F31" w:rsidRDefault="000D1F3F" w:rsidP="000D1F3F">
            <w:pPr>
              <w:ind w:left="0"/>
              <w:jc w:val="center"/>
            </w:pPr>
            <w:r>
              <w:t>2-11</w:t>
            </w:r>
          </w:p>
        </w:tc>
      </w:tr>
    </w:tbl>
    <w:p w:rsidR="0088589D" w:rsidRDefault="0088589D" w:rsidP="0088589D">
      <w:pPr>
        <w:pStyle w:val="Heading2"/>
      </w:pPr>
      <w:bookmarkStart w:id="8" w:name="_Ref450159079"/>
      <w:bookmarkStart w:id="9" w:name="_Toc453014449"/>
      <w:r>
        <w:t>Release configuration</w:t>
      </w:r>
      <w:bookmarkEnd w:id="8"/>
      <w:bookmarkEnd w:id="9"/>
    </w:p>
    <w:p w:rsidR="006C4C60" w:rsidRDefault="006C4C60" w:rsidP="006C4C60">
      <w:r>
        <w:t xml:space="preserve">The </w:t>
      </w:r>
      <w:proofErr w:type="spellStart"/>
      <w:r>
        <w:t>Galil</w:t>
      </w:r>
      <w:proofErr w:type="spellEnd"/>
      <w:r>
        <w:t xml:space="preserve"> EPICS driver has both a </w:t>
      </w:r>
      <w:proofErr w:type="spellStart"/>
      <w:r>
        <w:t>config</w:t>
      </w:r>
      <w:proofErr w:type="spellEnd"/>
      <w:r>
        <w:t xml:space="preserve"> directory, and standard configure directory.  The </w:t>
      </w:r>
      <w:proofErr w:type="spellStart"/>
      <w:r>
        <w:t>config</w:t>
      </w:r>
      <w:proofErr w:type="spellEnd"/>
      <w:r>
        <w:t xml:space="preserve">/GALILRELEASE file </w:t>
      </w:r>
      <w:r w:rsidR="00453362">
        <w:t xml:space="preserve">is both a standard release, and a </w:t>
      </w:r>
      <w:r>
        <w:t xml:space="preserve">master release file.  The configure/RELEASE file simply includes the GALILRELEASE file.  The </w:t>
      </w:r>
      <w:proofErr w:type="spellStart"/>
      <w:r>
        <w:t>config</w:t>
      </w:r>
      <w:proofErr w:type="spellEnd"/>
      <w:r>
        <w:t xml:space="preserve"> directory supports building the </w:t>
      </w:r>
      <w:proofErr w:type="spellStart"/>
      <w:r>
        <w:t>Galil</w:t>
      </w:r>
      <w:proofErr w:type="spellEnd"/>
      <w:r>
        <w:t xml:space="preserve"> EPICS driver, and </w:t>
      </w:r>
      <w:r w:rsidR="00103DD4">
        <w:t xml:space="preserve">the included </w:t>
      </w:r>
      <w:r>
        <w:t>example IOC</w:t>
      </w:r>
      <w:r w:rsidR="00453362">
        <w:t>,</w:t>
      </w:r>
      <w:r>
        <w:t xml:space="preserve"> using the </w:t>
      </w:r>
      <w:proofErr w:type="spellStart"/>
      <w:r>
        <w:t>SynApps</w:t>
      </w:r>
      <w:proofErr w:type="spellEnd"/>
      <w:r>
        <w:t xml:space="preserve"> build approach.  To define the path to all required support modules, either;</w:t>
      </w:r>
    </w:p>
    <w:p w:rsidR="006C4C60" w:rsidRDefault="006C4C60" w:rsidP="006C4C60"/>
    <w:p w:rsidR="006C4C60" w:rsidRDefault="006C4C60" w:rsidP="00810EE6">
      <w:pPr>
        <w:pStyle w:val="ListParagraph"/>
        <w:numPr>
          <w:ilvl w:val="0"/>
          <w:numId w:val="27"/>
        </w:numPr>
      </w:pPr>
      <w:r>
        <w:t xml:space="preserve">Populate </w:t>
      </w:r>
      <w:proofErr w:type="spellStart"/>
      <w:r>
        <w:t>config</w:t>
      </w:r>
      <w:proofErr w:type="spellEnd"/>
      <w:r>
        <w:t>/GALILRELEASE as a normal release file</w:t>
      </w:r>
    </w:p>
    <w:p w:rsidR="006C4C60" w:rsidRDefault="006C4C60" w:rsidP="00810EE6">
      <w:pPr>
        <w:pStyle w:val="ListParagraph"/>
        <w:numPr>
          <w:ilvl w:val="0"/>
          <w:numId w:val="27"/>
        </w:numPr>
      </w:pPr>
      <w:r>
        <w:t>Populate configure/RELEASE as a normal release file</w:t>
      </w:r>
      <w:r w:rsidR="00103DD4">
        <w:t xml:space="preserve">, and delete the </w:t>
      </w:r>
      <w:r w:rsidR="00F821DB">
        <w:t>following line</w:t>
      </w:r>
    </w:p>
    <w:p w:rsidR="005A2D15" w:rsidRPr="00F821DB" w:rsidRDefault="00F821DB" w:rsidP="005A3254">
      <w:pPr>
        <w:pStyle w:val="ListParagraph"/>
        <w:ind w:left="1571"/>
      </w:pPr>
      <w:proofErr w:type="gramStart"/>
      <w:r w:rsidRPr="00F821DB">
        <w:t>include</w:t>
      </w:r>
      <w:proofErr w:type="gramEnd"/>
      <w:r w:rsidRPr="00F821DB">
        <w:t xml:space="preserve"> $(TOP)/</w:t>
      </w:r>
      <w:proofErr w:type="spellStart"/>
      <w:r w:rsidRPr="00F821DB">
        <w:t>config</w:t>
      </w:r>
      <w:proofErr w:type="spellEnd"/>
      <w:r w:rsidRPr="00F821DB">
        <w:t>/GALILRELEASE</w:t>
      </w:r>
    </w:p>
    <w:p w:rsidR="00484A74" w:rsidRDefault="000D1F3F" w:rsidP="00667112">
      <w:pPr>
        <w:pStyle w:val="Heading1"/>
        <w:rPr>
          <w:lang w:val="en-US"/>
        </w:rPr>
      </w:pPr>
      <w:bookmarkStart w:id="10" w:name="_Toc453014450"/>
      <w:r>
        <w:rPr>
          <w:lang w:val="en-US"/>
        </w:rPr>
        <w:t>IOC Configuration</w:t>
      </w:r>
      <w:bookmarkEnd w:id="10"/>
    </w:p>
    <w:p w:rsidR="000D1F3F" w:rsidRPr="000D1F3F" w:rsidRDefault="006B01EC" w:rsidP="000D1F3F">
      <w:pPr>
        <w:pStyle w:val="Heading2"/>
      </w:pPr>
      <w:bookmarkStart w:id="11" w:name="_Toc453014451"/>
      <w:r>
        <w:t>General principles</w:t>
      </w:r>
      <w:bookmarkEnd w:id="11"/>
    </w:p>
    <w:p w:rsidR="0093228D" w:rsidRDefault="0093228D" w:rsidP="00AF58D8">
      <w:pPr>
        <w:rPr>
          <w:lang w:val="en-US"/>
        </w:rPr>
      </w:pPr>
      <w:r>
        <w:rPr>
          <w:lang w:val="en-US"/>
        </w:rPr>
        <w:t xml:space="preserve">The </w:t>
      </w:r>
      <w:proofErr w:type="spellStart"/>
      <w:r>
        <w:rPr>
          <w:lang w:val="en-US"/>
        </w:rPr>
        <w:t>Galil</w:t>
      </w:r>
      <w:proofErr w:type="spellEnd"/>
      <w:r>
        <w:rPr>
          <w:lang w:val="en-US"/>
        </w:rPr>
        <w:t xml:space="preserve"> EPICS driver is highly integrated with EPICS, and most of the configuration steps are common with many EPICS applications found in the community.  All settings are available at the EPICS database layer, and are accessible to the user through the provided displays.  User levels are provided to protect the more sensitive settings from unwanted alterations.  </w:t>
      </w:r>
      <w:proofErr w:type="spellStart"/>
      <w:r>
        <w:rPr>
          <w:lang w:val="en-US"/>
        </w:rPr>
        <w:t>Autosave</w:t>
      </w:r>
      <w:proofErr w:type="spellEnd"/>
      <w:r>
        <w:rPr>
          <w:lang w:val="en-US"/>
        </w:rPr>
        <w:t xml:space="preserve"> is used to save all the settings entered by the user at run time, and then to restor</w:t>
      </w:r>
      <w:r w:rsidR="00AF76D8">
        <w:rPr>
          <w:lang w:val="en-US"/>
        </w:rPr>
        <w:t xml:space="preserve">e those settings after system </w:t>
      </w:r>
      <w:r>
        <w:rPr>
          <w:lang w:val="en-US"/>
        </w:rPr>
        <w:t xml:space="preserve">start.  </w:t>
      </w:r>
    </w:p>
    <w:p w:rsidR="0093228D" w:rsidRDefault="0093228D" w:rsidP="00AF58D8">
      <w:pPr>
        <w:rPr>
          <w:lang w:val="en-US"/>
        </w:rPr>
      </w:pPr>
    </w:p>
    <w:p w:rsidR="000D1F3F" w:rsidRDefault="000D1F3F" w:rsidP="00AF58D8">
      <w:pPr>
        <w:rPr>
          <w:lang w:val="en-US"/>
        </w:rPr>
      </w:pPr>
      <w:r>
        <w:rPr>
          <w:lang w:val="en-US"/>
        </w:rPr>
        <w:t>To configure the features of this driver usually three steps are required</w:t>
      </w:r>
      <w:r w:rsidR="00E738E8">
        <w:rPr>
          <w:lang w:val="en-US"/>
        </w:rPr>
        <w:t>,</w:t>
      </w:r>
      <w:r>
        <w:rPr>
          <w:lang w:val="en-US"/>
        </w:rPr>
        <w:t xml:space="preserve"> they are:</w:t>
      </w:r>
    </w:p>
    <w:p w:rsidR="000D1F3F" w:rsidRDefault="000D1F3F" w:rsidP="00AF58D8">
      <w:pPr>
        <w:rPr>
          <w:lang w:val="en-US"/>
        </w:rPr>
      </w:pPr>
    </w:p>
    <w:p w:rsidR="000D1F3F" w:rsidRDefault="000D1F3F" w:rsidP="000D1F3F">
      <w:pPr>
        <w:pStyle w:val="ListParagraph"/>
        <w:numPr>
          <w:ilvl w:val="0"/>
          <w:numId w:val="19"/>
        </w:numPr>
        <w:rPr>
          <w:lang w:val="en-US"/>
        </w:rPr>
      </w:pPr>
      <w:r>
        <w:rPr>
          <w:lang w:val="en-US"/>
        </w:rPr>
        <w:t xml:space="preserve">Configure </w:t>
      </w:r>
      <w:proofErr w:type="spellStart"/>
      <w:r>
        <w:rPr>
          <w:lang w:val="en-US"/>
        </w:rPr>
        <w:t>Autosave</w:t>
      </w:r>
      <w:proofErr w:type="spellEnd"/>
    </w:p>
    <w:p w:rsidR="000D1F3F" w:rsidRDefault="000D1F3F" w:rsidP="000D1F3F">
      <w:pPr>
        <w:pStyle w:val="ListParagraph"/>
        <w:numPr>
          <w:ilvl w:val="0"/>
          <w:numId w:val="19"/>
        </w:numPr>
        <w:rPr>
          <w:lang w:val="en-US"/>
        </w:rPr>
      </w:pPr>
      <w:r>
        <w:rPr>
          <w:lang w:val="en-US"/>
        </w:rPr>
        <w:t>Configure the database</w:t>
      </w:r>
    </w:p>
    <w:p w:rsidR="000D1F3F" w:rsidRDefault="000D1F3F" w:rsidP="000D1F3F">
      <w:pPr>
        <w:pStyle w:val="ListParagraph"/>
        <w:numPr>
          <w:ilvl w:val="0"/>
          <w:numId w:val="19"/>
        </w:numPr>
        <w:rPr>
          <w:lang w:val="en-US"/>
        </w:rPr>
      </w:pPr>
      <w:r>
        <w:rPr>
          <w:lang w:val="en-US"/>
        </w:rPr>
        <w:t>Con</w:t>
      </w:r>
      <w:r w:rsidR="00293C6A">
        <w:rPr>
          <w:lang w:val="en-US"/>
        </w:rPr>
        <w:t xml:space="preserve">figure the </w:t>
      </w:r>
      <w:r w:rsidR="00AF76D8">
        <w:rPr>
          <w:lang w:val="en-US"/>
        </w:rPr>
        <w:t xml:space="preserve">IOC </w:t>
      </w:r>
      <w:r w:rsidR="00293C6A">
        <w:rPr>
          <w:lang w:val="en-US"/>
        </w:rPr>
        <w:t>start</w:t>
      </w:r>
      <w:r>
        <w:rPr>
          <w:lang w:val="en-US"/>
        </w:rPr>
        <w:t xml:space="preserve"> scripts</w:t>
      </w:r>
    </w:p>
    <w:p w:rsidR="00484728" w:rsidRDefault="00484728" w:rsidP="00484728">
      <w:pPr>
        <w:pStyle w:val="ListParagraph"/>
        <w:ind w:left="1571"/>
        <w:rPr>
          <w:lang w:val="en-US"/>
        </w:rPr>
      </w:pPr>
    </w:p>
    <w:p w:rsidR="008251E9" w:rsidRDefault="00EF035B" w:rsidP="008251E9">
      <w:pPr>
        <w:pStyle w:val="ListParagraph"/>
        <w:ind w:left="851"/>
      </w:pPr>
      <w:r>
        <w:t>It’s recommended that the configuration engineer change o</w:t>
      </w:r>
      <w:r w:rsidR="008251E9">
        <w:t>nly the controller prefix in the record names.</w:t>
      </w:r>
      <w:r w:rsidR="0093228D">
        <w:t xml:space="preserve">  To identify individual motors or ports, </w:t>
      </w:r>
      <w:r w:rsidR="008251E9">
        <w:t xml:space="preserve">the </w:t>
      </w:r>
      <w:r w:rsidR="0093228D">
        <w:t xml:space="preserve">record </w:t>
      </w:r>
      <w:r w:rsidR="008251E9">
        <w:t>description field</w:t>
      </w:r>
      <w:r w:rsidR="0093228D">
        <w:t xml:space="preserve"> should be used instead</w:t>
      </w:r>
      <w:r w:rsidR="008251E9">
        <w:t>.</w:t>
      </w:r>
      <w:r w:rsidR="0093228D">
        <w:t xml:space="preserve">  Record description fields are shown clearly on all of the screens, </w:t>
      </w:r>
      <w:r>
        <w:t xml:space="preserve">and are save/restored by </w:t>
      </w:r>
      <w:proofErr w:type="spellStart"/>
      <w:r>
        <w:t>autosave</w:t>
      </w:r>
      <w:proofErr w:type="spellEnd"/>
      <w:r>
        <w:t>.</w:t>
      </w:r>
    </w:p>
    <w:p w:rsidR="00EF035B" w:rsidRDefault="00EF035B" w:rsidP="008251E9">
      <w:pPr>
        <w:pStyle w:val="ListParagraph"/>
        <w:ind w:left="851"/>
      </w:pPr>
    </w:p>
    <w:p w:rsidR="00A16B92" w:rsidRDefault="00EF035B" w:rsidP="00A16B92">
      <w:pPr>
        <w:pStyle w:val="ListParagraph"/>
        <w:ind w:left="851"/>
      </w:pPr>
      <w:r>
        <w:t xml:space="preserve">Given the above principles, this configuration guide does not assist with hardware configuration.  Instead, supported hardware settings are shown on the provided displays, and these settings are then restored by </w:t>
      </w:r>
      <w:proofErr w:type="spellStart"/>
      <w:r>
        <w:t>autosave</w:t>
      </w:r>
      <w:proofErr w:type="spellEnd"/>
      <w:r>
        <w:t xml:space="preserve"> at IOC start.  For example, </w:t>
      </w:r>
      <w:r w:rsidR="00453362">
        <w:t xml:space="preserve">the </w:t>
      </w:r>
      <w:r>
        <w:t xml:space="preserve">motor type, </w:t>
      </w:r>
      <w:r w:rsidR="00453362">
        <w:t xml:space="preserve">the </w:t>
      </w:r>
      <w:r>
        <w:t>encoder type</w:t>
      </w:r>
      <w:r w:rsidR="00AF76D8">
        <w:t xml:space="preserve"> for an axis</w:t>
      </w:r>
      <w:r>
        <w:t xml:space="preserve"> is configured on the motor extras screen</w:t>
      </w:r>
      <w:r w:rsidR="00AF76D8">
        <w:t xml:space="preserve"> since these settings aren’t supported by the motor record</w:t>
      </w:r>
      <w:r>
        <w:t>.</w:t>
      </w:r>
    </w:p>
    <w:p w:rsidR="00A16B92" w:rsidRDefault="00A16B92" w:rsidP="00A16B92">
      <w:pPr>
        <w:pStyle w:val="Heading2"/>
      </w:pPr>
      <w:bookmarkStart w:id="12" w:name="_Toc453014452"/>
      <w:r>
        <w:t>Create an IOC</w:t>
      </w:r>
      <w:bookmarkEnd w:id="12"/>
    </w:p>
    <w:p w:rsidR="00A16B92" w:rsidRDefault="00F05FA3" w:rsidP="00A16B92">
      <w:r>
        <w:t xml:space="preserve">Initially, create an IOC application using the EPICS </w:t>
      </w:r>
      <w:r w:rsidR="008820A4">
        <w:t>makeBaseApp.pl script as shown below:</w:t>
      </w:r>
    </w:p>
    <w:p w:rsidR="008820A4" w:rsidRDefault="008820A4" w:rsidP="00A16B92"/>
    <w:p w:rsidR="00423BEB" w:rsidRDefault="00423BEB" w:rsidP="00A16B92">
      <w:proofErr w:type="spellStart"/>
      <w:proofErr w:type="gramStart"/>
      <w:r>
        <w:t>mkdir</w:t>
      </w:r>
      <w:proofErr w:type="spellEnd"/>
      <w:proofErr w:type="gramEnd"/>
      <w:r>
        <w:t xml:space="preserve"> &lt;</w:t>
      </w:r>
      <w:proofErr w:type="spellStart"/>
      <w:r>
        <w:t>IOCName</w:t>
      </w:r>
      <w:proofErr w:type="spellEnd"/>
      <w:r>
        <w:t>&gt;</w:t>
      </w:r>
    </w:p>
    <w:p w:rsidR="00423BEB" w:rsidRDefault="00423BEB" w:rsidP="00A16B92">
      <w:proofErr w:type="gramStart"/>
      <w:r>
        <w:t>cd</w:t>
      </w:r>
      <w:proofErr w:type="gramEnd"/>
      <w:r>
        <w:t xml:space="preserve"> &lt;</w:t>
      </w:r>
      <w:proofErr w:type="spellStart"/>
      <w:r>
        <w:t>IOCName</w:t>
      </w:r>
      <w:proofErr w:type="spellEnd"/>
      <w:r>
        <w:t>&gt;</w:t>
      </w:r>
    </w:p>
    <w:p w:rsidR="00F05FA3" w:rsidRDefault="00F05FA3" w:rsidP="00F05FA3">
      <w:r>
        <w:t xml:space="preserve">makeBaseApp.pl -t </w:t>
      </w:r>
      <w:proofErr w:type="spellStart"/>
      <w:proofErr w:type="gramStart"/>
      <w:r>
        <w:t>ioc</w:t>
      </w:r>
      <w:proofErr w:type="spellEnd"/>
      <w:proofErr w:type="gramEnd"/>
      <w:r>
        <w:t xml:space="preserve"> &lt;</w:t>
      </w:r>
      <w:proofErr w:type="spellStart"/>
      <w:r>
        <w:t>IOCName</w:t>
      </w:r>
      <w:proofErr w:type="spellEnd"/>
      <w:r>
        <w:t>&gt;</w:t>
      </w:r>
    </w:p>
    <w:p w:rsidR="00F05FA3" w:rsidRDefault="00F05FA3" w:rsidP="008820A4">
      <w:r>
        <w:t xml:space="preserve">makeBaseApp.pl -i -t </w:t>
      </w:r>
      <w:proofErr w:type="spellStart"/>
      <w:proofErr w:type="gramStart"/>
      <w:r>
        <w:t>ioc</w:t>
      </w:r>
      <w:proofErr w:type="spellEnd"/>
      <w:proofErr w:type="gramEnd"/>
      <w:r>
        <w:t xml:space="preserve"> &lt;</w:t>
      </w:r>
      <w:proofErr w:type="spellStart"/>
      <w:r>
        <w:t>IOCName</w:t>
      </w:r>
      <w:proofErr w:type="spellEnd"/>
      <w:r>
        <w:t>&gt;</w:t>
      </w:r>
    </w:p>
    <w:p w:rsidR="00A16B92" w:rsidRPr="00A16B92" w:rsidRDefault="00A16B92" w:rsidP="00F05FA3">
      <w:pPr>
        <w:pStyle w:val="Heading2"/>
      </w:pPr>
      <w:bookmarkStart w:id="13" w:name="_Toc453014453"/>
      <w:r w:rsidRPr="00A16B92">
        <w:t xml:space="preserve">Adding </w:t>
      </w:r>
      <w:proofErr w:type="spellStart"/>
      <w:r w:rsidRPr="00A16B92">
        <w:t>Galil</w:t>
      </w:r>
      <w:proofErr w:type="spellEnd"/>
      <w:r w:rsidRPr="00A16B92">
        <w:t xml:space="preserve"> support</w:t>
      </w:r>
      <w:bookmarkEnd w:id="13"/>
    </w:p>
    <w:p w:rsidR="00A16B92" w:rsidRDefault="00A16B92" w:rsidP="00A16B92">
      <w:pPr>
        <w:rPr>
          <w:lang w:val="en-US"/>
        </w:rPr>
      </w:pPr>
      <w:r>
        <w:rPr>
          <w:lang w:val="en-US"/>
        </w:rPr>
        <w:t xml:space="preserve">Initially, the </w:t>
      </w:r>
      <w:proofErr w:type="spellStart"/>
      <w:r>
        <w:rPr>
          <w:lang w:val="en-US"/>
        </w:rPr>
        <w:t>Galil</w:t>
      </w:r>
      <w:proofErr w:type="spellEnd"/>
      <w:r>
        <w:rPr>
          <w:lang w:val="en-US"/>
        </w:rPr>
        <w:t xml:space="preserve"> EPICS driver support module should be added to the IOC </w:t>
      </w:r>
      <w:proofErr w:type="spellStart"/>
      <w:r>
        <w:rPr>
          <w:lang w:val="en-US"/>
        </w:rPr>
        <w:t>Makefile</w:t>
      </w:r>
      <w:proofErr w:type="spellEnd"/>
      <w:r>
        <w:rPr>
          <w:lang w:val="en-US"/>
        </w:rPr>
        <w:t xml:space="preserve">.  To add support for the </w:t>
      </w:r>
      <w:proofErr w:type="spellStart"/>
      <w:r>
        <w:rPr>
          <w:lang w:val="en-US"/>
        </w:rPr>
        <w:t>Galil</w:t>
      </w:r>
      <w:proofErr w:type="spellEnd"/>
      <w:r>
        <w:rPr>
          <w:lang w:val="en-US"/>
        </w:rPr>
        <w:t xml:space="preserve"> EPICS driver</w:t>
      </w:r>
      <w:r w:rsidR="008820A4">
        <w:rPr>
          <w:lang w:val="en-US"/>
        </w:rPr>
        <w:t>,</w:t>
      </w:r>
      <w:r>
        <w:rPr>
          <w:lang w:val="en-US"/>
        </w:rPr>
        <w:t xml:space="preserve"> the following lines should appear in &lt;</w:t>
      </w:r>
      <w:proofErr w:type="spellStart"/>
      <w:r>
        <w:rPr>
          <w:lang w:val="en-US"/>
        </w:rPr>
        <w:t>IOCApp</w:t>
      </w:r>
      <w:proofErr w:type="spellEnd"/>
      <w:r>
        <w:rPr>
          <w:lang w:val="en-US"/>
        </w:rPr>
        <w:t>&gt;/</w:t>
      </w:r>
      <w:proofErr w:type="spellStart"/>
      <w:r>
        <w:rPr>
          <w:lang w:val="en-US"/>
        </w:rPr>
        <w:t>src</w:t>
      </w:r>
      <w:proofErr w:type="spellEnd"/>
      <w:r>
        <w:rPr>
          <w:lang w:val="en-US"/>
        </w:rPr>
        <w:t>/</w:t>
      </w:r>
      <w:proofErr w:type="spellStart"/>
      <w:r>
        <w:rPr>
          <w:lang w:val="en-US"/>
        </w:rPr>
        <w:t>Makefile</w:t>
      </w:r>
      <w:proofErr w:type="spellEnd"/>
    </w:p>
    <w:p w:rsidR="00A16B92" w:rsidRDefault="00A16B92" w:rsidP="00A16B92">
      <w:pPr>
        <w:ind w:left="0" w:firstLine="720"/>
        <w:rPr>
          <w:lang w:val="en-US"/>
        </w:rPr>
      </w:pPr>
    </w:p>
    <w:p w:rsidR="00A16B92" w:rsidRDefault="00A16B92" w:rsidP="00A16B92">
      <w:pPr>
        <w:rPr>
          <w:rFonts w:ascii="Consolas" w:hAnsi="Consolas" w:cs="Consolas"/>
          <w:color w:val="333333"/>
          <w:sz w:val="18"/>
          <w:szCs w:val="18"/>
          <w:shd w:val="clear" w:color="auto" w:fill="FFFFFF"/>
        </w:rPr>
      </w:pPr>
      <w:r>
        <w:rPr>
          <w:rStyle w:val="pl-smi"/>
          <w:rFonts w:ascii="Consolas" w:hAnsi="Consolas" w:cs="Consolas"/>
          <w:color w:val="333333"/>
          <w:sz w:val="18"/>
          <w:szCs w:val="18"/>
          <w:shd w:val="clear" w:color="auto" w:fill="FFFFFF"/>
        </w:rPr>
        <w:t>&lt;</w:t>
      </w:r>
      <w:proofErr w:type="spellStart"/>
      <w:r>
        <w:rPr>
          <w:rStyle w:val="pl-smi"/>
          <w:rFonts w:ascii="Consolas" w:hAnsi="Consolas" w:cs="Consolas"/>
          <w:color w:val="333333"/>
          <w:sz w:val="18"/>
          <w:szCs w:val="18"/>
          <w:shd w:val="clear" w:color="auto" w:fill="FFFFFF"/>
        </w:rPr>
        <w:t>IOCName</w:t>
      </w:r>
      <w:proofErr w:type="spellEnd"/>
      <w:r>
        <w:rPr>
          <w:rStyle w:val="pl-smi"/>
          <w:rFonts w:ascii="Consolas" w:hAnsi="Consolas" w:cs="Consolas"/>
          <w:color w:val="333333"/>
          <w:sz w:val="18"/>
          <w:szCs w:val="18"/>
          <w:shd w:val="clear" w:color="auto" w:fill="FFFFFF"/>
        </w:rPr>
        <w:t>&gt;_DBD</w:t>
      </w:r>
      <w:r>
        <w:rPr>
          <w:rFonts w:ascii="Consolas" w:hAnsi="Consolas" w:cs="Consolas"/>
          <w:color w:val="333333"/>
          <w:sz w:val="18"/>
          <w:szCs w:val="18"/>
          <w:shd w:val="clear" w:color="auto" w:fill="FFFFFF"/>
        </w:rPr>
        <w:t xml:space="preserve"> += </w:t>
      </w:r>
      <w:proofErr w:type="spellStart"/>
      <w:r>
        <w:rPr>
          <w:rFonts w:ascii="Consolas" w:hAnsi="Consolas" w:cs="Consolas"/>
          <w:color w:val="333333"/>
          <w:sz w:val="18"/>
          <w:szCs w:val="18"/>
          <w:shd w:val="clear" w:color="auto" w:fill="FFFFFF"/>
        </w:rPr>
        <w:t>GalilSupport.dbd</w:t>
      </w:r>
      <w:proofErr w:type="spellEnd"/>
    </w:p>
    <w:p w:rsidR="00A16B92" w:rsidRPr="00F05FA3" w:rsidRDefault="00A16B92" w:rsidP="00F05FA3">
      <w:pPr>
        <w:rPr>
          <w:rFonts w:ascii="Consolas" w:hAnsi="Consolas" w:cs="Consolas"/>
          <w:color w:val="333333"/>
          <w:sz w:val="18"/>
          <w:szCs w:val="18"/>
          <w:shd w:val="clear" w:color="auto" w:fill="FFFFFF"/>
        </w:rPr>
      </w:pPr>
      <w:r>
        <w:rPr>
          <w:rStyle w:val="pl-smi"/>
          <w:rFonts w:ascii="Consolas" w:hAnsi="Consolas" w:cs="Consolas"/>
          <w:color w:val="333333"/>
          <w:sz w:val="18"/>
          <w:szCs w:val="18"/>
          <w:shd w:val="clear" w:color="auto" w:fill="FFFFFF"/>
        </w:rPr>
        <w:t>&lt;</w:t>
      </w:r>
      <w:proofErr w:type="spellStart"/>
      <w:r>
        <w:rPr>
          <w:rStyle w:val="pl-smi"/>
          <w:rFonts w:ascii="Consolas" w:hAnsi="Consolas" w:cs="Consolas"/>
          <w:color w:val="333333"/>
          <w:sz w:val="18"/>
          <w:szCs w:val="18"/>
          <w:shd w:val="clear" w:color="auto" w:fill="FFFFFF"/>
        </w:rPr>
        <w:t>IOCName</w:t>
      </w:r>
      <w:proofErr w:type="spellEnd"/>
      <w:r>
        <w:rPr>
          <w:rStyle w:val="pl-smi"/>
          <w:rFonts w:ascii="Consolas" w:hAnsi="Consolas" w:cs="Consolas"/>
          <w:color w:val="333333"/>
          <w:sz w:val="18"/>
          <w:szCs w:val="18"/>
          <w:shd w:val="clear" w:color="auto" w:fill="FFFFFF"/>
        </w:rPr>
        <w:t>&gt;_LIBS</w:t>
      </w:r>
      <w:r>
        <w:rPr>
          <w:rFonts w:ascii="Consolas" w:hAnsi="Consolas" w:cs="Consolas"/>
          <w:color w:val="333333"/>
          <w:sz w:val="18"/>
          <w:szCs w:val="18"/>
          <w:shd w:val="clear" w:color="auto" w:fill="FFFFFF"/>
        </w:rPr>
        <w:t xml:space="preserve"> += </w:t>
      </w:r>
      <w:proofErr w:type="spellStart"/>
      <w:r>
        <w:rPr>
          <w:rFonts w:ascii="Consolas" w:hAnsi="Consolas" w:cs="Consolas"/>
          <w:color w:val="333333"/>
          <w:sz w:val="18"/>
          <w:szCs w:val="18"/>
          <w:shd w:val="clear" w:color="auto" w:fill="FFFFFF"/>
        </w:rPr>
        <w:t>GalilSupport</w:t>
      </w:r>
      <w:proofErr w:type="spellEnd"/>
    </w:p>
    <w:p w:rsidR="00E078E8" w:rsidRPr="0020598B" w:rsidRDefault="006B01EC" w:rsidP="0020598B">
      <w:pPr>
        <w:pStyle w:val="Heading2"/>
      </w:pPr>
      <w:bookmarkStart w:id="14" w:name="_Toc453014454"/>
      <w:proofErr w:type="spellStart"/>
      <w:r w:rsidRPr="006B01EC">
        <w:t>Autosave</w:t>
      </w:r>
      <w:bookmarkEnd w:id="14"/>
      <w:proofErr w:type="spellEnd"/>
    </w:p>
    <w:p w:rsidR="00E078E8" w:rsidRDefault="0030598E" w:rsidP="00E078E8">
      <w:pPr>
        <w:rPr>
          <w:b/>
          <w:lang w:val="en-US"/>
        </w:rPr>
      </w:pPr>
      <w:r>
        <w:rPr>
          <w:b/>
          <w:lang w:val="en-US"/>
        </w:rPr>
        <w:t>R</w:t>
      </w:r>
      <w:r w:rsidR="00E078E8">
        <w:rPr>
          <w:b/>
          <w:lang w:val="en-US"/>
        </w:rPr>
        <w:t>equest</w:t>
      </w:r>
      <w:r w:rsidR="00E078E8" w:rsidRPr="00E078E8">
        <w:rPr>
          <w:b/>
          <w:lang w:val="en-US"/>
        </w:rPr>
        <w:t xml:space="preserve"> file</w:t>
      </w:r>
      <w:r w:rsidR="00E078E8">
        <w:rPr>
          <w:b/>
          <w:lang w:val="en-US"/>
        </w:rPr>
        <w:t>s</w:t>
      </w:r>
    </w:p>
    <w:p w:rsidR="00E078E8" w:rsidRPr="00E078E8" w:rsidRDefault="00E078E8" w:rsidP="00E078E8">
      <w:pPr>
        <w:rPr>
          <w:b/>
          <w:lang w:val="en-US"/>
        </w:rPr>
      </w:pPr>
    </w:p>
    <w:p w:rsidR="000D1F3F" w:rsidRDefault="00E72BC1" w:rsidP="000D1F3F">
      <w:pPr>
        <w:rPr>
          <w:lang w:val="en-US"/>
        </w:rPr>
      </w:pPr>
      <w:r>
        <w:rPr>
          <w:lang w:val="en-US"/>
        </w:rPr>
        <w:t xml:space="preserve">Generally two </w:t>
      </w:r>
      <w:proofErr w:type="spellStart"/>
      <w:r>
        <w:rPr>
          <w:lang w:val="en-US"/>
        </w:rPr>
        <w:t>autosave</w:t>
      </w:r>
      <w:proofErr w:type="spellEnd"/>
      <w:r>
        <w:rPr>
          <w:lang w:val="en-US"/>
        </w:rPr>
        <w:t xml:space="preserve"> request files should be created in the </w:t>
      </w:r>
      <w:proofErr w:type="spellStart"/>
      <w:r>
        <w:rPr>
          <w:lang w:val="en-US"/>
        </w:rPr>
        <w:t>iocBoot</w:t>
      </w:r>
      <w:proofErr w:type="spellEnd"/>
      <w:r>
        <w:rPr>
          <w:lang w:val="en-US"/>
        </w:rPr>
        <w:t xml:space="preserve"> directory for an IOC.  First, an </w:t>
      </w:r>
      <w:proofErr w:type="spellStart"/>
      <w:r w:rsidR="006B01EC">
        <w:rPr>
          <w:lang w:val="en-US"/>
        </w:rPr>
        <w:t>autosave</w:t>
      </w:r>
      <w:proofErr w:type="spellEnd"/>
      <w:r w:rsidR="006B01EC">
        <w:rPr>
          <w:lang w:val="en-US"/>
        </w:rPr>
        <w:t xml:space="preserve"> request file should be created </w:t>
      </w:r>
      <w:r w:rsidR="00125179">
        <w:rPr>
          <w:lang w:val="en-US"/>
        </w:rPr>
        <w:t>to s</w:t>
      </w:r>
      <w:r w:rsidR="00D769D0">
        <w:rPr>
          <w:lang w:val="en-US"/>
        </w:rPr>
        <w:t>ave</w:t>
      </w:r>
      <w:r w:rsidR="00125179">
        <w:rPr>
          <w:lang w:val="en-US"/>
        </w:rPr>
        <w:t xml:space="preserve"> the </w:t>
      </w:r>
      <w:r>
        <w:rPr>
          <w:lang w:val="en-US"/>
        </w:rPr>
        <w:t xml:space="preserve">settings for all connected motor </w:t>
      </w:r>
      <w:r w:rsidR="00125179">
        <w:rPr>
          <w:lang w:val="en-US"/>
        </w:rPr>
        <w:t>controller</w:t>
      </w:r>
      <w:r>
        <w:rPr>
          <w:lang w:val="en-US"/>
        </w:rPr>
        <w:t>(s)</w:t>
      </w:r>
      <w:r w:rsidR="00125179">
        <w:rPr>
          <w:lang w:val="en-US"/>
        </w:rPr>
        <w:t xml:space="preserve"> and </w:t>
      </w:r>
      <w:r>
        <w:rPr>
          <w:lang w:val="en-US"/>
        </w:rPr>
        <w:t xml:space="preserve">their </w:t>
      </w:r>
      <w:r w:rsidR="00125179">
        <w:rPr>
          <w:lang w:val="en-US"/>
        </w:rPr>
        <w:t>associated motor</w:t>
      </w:r>
      <w:r>
        <w:rPr>
          <w:lang w:val="en-US"/>
        </w:rPr>
        <w:t>s</w:t>
      </w:r>
      <w:r w:rsidR="00125179">
        <w:rPr>
          <w:lang w:val="en-US"/>
        </w:rPr>
        <w:t xml:space="preserve">.  </w:t>
      </w:r>
      <w:r>
        <w:rPr>
          <w:lang w:val="en-US"/>
        </w:rPr>
        <w:t>Second</w:t>
      </w:r>
      <w:r w:rsidR="00125179">
        <w:rPr>
          <w:lang w:val="en-US"/>
        </w:rPr>
        <w:t xml:space="preserve">, an </w:t>
      </w:r>
      <w:proofErr w:type="spellStart"/>
      <w:r w:rsidR="00125179">
        <w:rPr>
          <w:lang w:val="en-US"/>
        </w:rPr>
        <w:t>autosave</w:t>
      </w:r>
      <w:proofErr w:type="spellEnd"/>
      <w:r w:rsidR="00125179">
        <w:rPr>
          <w:lang w:val="en-US"/>
        </w:rPr>
        <w:t xml:space="preserve"> request file s</w:t>
      </w:r>
      <w:r w:rsidR="00D769D0">
        <w:rPr>
          <w:lang w:val="en-US"/>
        </w:rPr>
        <w:t>hould be created to save</w:t>
      </w:r>
      <w:r w:rsidR="00125179">
        <w:rPr>
          <w:lang w:val="en-US"/>
        </w:rPr>
        <w:t xml:space="preserve"> the motor positions.  So, </w:t>
      </w:r>
      <w:r w:rsidR="006B01EC">
        <w:rPr>
          <w:lang w:val="en-US"/>
        </w:rPr>
        <w:t>if two controllers are required</w:t>
      </w:r>
      <w:r w:rsidR="00E078E8">
        <w:rPr>
          <w:lang w:val="en-US"/>
        </w:rPr>
        <w:t xml:space="preserve"> on an IOC</w:t>
      </w:r>
      <w:r w:rsidR="006B01EC">
        <w:rPr>
          <w:lang w:val="en-US"/>
        </w:rPr>
        <w:t xml:space="preserve">, the following </w:t>
      </w:r>
      <w:proofErr w:type="spellStart"/>
      <w:r w:rsidR="006B01EC">
        <w:rPr>
          <w:lang w:val="en-US"/>
        </w:rPr>
        <w:t>autosave</w:t>
      </w:r>
      <w:proofErr w:type="spellEnd"/>
      <w:r w:rsidR="006B01EC">
        <w:rPr>
          <w:lang w:val="en-US"/>
        </w:rPr>
        <w:t xml:space="preserve"> </w:t>
      </w:r>
      <w:r w:rsidR="00E078E8">
        <w:rPr>
          <w:lang w:val="en-US"/>
        </w:rPr>
        <w:t xml:space="preserve">request </w:t>
      </w:r>
      <w:r w:rsidR="006B01EC">
        <w:rPr>
          <w:lang w:val="en-US"/>
        </w:rPr>
        <w:t xml:space="preserve">files should be created in the </w:t>
      </w:r>
      <w:proofErr w:type="spellStart"/>
      <w:r w:rsidR="006B01EC">
        <w:rPr>
          <w:lang w:val="en-US"/>
        </w:rPr>
        <w:t>iocBoot</w:t>
      </w:r>
      <w:proofErr w:type="spellEnd"/>
      <w:r w:rsidR="006B01EC">
        <w:rPr>
          <w:lang w:val="en-US"/>
        </w:rPr>
        <w:t xml:space="preserve"> directory.</w:t>
      </w:r>
    </w:p>
    <w:p w:rsidR="005A2D15" w:rsidRDefault="005A2D15" w:rsidP="00E078E8">
      <w:pPr>
        <w:ind w:left="0"/>
        <w:rPr>
          <w:lang w:val="en-US"/>
        </w:rPr>
      </w:pPr>
    </w:p>
    <w:p w:rsidR="006B01EC" w:rsidRDefault="00E078E8" w:rsidP="000D1F3F">
      <w:pPr>
        <w:rPr>
          <w:lang w:val="en-US"/>
        </w:rPr>
      </w:pPr>
      <w:r>
        <w:rPr>
          <w:lang w:val="en-US"/>
        </w:rPr>
        <w:t>IOCName</w:t>
      </w:r>
      <w:r w:rsidR="006B01EC">
        <w:rPr>
          <w:lang w:val="en-US"/>
        </w:rPr>
        <w:t>_settings.req</w:t>
      </w:r>
    </w:p>
    <w:p w:rsidR="00125179" w:rsidRDefault="00E078E8" w:rsidP="000D1F3F">
      <w:pPr>
        <w:rPr>
          <w:lang w:val="en-US"/>
        </w:rPr>
      </w:pPr>
      <w:r>
        <w:rPr>
          <w:lang w:val="en-US"/>
        </w:rPr>
        <w:t>IOCName</w:t>
      </w:r>
      <w:r w:rsidR="00125179">
        <w:rPr>
          <w:lang w:val="en-US"/>
        </w:rPr>
        <w:t>_positions.req</w:t>
      </w:r>
    </w:p>
    <w:p w:rsidR="00E078E8" w:rsidRDefault="00E078E8" w:rsidP="000D1F3F">
      <w:pPr>
        <w:rPr>
          <w:lang w:val="en-US"/>
        </w:rPr>
      </w:pPr>
    </w:p>
    <w:p w:rsidR="00E078E8" w:rsidRPr="00E078E8" w:rsidRDefault="0030598E" w:rsidP="00E078E8">
      <w:pPr>
        <w:rPr>
          <w:b/>
          <w:lang w:val="en-US"/>
        </w:rPr>
      </w:pPr>
      <w:r>
        <w:rPr>
          <w:b/>
          <w:lang w:val="en-US"/>
        </w:rPr>
        <w:t>C</w:t>
      </w:r>
      <w:r w:rsidR="00E078E8" w:rsidRPr="00E078E8">
        <w:rPr>
          <w:b/>
          <w:lang w:val="en-US"/>
        </w:rPr>
        <w:t>o</w:t>
      </w:r>
      <w:r>
        <w:rPr>
          <w:b/>
          <w:lang w:val="en-US"/>
        </w:rPr>
        <w:t>nfiguration</w:t>
      </w:r>
      <w:r w:rsidR="00E078E8" w:rsidRPr="00E078E8">
        <w:rPr>
          <w:b/>
          <w:lang w:val="en-US"/>
        </w:rPr>
        <w:t xml:space="preserve"> file</w:t>
      </w:r>
    </w:p>
    <w:p w:rsidR="00E078E8" w:rsidRDefault="00E078E8" w:rsidP="000D1F3F">
      <w:pPr>
        <w:rPr>
          <w:lang w:val="en-US"/>
        </w:rPr>
      </w:pPr>
    </w:p>
    <w:p w:rsidR="00E078E8" w:rsidRDefault="00E078E8" w:rsidP="00E078E8">
      <w:pPr>
        <w:rPr>
          <w:lang w:val="en-US"/>
        </w:rPr>
      </w:pPr>
      <w:r>
        <w:rPr>
          <w:lang w:val="en-US"/>
        </w:rPr>
        <w:t xml:space="preserve">To configure the </w:t>
      </w:r>
      <w:proofErr w:type="spellStart"/>
      <w:r>
        <w:rPr>
          <w:lang w:val="en-US"/>
        </w:rPr>
        <w:t>autosave</w:t>
      </w:r>
      <w:proofErr w:type="spellEnd"/>
      <w:r>
        <w:rPr>
          <w:lang w:val="en-US"/>
        </w:rPr>
        <w:t xml:space="preserve"> utility, an </w:t>
      </w:r>
      <w:proofErr w:type="spellStart"/>
      <w:r>
        <w:rPr>
          <w:lang w:val="en-US"/>
        </w:rPr>
        <w:t>autosave</w:t>
      </w:r>
      <w:proofErr w:type="spellEnd"/>
      <w:r>
        <w:rPr>
          <w:lang w:val="en-US"/>
        </w:rPr>
        <w:t xml:space="preserve"> command script should be added to the </w:t>
      </w:r>
      <w:proofErr w:type="spellStart"/>
      <w:r>
        <w:rPr>
          <w:lang w:val="en-US"/>
        </w:rPr>
        <w:t>iocBoot</w:t>
      </w:r>
      <w:proofErr w:type="spellEnd"/>
      <w:r>
        <w:rPr>
          <w:lang w:val="en-US"/>
        </w:rPr>
        <w:t xml:space="preserve"> directory</w:t>
      </w:r>
      <w:r w:rsidR="00D769D0">
        <w:rPr>
          <w:lang w:val="en-US"/>
        </w:rPr>
        <w:t xml:space="preserve"> (</w:t>
      </w:r>
      <w:proofErr w:type="spellStart"/>
      <w:r w:rsidR="00D769D0">
        <w:rPr>
          <w:lang w:val="en-US"/>
        </w:rPr>
        <w:t>eg</w:t>
      </w:r>
      <w:proofErr w:type="spellEnd"/>
      <w:r w:rsidR="00D769D0">
        <w:rPr>
          <w:lang w:val="en-US"/>
        </w:rPr>
        <w:t>. autos</w:t>
      </w:r>
      <w:r w:rsidR="00293C6A">
        <w:rPr>
          <w:lang w:val="en-US"/>
        </w:rPr>
        <w:t>ave.cmd), and to the IOC start</w:t>
      </w:r>
      <w:r w:rsidR="00D769D0">
        <w:rPr>
          <w:lang w:val="en-US"/>
        </w:rPr>
        <w:t xml:space="preserve"> script.  </w:t>
      </w:r>
      <w:r>
        <w:rPr>
          <w:lang w:val="en-US"/>
        </w:rPr>
        <w:t xml:space="preserve">So that </w:t>
      </w:r>
      <w:proofErr w:type="spellStart"/>
      <w:r>
        <w:rPr>
          <w:lang w:val="en-US"/>
        </w:rPr>
        <w:t>autosave</w:t>
      </w:r>
      <w:proofErr w:type="spellEnd"/>
      <w:r>
        <w:rPr>
          <w:lang w:val="en-US"/>
        </w:rPr>
        <w:t xml:space="preserve"> can find the request files that come with the </w:t>
      </w:r>
      <w:proofErr w:type="spellStart"/>
      <w:r>
        <w:rPr>
          <w:lang w:val="en-US"/>
        </w:rPr>
        <w:t>Galil</w:t>
      </w:r>
      <w:proofErr w:type="spellEnd"/>
      <w:r>
        <w:rPr>
          <w:lang w:val="en-US"/>
        </w:rPr>
        <w:t xml:space="preserve"> driver, autosave.cmd must contain the following lines:</w:t>
      </w:r>
    </w:p>
    <w:p w:rsidR="00B448B9" w:rsidRDefault="00B448B9" w:rsidP="00B448B9">
      <w:pPr>
        <w:ind w:left="0"/>
        <w:rPr>
          <w:lang w:val="en-US"/>
        </w:rPr>
      </w:pPr>
    </w:p>
    <w:p w:rsidR="00B448B9" w:rsidRDefault="00B448B9" w:rsidP="00E078E8">
      <w:pPr>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set_requestfile_</w:t>
      </w:r>
      <w:proofErr w:type="gramStart"/>
      <w:r>
        <w:rPr>
          <w:rFonts w:ascii="Consolas" w:hAnsi="Consolas" w:cs="Consolas"/>
          <w:color w:val="333333"/>
          <w:sz w:val="18"/>
          <w:szCs w:val="18"/>
          <w:shd w:val="clear" w:color="auto" w:fill="FFFFFF"/>
        </w:rPr>
        <w:t>path</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w:t>
      </w:r>
      <w:proofErr w:type="spellStart"/>
      <w:r>
        <w:rPr>
          <w:rStyle w:val="pl-s"/>
          <w:rFonts w:ascii="Consolas" w:hAnsi="Consolas" w:cs="Consolas"/>
          <w:color w:val="183691"/>
          <w:sz w:val="18"/>
          <w:szCs w:val="18"/>
          <w:shd w:val="clear" w:color="auto" w:fill="FFFFFF"/>
        </w:rPr>
        <w:t>GalilSup</w:t>
      </w:r>
      <w:proofErr w:type="spellEnd"/>
      <w:r>
        <w:rPr>
          <w:rStyle w:val="pl-s"/>
          <w:rFonts w:ascii="Consolas" w:hAnsi="Consolas" w:cs="Consolas"/>
          <w:color w:val="183691"/>
          <w:sz w:val="18"/>
          <w:szCs w:val="18"/>
          <w:shd w:val="clear" w:color="auto" w:fill="FFFFFF"/>
        </w:rPr>
        <w:t>/</w:t>
      </w:r>
      <w:proofErr w:type="spellStart"/>
      <w:r>
        <w:rPr>
          <w:rStyle w:val="pl-s"/>
          <w:rFonts w:ascii="Consolas" w:hAnsi="Consolas" w:cs="Consolas"/>
          <w:color w:val="183691"/>
          <w:sz w:val="18"/>
          <w:szCs w:val="18"/>
          <w:shd w:val="clear" w:color="auto" w:fill="FFFFFF"/>
        </w:rPr>
        <w:t>Db</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B448B9" w:rsidRDefault="00B448B9" w:rsidP="00E078E8">
      <w:pPr>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set_requestfile_</w:t>
      </w:r>
      <w:proofErr w:type="gramStart"/>
      <w:r>
        <w:rPr>
          <w:rFonts w:ascii="Consolas" w:hAnsi="Consolas" w:cs="Consolas"/>
          <w:color w:val="333333"/>
          <w:sz w:val="18"/>
          <w:szCs w:val="18"/>
          <w:shd w:val="clear" w:color="auto" w:fill="FFFFFF"/>
        </w:rPr>
        <w:t>path</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${MOTOR}/</w:t>
      </w:r>
      <w:proofErr w:type="spellStart"/>
      <w:r>
        <w:rPr>
          <w:rStyle w:val="pl-s"/>
          <w:rFonts w:ascii="Consolas" w:hAnsi="Consolas" w:cs="Consolas"/>
          <w:color w:val="183691"/>
          <w:sz w:val="18"/>
          <w:szCs w:val="18"/>
          <w:shd w:val="clear" w:color="auto" w:fill="FFFFFF"/>
        </w:rPr>
        <w:t>motorApp</w:t>
      </w:r>
      <w:proofErr w:type="spellEnd"/>
      <w:r>
        <w:rPr>
          <w:rStyle w:val="pl-s"/>
          <w:rFonts w:ascii="Consolas" w:hAnsi="Consolas" w:cs="Consolas"/>
          <w:color w:val="183691"/>
          <w:sz w:val="18"/>
          <w:szCs w:val="18"/>
          <w:shd w:val="clear" w:color="auto" w:fill="FFFFFF"/>
        </w:rPr>
        <w:t>/</w:t>
      </w:r>
      <w:proofErr w:type="spellStart"/>
      <w:r>
        <w:rPr>
          <w:rStyle w:val="pl-s"/>
          <w:rFonts w:ascii="Consolas" w:hAnsi="Consolas" w:cs="Consolas"/>
          <w:color w:val="183691"/>
          <w:sz w:val="18"/>
          <w:szCs w:val="18"/>
          <w:shd w:val="clear" w:color="auto" w:fill="FFFFFF"/>
        </w:rPr>
        <w:t>Db</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B448B9" w:rsidRDefault="00B448B9" w:rsidP="00E078E8">
      <w:pPr>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set_requestfile_</w:t>
      </w:r>
      <w:proofErr w:type="gramStart"/>
      <w:r>
        <w:rPr>
          <w:rFonts w:ascii="Consolas" w:hAnsi="Consolas" w:cs="Consolas"/>
          <w:color w:val="333333"/>
          <w:sz w:val="18"/>
          <w:szCs w:val="18"/>
          <w:shd w:val="clear" w:color="auto" w:fill="FFFFFF"/>
        </w:rPr>
        <w:t>path</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${TOP}/</w:t>
      </w:r>
      <w:proofErr w:type="spellStart"/>
      <w:r>
        <w:rPr>
          <w:rStyle w:val="pl-s"/>
          <w:rFonts w:ascii="Consolas" w:hAnsi="Consolas" w:cs="Consolas"/>
          <w:color w:val="183691"/>
          <w:sz w:val="18"/>
          <w:szCs w:val="18"/>
          <w:shd w:val="clear" w:color="auto" w:fill="FFFFFF"/>
        </w:rPr>
        <w:t>iocBoot</w:t>
      </w:r>
      <w:proofErr w:type="spellEnd"/>
      <w:r>
        <w:rPr>
          <w:rStyle w:val="pl-s"/>
          <w:rFonts w:ascii="Consolas" w:hAnsi="Consolas" w:cs="Consolas"/>
          <w:color w:val="183691"/>
          <w:sz w:val="18"/>
          <w:szCs w:val="18"/>
          <w:shd w:val="clear" w:color="auto" w:fill="FFFFFF"/>
        </w:rPr>
        <w:t>/${IOC}</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E078E8" w:rsidRDefault="00E078E8" w:rsidP="00B448B9">
      <w:pPr>
        <w:ind w:left="0"/>
        <w:rPr>
          <w:lang w:val="en-US"/>
        </w:rPr>
      </w:pPr>
    </w:p>
    <w:p w:rsidR="00E078E8" w:rsidRDefault="00E078E8" w:rsidP="00E078E8">
      <w:pPr>
        <w:rPr>
          <w:lang w:val="en-US"/>
        </w:rPr>
      </w:pPr>
      <w:r>
        <w:rPr>
          <w:lang w:val="en-US"/>
        </w:rPr>
        <w:t xml:space="preserve">To restore the correct </w:t>
      </w:r>
      <w:proofErr w:type="spellStart"/>
      <w:r>
        <w:rPr>
          <w:lang w:val="en-US"/>
        </w:rPr>
        <w:t>autosave</w:t>
      </w:r>
      <w:proofErr w:type="spellEnd"/>
      <w:r>
        <w:rPr>
          <w:lang w:val="en-US"/>
        </w:rPr>
        <w:t xml:space="preserve"> backup’s at IOC initialization, the following lines should be added to autosave.cmd</w:t>
      </w:r>
    </w:p>
    <w:p w:rsidR="00E078E8" w:rsidRDefault="00E078E8" w:rsidP="00E078E8">
      <w:pPr>
        <w:rPr>
          <w:lang w:val="en-US"/>
        </w:rPr>
      </w:pPr>
    </w:p>
    <w:p w:rsidR="00E078E8" w:rsidRPr="00E078E8" w:rsidRDefault="00E078E8" w:rsidP="00E078E8">
      <w:pPr>
        <w:rPr>
          <w:lang w:val="en-US"/>
        </w:rPr>
      </w:pPr>
      <w:r w:rsidRPr="00E078E8">
        <w:rPr>
          <w:lang w:val="en-US"/>
        </w:rPr>
        <w:t xml:space="preserve"># </w:t>
      </w:r>
      <w:proofErr w:type="gramStart"/>
      <w:r w:rsidRPr="00E078E8">
        <w:rPr>
          <w:lang w:val="en-US"/>
        </w:rPr>
        <w:t>restore</w:t>
      </w:r>
      <w:proofErr w:type="gramEnd"/>
      <w:r w:rsidRPr="00E078E8">
        <w:rPr>
          <w:lang w:val="en-US"/>
        </w:rPr>
        <w:t xml:space="preserve"> positions at pass 0 so motors don't move</w:t>
      </w:r>
    </w:p>
    <w:p w:rsidR="0020598B" w:rsidRDefault="0020598B" w:rsidP="00E078E8">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set_pass0_</w:t>
      </w:r>
      <w:proofErr w:type="gramStart"/>
      <w:r>
        <w:rPr>
          <w:rFonts w:ascii="Consolas" w:hAnsi="Consolas" w:cs="Consolas"/>
          <w:color w:val="333333"/>
          <w:sz w:val="18"/>
          <w:szCs w:val="18"/>
          <w:shd w:val="clear" w:color="auto" w:fill="FFFFFF"/>
        </w:rPr>
        <w:t>restoreFile(</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IOCName_positions.sav</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E078E8" w:rsidRPr="00E078E8" w:rsidRDefault="00E078E8" w:rsidP="00E078E8">
      <w:pPr>
        <w:rPr>
          <w:lang w:val="en-US"/>
        </w:rPr>
      </w:pPr>
      <w:r w:rsidRPr="00E078E8">
        <w:rPr>
          <w:lang w:val="en-US"/>
        </w:rPr>
        <w:t xml:space="preserve"># </w:t>
      </w:r>
      <w:proofErr w:type="gramStart"/>
      <w:r w:rsidRPr="00E078E8">
        <w:rPr>
          <w:lang w:val="en-US"/>
        </w:rPr>
        <w:t>restore</w:t>
      </w:r>
      <w:proofErr w:type="gramEnd"/>
      <w:r w:rsidRPr="00E078E8">
        <w:rPr>
          <w:lang w:val="en-US"/>
        </w:rPr>
        <w:t xml:space="preserve"> settings at pass 0</w:t>
      </w:r>
    </w:p>
    <w:p w:rsidR="0020598B" w:rsidRDefault="0020598B" w:rsidP="00E078E8">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set_pass0_</w:t>
      </w:r>
      <w:proofErr w:type="gramStart"/>
      <w:r>
        <w:rPr>
          <w:rFonts w:ascii="Consolas" w:hAnsi="Consolas" w:cs="Consolas"/>
          <w:color w:val="333333"/>
          <w:sz w:val="18"/>
          <w:szCs w:val="18"/>
          <w:shd w:val="clear" w:color="auto" w:fill="FFFFFF"/>
        </w:rPr>
        <w:t>restoreFile(</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IOCName_settings.sav</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20598B" w:rsidRDefault="0020598B" w:rsidP="00E078E8">
      <w:pPr>
        <w:rPr>
          <w:lang w:val="en-US"/>
        </w:rPr>
      </w:pPr>
    </w:p>
    <w:p w:rsidR="0020598B" w:rsidRDefault="0020598B" w:rsidP="00E078E8">
      <w:pPr>
        <w:rPr>
          <w:lang w:val="en-US"/>
        </w:rPr>
      </w:pPr>
      <w:r>
        <w:rPr>
          <w:lang w:val="en-US"/>
        </w:rPr>
        <w:lastRenderedPageBreak/>
        <w:t xml:space="preserve">Also, the location where </w:t>
      </w:r>
      <w:proofErr w:type="spellStart"/>
      <w:r>
        <w:rPr>
          <w:lang w:val="en-US"/>
        </w:rPr>
        <w:t>autosave</w:t>
      </w:r>
      <w:proofErr w:type="spellEnd"/>
      <w:r>
        <w:rPr>
          <w:lang w:val="en-US"/>
        </w:rPr>
        <w:t xml:space="preserve"> will store the backups can be specified by adding the following line to autosave.cmd</w:t>
      </w:r>
      <w:r w:rsidR="00BF5288">
        <w:rPr>
          <w:lang w:val="en-US"/>
        </w:rPr>
        <w:t>.</w:t>
      </w:r>
    </w:p>
    <w:p w:rsidR="0020598B" w:rsidRDefault="0020598B" w:rsidP="00E078E8">
      <w:pPr>
        <w:rPr>
          <w:lang w:val="en-US"/>
        </w:rPr>
      </w:pPr>
    </w:p>
    <w:p w:rsidR="0020598B" w:rsidRDefault="0020598B" w:rsidP="00E078E8">
      <w:pPr>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set_savefile_</w:t>
      </w:r>
      <w:proofErr w:type="gramStart"/>
      <w:r>
        <w:rPr>
          <w:rFonts w:ascii="Consolas" w:hAnsi="Consolas" w:cs="Consolas"/>
          <w:color w:val="333333"/>
          <w:sz w:val="18"/>
          <w:szCs w:val="18"/>
          <w:shd w:val="clear" w:color="auto" w:fill="FFFFFF"/>
        </w:rPr>
        <w:t>path</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w:t>
      </w:r>
      <w:proofErr w:type="spellStart"/>
      <w:r>
        <w:rPr>
          <w:rStyle w:val="pl-s"/>
          <w:rFonts w:ascii="Consolas" w:hAnsi="Consolas" w:cs="Consolas"/>
          <w:color w:val="183691"/>
          <w:sz w:val="18"/>
          <w:szCs w:val="18"/>
          <w:shd w:val="clear" w:color="auto" w:fill="FFFFFF"/>
        </w:rPr>
        <w:t>autosave</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D769D0" w:rsidRDefault="00D769D0" w:rsidP="00E078E8">
      <w:pPr>
        <w:rPr>
          <w:rFonts w:ascii="Consolas" w:hAnsi="Consolas" w:cs="Consolas"/>
          <w:color w:val="333333"/>
          <w:sz w:val="18"/>
          <w:szCs w:val="18"/>
          <w:shd w:val="clear" w:color="auto" w:fill="FFFFFF"/>
        </w:rPr>
      </w:pPr>
    </w:p>
    <w:p w:rsidR="0030598E" w:rsidRDefault="0030598E" w:rsidP="0030598E">
      <w:r>
        <w:t xml:space="preserve">Refer to </w:t>
      </w:r>
      <w:r w:rsidRPr="0030598E">
        <w:t>/</w:t>
      </w:r>
      <w:proofErr w:type="spellStart"/>
      <w:r w:rsidRPr="0030598E">
        <w:t>iocBoot</w:t>
      </w:r>
      <w:proofErr w:type="spellEnd"/>
      <w:r w:rsidRPr="0030598E">
        <w:t>/</w:t>
      </w:r>
      <w:proofErr w:type="spellStart"/>
      <w:r w:rsidRPr="0030598E">
        <w:t>iocGalil</w:t>
      </w:r>
      <w:proofErr w:type="spellEnd"/>
      <w:r>
        <w:t xml:space="preserve">/autosave.cmd as an example </w:t>
      </w:r>
      <w:proofErr w:type="spellStart"/>
      <w:r>
        <w:t>autosave</w:t>
      </w:r>
      <w:proofErr w:type="spellEnd"/>
      <w:r>
        <w:t xml:space="preserve"> configuration file.</w:t>
      </w:r>
    </w:p>
    <w:p w:rsidR="00155849" w:rsidRDefault="00155849" w:rsidP="00155849">
      <w:pPr>
        <w:ind w:left="0"/>
        <w:jc w:val="left"/>
      </w:pPr>
    </w:p>
    <w:p w:rsidR="00911502" w:rsidRDefault="00911502" w:rsidP="00911502">
      <w:pPr>
        <w:rPr>
          <w:b/>
          <w:lang w:val="en-US"/>
        </w:rPr>
      </w:pPr>
      <w:r w:rsidRPr="00E078E8">
        <w:rPr>
          <w:b/>
          <w:lang w:val="en-US"/>
        </w:rPr>
        <w:t xml:space="preserve">IOC </w:t>
      </w:r>
      <w:r w:rsidR="00293C6A">
        <w:rPr>
          <w:b/>
          <w:lang w:val="en-US"/>
        </w:rPr>
        <w:t>start</w:t>
      </w:r>
      <w:r>
        <w:rPr>
          <w:b/>
          <w:lang w:val="en-US"/>
        </w:rPr>
        <w:t xml:space="preserve"> script</w:t>
      </w:r>
    </w:p>
    <w:p w:rsidR="00911502" w:rsidRPr="00E078E8" w:rsidRDefault="00911502" w:rsidP="00911502">
      <w:pPr>
        <w:rPr>
          <w:b/>
          <w:lang w:val="en-US"/>
        </w:rPr>
      </w:pPr>
    </w:p>
    <w:p w:rsidR="00E72BC1" w:rsidRDefault="00911502" w:rsidP="00E72BC1">
      <w:pPr>
        <w:rPr>
          <w:lang w:val="en-US"/>
        </w:rPr>
      </w:pPr>
      <w:r>
        <w:rPr>
          <w:lang w:val="en-US"/>
        </w:rPr>
        <w:t xml:space="preserve">To create the </w:t>
      </w:r>
      <w:proofErr w:type="spellStart"/>
      <w:r>
        <w:rPr>
          <w:lang w:val="en-US"/>
        </w:rPr>
        <w:t>autosave</w:t>
      </w:r>
      <w:proofErr w:type="spellEnd"/>
      <w:r>
        <w:rPr>
          <w:lang w:val="en-US"/>
        </w:rPr>
        <w:t xml:space="preserve"> backup files whilst the IOC is in operation, a call to </w:t>
      </w:r>
      <w:proofErr w:type="spellStart"/>
      <w:r w:rsidRPr="0072239F">
        <w:rPr>
          <w:lang w:val="en-US"/>
        </w:rPr>
        <w:t>create_monitor_set</w:t>
      </w:r>
      <w:proofErr w:type="spellEnd"/>
      <w:r w:rsidRPr="0072239F">
        <w:rPr>
          <w:lang w:val="en-US"/>
        </w:rPr>
        <w:t xml:space="preserve"> should be added</w:t>
      </w:r>
      <w:r>
        <w:rPr>
          <w:lang w:val="en-US"/>
        </w:rPr>
        <w:t xml:space="preserve"> </w:t>
      </w:r>
      <w:r w:rsidR="00E72BC1">
        <w:rPr>
          <w:lang w:val="en-US"/>
        </w:rPr>
        <w:t xml:space="preserve">for each IOC </w:t>
      </w:r>
      <w:proofErr w:type="spellStart"/>
      <w:r w:rsidR="00E72BC1">
        <w:rPr>
          <w:lang w:val="en-US"/>
        </w:rPr>
        <w:t>autosave</w:t>
      </w:r>
      <w:proofErr w:type="spellEnd"/>
      <w:r w:rsidR="00E72BC1">
        <w:rPr>
          <w:lang w:val="en-US"/>
        </w:rPr>
        <w:t xml:space="preserve"> request file.  The call to </w:t>
      </w:r>
      <w:proofErr w:type="spellStart"/>
      <w:r w:rsidR="00E72BC1">
        <w:rPr>
          <w:lang w:val="en-US"/>
        </w:rPr>
        <w:t>create_monitor_set</w:t>
      </w:r>
      <w:proofErr w:type="spellEnd"/>
      <w:r w:rsidR="00E72BC1">
        <w:rPr>
          <w:lang w:val="en-US"/>
        </w:rPr>
        <w:t xml:space="preserve"> should </w:t>
      </w:r>
      <w:r w:rsidR="0030598E">
        <w:rPr>
          <w:lang w:val="en-US"/>
        </w:rPr>
        <w:t xml:space="preserve">be placed after </w:t>
      </w:r>
      <w:proofErr w:type="spellStart"/>
      <w:proofErr w:type="gramStart"/>
      <w:r w:rsidR="0030598E">
        <w:rPr>
          <w:lang w:val="en-US"/>
        </w:rPr>
        <w:t>iocInit</w:t>
      </w:r>
      <w:proofErr w:type="spellEnd"/>
      <w:r w:rsidR="0030598E">
        <w:rPr>
          <w:lang w:val="en-US"/>
        </w:rPr>
        <w:t>(</w:t>
      </w:r>
      <w:proofErr w:type="gramEnd"/>
      <w:r w:rsidR="0030598E">
        <w:rPr>
          <w:lang w:val="en-US"/>
        </w:rPr>
        <w:t>).</w:t>
      </w:r>
    </w:p>
    <w:p w:rsidR="00E72BC1" w:rsidRPr="0072239F" w:rsidRDefault="00E72BC1" w:rsidP="00E72BC1">
      <w:pPr>
        <w:rPr>
          <w:lang w:val="en-US"/>
        </w:rPr>
      </w:pPr>
    </w:p>
    <w:p w:rsidR="00911502" w:rsidRDefault="00911502" w:rsidP="00911502">
      <w:pPr>
        <w:rPr>
          <w:lang w:val="en-US"/>
        </w:rPr>
      </w:pPr>
      <w:r w:rsidRPr="0072239F">
        <w:rPr>
          <w:lang w:val="en-US"/>
        </w:rPr>
        <w:t>For example, to add t</w:t>
      </w:r>
      <w:r>
        <w:rPr>
          <w:lang w:val="en-US"/>
        </w:rPr>
        <w:t>wo</w:t>
      </w:r>
      <w:r w:rsidRPr="0072239F">
        <w:rPr>
          <w:lang w:val="en-US"/>
        </w:rPr>
        <w:t xml:space="preserve"> </w:t>
      </w:r>
      <w:r>
        <w:rPr>
          <w:lang w:val="en-US"/>
        </w:rPr>
        <w:t>controllers, the following line</w:t>
      </w:r>
      <w:r w:rsidR="00D769D0">
        <w:rPr>
          <w:lang w:val="en-US"/>
        </w:rPr>
        <w:t>s</w:t>
      </w:r>
      <w:r w:rsidRPr="0072239F">
        <w:rPr>
          <w:lang w:val="en-US"/>
        </w:rPr>
        <w:t xml:space="preserve"> sh</w:t>
      </w:r>
      <w:r w:rsidR="00293C6A">
        <w:rPr>
          <w:lang w:val="en-US"/>
        </w:rPr>
        <w:t>ould be added to the IOC start</w:t>
      </w:r>
      <w:r w:rsidRPr="0072239F">
        <w:rPr>
          <w:lang w:val="en-US"/>
        </w:rPr>
        <w:t xml:space="preserve"> script.</w:t>
      </w:r>
    </w:p>
    <w:p w:rsidR="00911502" w:rsidRDefault="00911502" w:rsidP="00911502">
      <w:pPr>
        <w:rPr>
          <w:lang w:val="en-US"/>
        </w:rPr>
      </w:pPr>
    </w:p>
    <w:p w:rsidR="00D769D0" w:rsidRDefault="00D769D0" w:rsidP="00911502">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Save motor positions every 5 seconds</w:t>
      </w:r>
    </w:p>
    <w:p w:rsidR="00D769D0" w:rsidRDefault="00D769D0" w:rsidP="00911502">
      <w:pPr>
        <w:rPr>
          <w:lang w:val="en-US"/>
        </w:rPr>
      </w:pPr>
      <w:proofErr w:type="spellStart"/>
      <w:r>
        <w:rPr>
          <w:rFonts w:ascii="Consolas" w:hAnsi="Consolas" w:cs="Consolas"/>
          <w:color w:val="333333"/>
          <w:sz w:val="18"/>
          <w:szCs w:val="18"/>
          <w:shd w:val="clear" w:color="auto" w:fill="FFFFFF"/>
        </w:rPr>
        <w:t>create_monitor_</w:t>
      </w:r>
      <w:proofErr w:type="gramStart"/>
      <w:r>
        <w:rPr>
          <w:rFonts w:ascii="Consolas" w:hAnsi="Consolas" w:cs="Consolas"/>
          <w:color w:val="333333"/>
          <w:sz w:val="18"/>
          <w:szCs w:val="18"/>
          <w:shd w:val="clear" w:color="auto" w:fill="FFFFFF"/>
        </w:rPr>
        <w:t>set</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proofErr w:type="spellStart"/>
      <w:r>
        <w:rPr>
          <w:rStyle w:val="pl-s"/>
          <w:rFonts w:ascii="Consolas" w:hAnsi="Consolas" w:cs="Consolas"/>
          <w:color w:val="183691"/>
          <w:sz w:val="18"/>
          <w:szCs w:val="18"/>
          <w:shd w:val="clear" w:color="auto" w:fill="FFFFFF"/>
        </w:rPr>
        <w:t>IOCName_positions.req</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5,</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P1=DMC01:, P2=DMC02</w:t>
      </w:r>
      <w:r w:rsidR="00BF5288">
        <w:rPr>
          <w:rStyle w:val="pl-s"/>
          <w:rFonts w:ascii="Consolas" w:hAnsi="Consolas" w:cs="Consolas"/>
          <w:color w:val="183691"/>
          <w:sz w:val="18"/>
          <w:szCs w:val="18"/>
          <w:shd w:val="clear" w:color="auto" w:fill="FFFFFF"/>
        </w:rPr>
        <w: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D769D0" w:rsidRDefault="00D769D0" w:rsidP="00911502">
      <w:pPr>
        <w:rPr>
          <w:lang w:val="en-US"/>
        </w:rPr>
      </w:pPr>
      <w:r>
        <w:rPr>
          <w:rFonts w:ascii="Consolas" w:hAnsi="Consolas" w:cs="Consolas"/>
          <w:color w:val="333333"/>
          <w:sz w:val="18"/>
          <w:szCs w:val="18"/>
          <w:shd w:val="clear" w:color="auto" w:fill="FFFFFF"/>
        </w:rPr>
        <w:t># Save motor settings every 30 seconds</w:t>
      </w:r>
    </w:p>
    <w:p w:rsidR="00E078E8" w:rsidRPr="00D769D0" w:rsidRDefault="00911502" w:rsidP="00D769D0">
      <w:pPr>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create_monitor_</w:t>
      </w:r>
      <w:proofErr w:type="gramStart"/>
      <w:r>
        <w:rPr>
          <w:rFonts w:ascii="Consolas" w:hAnsi="Consolas" w:cs="Consolas"/>
          <w:color w:val="333333"/>
          <w:sz w:val="18"/>
          <w:szCs w:val="18"/>
          <w:shd w:val="clear" w:color="auto" w:fill="FFFFFF"/>
        </w:rPr>
        <w:t>set</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proofErr w:type="spellStart"/>
      <w:r w:rsidR="00D769D0">
        <w:rPr>
          <w:rStyle w:val="pl-s"/>
          <w:rFonts w:ascii="Consolas" w:hAnsi="Consolas" w:cs="Consolas"/>
          <w:color w:val="183691"/>
          <w:sz w:val="18"/>
          <w:szCs w:val="18"/>
          <w:shd w:val="clear" w:color="auto" w:fill="FFFFFF"/>
        </w:rPr>
        <w:t>IOCName</w:t>
      </w:r>
      <w:r>
        <w:rPr>
          <w:rStyle w:val="pl-s"/>
          <w:rFonts w:ascii="Consolas" w:hAnsi="Consolas" w:cs="Consolas"/>
          <w:color w:val="183691"/>
          <w:sz w:val="18"/>
          <w:szCs w:val="18"/>
          <w:shd w:val="clear" w:color="auto" w:fill="FFFFFF"/>
        </w:rPr>
        <w:t>_settings.req</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30,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P1=DMC01:, P2=DMC02</w:t>
      </w:r>
      <w:r w:rsidR="00BF5288">
        <w:rPr>
          <w:rStyle w:val="pl-s"/>
          <w:rFonts w:ascii="Consolas" w:hAnsi="Consolas" w:cs="Consolas"/>
          <w:color w:val="183691"/>
          <w:sz w:val="18"/>
          <w:szCs w:val="18"/>
          <w:shd w:val="clear" w:color="auto" w:fill="FFFFFF"/>
        </w:rPr>
        <w: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0D1F3F" w:rsidRDefault="00F20B90" w:rsidP="000D1F3F">
      <w:pPr>
        <w:pStyle w:val="Heading2"/>
      </w:pPr>
      <w:bookmarkStart w:id="15" w:name="_Toc453014455"/>
      <w:r>
        <w:t>Controller</w:t>
      </w:r>
      <w:bookmarkEnd w:id="15"/>
    </w:p>
    <w:p w:rsidR="009A0F79" w:rsidRDefault="009A0F79" w:rsidP="009A0F79">
      <w:r>
        <w:t xml:space="preserve">For </w:t>
      </w:r>
      <w:proofErr w:type="spellStart"/>
      <w:r>
        <w:t>Galil</w:t>
      </w:r>
      <w:proofErr w:type="spellEnd"/>
      <w:r>
        <w:t xml:space="preserve"> RIO</w:t>
      </w:r>
      <w:r w:rsidR="00293C6A">
        <w:t xml:space="preserve"> installations only the “start</w:t>
      </w:r>
      <w:r>
        <w:t xml:space="preserve"> script” section below is relevant, the </w:t>
      </w:r>
      <w:proofErr w:type="spellStart"/>
      <w:r>
        <w:t>autosave</w:t>
      </w:r>
      <w:proofErr w:type="spellEnd"/>
      <w:r>
        <w:t xml:space="preserve"> and database sections can be skipped.</w:t>
      </w:r>
    </w:p>
    <w:p w:rsidR="003B5988" w:rsidRPr="009A0F79" w:rsidRDefault="003B5988" w:rsidP="009A0F79"/>
    <w:p w:rsidR="00F20B90" w:rsidRPr="003B5988" w:rsidRDefault="00F20B90" w:rsidP="003B5988">
      <w:pPr>
        <w:rPr>
          <w:b/>
        </w:rPr>
      </w:pPr>
      <w:proofErr w:type="spellStart"/>
      <w:r w:rsidRPr="003B5988">
        <w:rPr>
          <w:b/>
        </w:rPr>
        <w:t>Autosave</w:t>
      </w:r>
      <w:proofErr w:type="spellEnd"/>
    </w:p>
    <w:p w:rsidR="003B5988" w:rsidRDefault="003B5988" w:rsidP="000D1F3F"/>
    <w:p w:rsidR="00125179" w:rsidRDefault="00125179" w:rsidP="000D1F3F">
      <w:r>
        <w:t>T</w:t>
      </w:r>
      <w:r w:rsidR="000D1F3F">
        <w:t>o save attributes that relate to the controller such as the limit switch type, and the “deferred moves” mode</w:t>
      </w:r>
      <w:r>
        <w:t>, t</w:t>
      </w:r>
      <w:r w:rsidR="000D1F3F">
        <w:t xml:space="preserve">he provided </w:t>
      </w:r>
      <w:proofErr w:type="spellStart"/>
      <w:r w:rsidR="000D1F3F">
        <w:t>galil_ctrl_extras.req</w:t>
      </w:r>
      <w:proofErr w:type="spellEnd"/>
      <w:r w:rsidR="000D1F3F">
        <w:t xml:space="preserve"> </w:t>
      </w:r>
      <w:proofErr w:type="spellStart"/>
      <w:r w:rsidR="000D1F3F">
        <w:t>autosave</w:t>
      </w:r>
      <w:proofErr w:type="spellEnd"/>
      <w:r w:rsidR="000D1F3F">
        <w:t xml:space="preserve"> request file can be used</w:t>
      </w:r>
      <w:r>
        <w:t>.</w:t>
      </w:r>
      <w:r w:rsidR="00532952">
        <w:t xml:space="preserve">  The following line should be added to </w:t>
      </w:r>
      <w:proofErr w:type="spellStart"/>
      <w:r w:rsidR="00532952">
        <w:t>IOCName_settings</w:t>
      </w:r>
      <w:proofErr w:type="spellEnd"/>
      <w:r w:rsidR="00532952">
        <w:t xml:space="preserve"> for each controller:</w:t>
      </w:r>
    </w:p>
    <w:p w:rsidR="00532952" w:rsidRDefault="00532952" w:rsidP="000D1F3F"/>
    <w:p w:rsidR="00532952" w:rsidRDefault="00532952" w:rsidP="00532952">
      <w:proofErr w:type="gramStart"/>
      <w:r>
        <w:t>file</w:t>
      </w:r>
      <w:proofErr w:type="gramEnd"/>
      <w:r>
        <w:t xml:space="preserve"> “</w:t>
      </w:r>
      <w:proofErr w:type="spellStart"/>
      <w:r>
        <w:t>galil_ctrl_extras.req</w:t>
      </w:r>
      <w:proofErr w:type="spellEnd"/>
      <w:r>
        <w:t>” P=$(P)</w:t>
      </w:r>
    </w:p>
    <w:p w:rsidR="00532952" w:rsidRDefault="00532952" w:rsidP="000D1F3F"/>
    <w:p w:rsidR="006B01EC" w:rsidRDefault="00532952" w:rsidP="000D1F3F">
      <w:r>
        <w:t>For example, to add two controllers to IOCName_settings.req, add the following lines:</w:t>
      </w:r>
    </w:p>
    <w:p w:rsidR="006B01EC" w:rsidRDefault="006B01EC" w:rsidP="00532952">
      <w:pPr>
        <w:ind w:left="0"/>
      </w:pPr>
    </w:p>
    <w:p w:rsidR="0072239F" w:rsidRDefault="0072239F" w:rsidP="00532952">
      <w:proofErr w:type="gramStart"/>
      <w:r>
        <w:t>file</w:t>
      </w:r>
      <w:proofErr w:type="gramEnd"/>
      <w:r>
        <w:t xml:space="preserve"> “galil_ctrl_extras.req” P=$(P</w:t>
      </w:r>
      <w:r w:rsidR="00532952">
        <w:t>1</w:t>
      </w:r>
      <w:r>
        <w:t>)</w:t>
      </w:r>
    </w:p>
    <w:p w:rsidR="006C2F59" w:rsidRDefault="00532952" w:rsidP="00532952">
      <w:proofErr w:type="gramStart"/>
      <w:r>
        <w:t>file</w:t>
      </w:r>
      <w:proofErr w:type="gramEnd"/>
      <w:r>
        <w:t xml:space="preserve"> “galil_ctrl_extras.req” P=$(P2)</w:t>
      </w:r>
    </w:p>
    <w:p w:rsidR="003B5988" w:rsidRPr="00532952" w:rsidRDefault="003B5988" w:rsidP="00532952"/>
    <w:p w:rsidR="00E738E8" w:rsidRPr="003B5988" w:rsidRDefault="00E738E8" w:rsidP="003B5988">
      <w:pPr>
        <w:rPr>
          <w:b/>
        </w:rPr>
      </w:pPr>
      <w:r w:rsidRPr="003B5988">
        <w:rPr>
          <w:b/>
        </w:rPr>
        <w:t>Database</w:t>
      </w:r>
    </w:p>
    <w:p w:rsidR="003B5988" w:rsidRDefault="003B5988" w:rsidP="002D3D11"/>
    <w:p w:rsidR="002D3D11" w:rsidRDefault="002D3D11" w:rsidP="002D3D11">
      <w:r>
        <w:t xml:space="preserve">The controller database should be loaded </w:t>
      </w:r>
      <w:r w:rsidR="00293C6A">
        <w:t>in the IOC start</w:t>
      </w:r>
      <w:r w:rsidR="00645667">
        <w:t xml:space="preserve"> script </w:t>
      </w:r>
      <w:r>
        <w:t xml:space="preserve">using the provided </w:t>
      </w:r>
      <w:proofErr w:type="spellStart"/>
      <w:r>
        <w:t>galil_ctrl_extras.substitutions</w:t>
      </w:r>
      <w:proofErr w:type="spellEnd"/>
      <w:r>
        <w:t xml:space="preserve"> file.  A single line entry should appear </w:t>
      </w:r>
      <w:r w:rsidR="00645667">
        <w:t xml:space="preserve">in </w:t>
      </w:r>
      <w:proofErr w:type="spellStart"/>
      <w:r w:rsidR="00645667">
        <w:t>galil_ctrl_extras.substitutions</w:t>
      </w:r>
      <w:proofErr w:type="spellEnd"/>
      <w:r w:rsidR="00645667">
        <w:t xml:space="preserve"> </w:t>
      </w:r>
      <w:r>
        <w:t xml:space="preserve">for each controller added to the system.  To add two controllers, the following lines would appear in </w:t>
      </w:r>
      <w:proofErr w:type="spellStart"/>
      <w:r>
        <w:t>galil_ctrl_extras.substitutions</w:t>
      </w:r>
      <w:proofErr w:type="spellEnd"/>
      <w:r>
        <w:t>.</w:t>
      </w:r>
    </w:p>
    <w:p w:rsidR="00645667" w:rsidRDefault="00645667" w:rsidP="002D3D11"/>
    <w:p w:rsidR="00645667" w:rsidRDefault="00645667" w:rsidP="00645667">
      <w:r>
        <w:t># P    - PV prefix</w:t>
      </w:r>
    </w:p>
    <w:p w:rsidR="00645667" w:rsidRDefault="00645667" w:rsidP="00645667">
      <w:r>
        <w:t xml:space="preserve"># PORT - </w:t>
      </w:r>
      <w:proofErr w:type="spellStart"/>
      <w:r>
        <w:t>Asyn</w:t>
      </w:r>
      <w:proofErr w:type="spellEnd"/>
      <w:r>
        <w:t xml:space="preserve"> port name</w:t>
      </w:r>
    </w:p>
    <w:p w:rsidR="00645667" w:rsidRDefault="00645667" w:rsidP="00645667">
      <w:r>
        <w:t># SCAN - Scan period for monitor records.  Use passive when only epics will change value (default)</w:t>
      </w:r>
    </w:p>
    <w:p w:rsidR="00645667" w:rsidRDefault="00645667" w:rsidP="00645667">
      <w:r>
        <w:t>#      - Periodic scan will slow controller update performance (</w:t>
      </w:r>
      <w:proofErr w:type="spellStart"/>
      <w:r>
        <w:t>poller</w:t>
      </w:r>
      <w:proofErr w:type="spellEnd"/>
      <w:r>
        <w:t>)</w:t>
      </w:r>
    </w:p>
    <w:p w:rsidR="00645667" w:rsidRDefault="00645667" w:rsidP="00645667">
      <w:r>
        <w:t xml:space="preserve"># DEFAULT_LIMITTYPE = 0 </w:t>
      </w:r>
      <w:proofErr w:type="gramStart"/>
      <w:r>
        <w:t>Normally</w:t>
      </w:r>
      <w:proofErr w:type="gramEnd"/>
      <w:r>
        <w:t xml:space="preserve"> open, 1 Normally closed</w:t>
      </w:r>
    </w:p>
    <w:p w:rsidR="00645667" w:rsidRDefault="00645667" w:rsidP="00645667">
      <w:r>
        <w:t xml:space="preserve"># DEFAULT_HOMETYPE = 0 </w:t>
      </w:r>
      <w:proofErr w:type="gramStart"/>
      <w:r>
        <w:t>Normally</w:t>
      </w:r>
      <w:proofErr w:type="gramEnd"/>
      <w:r>
        <w:t xml:space="preserve"> open, 1 Normally closed</w:t>
      </w:r>
    </w:p>
    <w:p w:rsidR="00645667" w:rsidRDefault="00645667" w:rsidP="00645667">
      <w:r>
        <w:t># PREC - precision</w:t>
      </w:r>
    </w:p>
    <w:p w:rsidR="002D3D11" w:rsidRDefault="002D3D11" w:rsidP="002D3D11"/>
    <w:p w:rsidR="002D3D11" w:rsidRDefault="002D3D11" w:rsidP="002D3D11">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galil_ctrl_extras.template</w:t>
      </w:r>
      <w:proofErr w:type="spellEnd"/>
      <w:r>
        <w:t>"</w:t>
      </w:r>
    </w:p>
    <w:p w:rsidR="002D3D11" w:rsidRDefault="002D3D11" w:rsidP="002D3D11">
      <w:r>
        <w:t>{</w:t>
      </w:r>
    </w:p>
    <w:p w:rsidR="002D3D11" w:rsidRDefault="002D3D11" w:rsidP="002D3D11">
      <w:proofErr w:type="gramStart"/>
      <w:r>
        <w:t>pattern</w:t>
      </w:r>
      <w:proofErr w:type="gramEnd"/>
    </w:p>
    <w:p w:rsidR="002D3D11" w:rsidRDefault="002D3D11" w:rsidP="002D3D11">
      <w:r>
        <w:t>{   P,</w:t>
      </w:r>
      <w:r>
        <w:tab/>
        <w:t xml:space="preserve">          PORT,     SCAN, </w:t>
      </w:r>
      <w:r>
        <w:tab/>
        <w:t xml:space="preserve">      DEFAULT_HOMETYPE, DEFAULT_LIMITTYPE, PREC}</w:t>
      </w:r>
    </w:p>
    <w:p w:rsidR="002D3D11" w:rsidRDefault="002D3D11" w:rsidP="002D3D11">
      <w:r>
        <w:t xml:space="preserve"> </w:t>
      </w:r>
      <w:proofErr w:type="gramStart"/>
      <w:r>
        <w:t>{  "</w:t>
      </w:r>
      <w:proofErr w:type="gramEnd"/>
      <w:r>
        <w:t>DMC01", "Galil1",    "Passive",  1,                                 1,                                  5 }</w:t>
      </w:r>
    </w:p>
    <w:p w:rsidR="002D3D11" w:rsidRDefault="002D3D11" w:rsidP="002D3D11">
      <w:r>
        <w:t xml:space="preserve"> </w:t>
      </w:r>
      <w:proofErr w:type="gramStart"/>
      <w:r>
        <w:t>{  "</w:t>
      </w:r>
      <w:proofErr w:type="gramEnd"/>
      <w:r>
        <w:t>DMC02", "Galil2",    "Passive",  1,                                 1,                                  5 }</w:t>
      </w:r>
    </w:p>
    <w:p w:rsidR="00155849" w:rsidRDefault="002D3D11" w:rsidP="006B3D86">
      <w:r>
        <w:t>}</w:t>
      </w:r>
    </w:p>
    <w:p w:rsidR="00532952" w:rsidRDefault="00293C6A" w:rsidP="002D3D11">
      <w:pPr>
        <w:rPr>
          <w:b/>
        </w:rPr>
      </w:pPr>
      <w:r>
        <w:rPr>
          <w:b/>
        </w:rPr>
        <w:lastRenderedPageBreak/>
        <w:t>Start</w:t>
      </w:r>
      <w:r w:rsidR="00532952" w:rsidRPr="00532952">
        <w:rPr>
          <w:b/>
        </w:rPr>
        <w:t xml:space="preserve"> script</w:t>
      </w:r>
    </w:p>
    <w:p w:rsidR="005D71A3" w:rsidRDefault="005D71A3" w:rsidP="002D3D11">
      <w:pPr>
        <w:rPr>
          <w:b/>
        </w:rPr>
      </w:pPr>
    </w:p>
    <w:p w:rsidR="00FD31F4" w:rsidRDefault="005D71A3" w:rsidP="002D3D11">
      <w:pPr>
        <w:rPr>
          <w:b/>
        </w:rPr>
      </w:pPr>
      <w:proofErr w:type="spellStart"/>
      <w:r w:rsidRPr="005D71A3">
        <w:rPr>
          <w:b/>
        </w:rPr>
        <w:t>GalilCreateController</w:t>
      </w:r>
      <w:proofErr w:type="spellEnd"/>
    </w:p>
    <w:p w:rsidR="005D71A3" w:rsidRPr="005D71A3" w:rsidRDefault="005D71A3" w:rsidP="002D3D11">
      <w:pPr>
        <w:rPr>
          <w:b/>
        </w:rPr>
      </w:pPr>
    </w:p>
    <w:p w:rsidR="00FD31F4" w:rsidRDefault="00FD31F4" w:rsidP="002D3D11">
      <w:r w:rsidRPr="00FD31F4">
        <w:t xml:space="preserve">The shell command </w:t>
      </w:r>
      <w:proofErr w:type="spellStart"/>
      <w:r w:rsidRPr="00FD31F4">
        <w:t>GalilCreateController</w:t>
      </w:r>
      <w:proofErr w:type="spellEnd"/>
      <w:r w:rsidRPr="00FD31F4">
        <w:t xml:space="preserve"> </w:t>
      </w:r>
      <w:r w:rsidR="005D71A3">
        <w:t>must</w:t>
      </w:r>
      <w:r w:rsidRPr="00FD31F4">
        <w:t xml:space="preserve"> be called for each controller</w:t>
      </w:r>
      <w:r w:rsidR="00B55A73">
        <w:t xml:space="preserve"> </w:t>
      </w:r>
      <w:r w:rsidR="002C024C">
        <w:t>i</w:t>
      </w:r>
      <w:r w:rsidR="00653E5C">
        <w:t xml:space="preserve">n the IOC </w:t>
      </w:r>
      <w:r w:rsidR="00B55A73">
        <w:t>start script</w:t>
      </w:r>
      <w:r w:rsidRPr="00FD31F4">
        <w:t xml:space="preserve">.  </w:t>
      </w:r>
      <w:r w:rsidR="008C37A9">
        <w:t xml:space="preserve">The </w:t>
      </w:r>
      <w:proofErr w:type="spellStart"/>
      <w:r w:rsidR="008C37A9">
        <w:t>GalilCreateController</w:t>
      </w:r>
      <w:proofErr w:type="spellEnd"/>
      <w:r w:rsidR="008C37A9">
        <w:t xml:space="preserve"> command should be called before all other </w:t>
      </w:r>
      <w:proofErr w:type="spellStart"/>
      <w:r w:rsidR="008C37A9">
        <w:t>Galil</w:t>
      </w:r>
      <w:proofErr w:type="spellEnd"/>
      <w:r w:rsidR="008C37A9">
        <w:t xml:space="preserve"> EPICS driver commands</w:t>
      </w:r>
      <w:r w:rsidR="00B55A73">
        <w:t xml:space="preserve"> for a particular controller</w:t>
      </w:r>
      <w:r w:rsidR="008C37A9">
        <w:t xml:space="preserve">.  </w:t>
      </w:r>
      <w:r w:rsidRPr="00FD31F4">
        <w:t xml:space="preserve">The </w:t>
      </w:r>
      <w:proofErr w:type="spellStart"/>
      <w:r w:rsidRPr="00FD31F4">
        <w:t>GalilCreateController</w:t>
      </w:r>
      <w:proofErr w:type="spellEnd"/>
      <w:r w:rsidRPr="00FD31F4">
        <w:t xml:space="preserve"> command has the following signature.</w:t>
      </w:r>
    </w:p>
    <w:p w:rsidR="00FD31F4" w:rsidRDefault="00FD31F4" w:rsidP="002D3D11"/>
    <w:p w:rsidR="002C024C" w:rsidRDefault="002C024C" w:rsidP="002D3D11">
      <w:pPr>
        <w:rPr>
          <w:rFonts w:ascii="Consolas" w:hAnsi="Consolas" w:cs="Consolas"/>
          <w:color w:val="333333"/>
          <w:sz w:val="18"/>
          <w:szCs w:val="18"/>
          <w:shd w:val="clear" w:color="auto" w:fill="FFFFFF"/>
        </w:rPr>
      </w:pPr>
      <w:proofErr w:type="spellStart"/>
      <w:proofErr w:type="gramStart"/>
      <w:r>
        <w:rPr>
          <w:rStyle w:val="pl-en"/>
          <w:rFonts w:ascii="Consolas" w:hAnsi="Consolas" w:cs="Consolas"/>
          <w:color w:val="795DA3"/>
          <w:sz w:val="18"/>
          <w:szCs w:val="18"/>
          <w:shd w:val="clear" w:color="auto" w:fill="FFFFFF"/>
        </w:rPr>
        <w:t>GalilController</w:t>
      </w:r>
      <w:proofErr w:type="spellEnd"/>
      <w:r>
        <w:rPr>
          <w:rFonts w:ascii="Consolas" w:hAnsi="Consolas" w:cs="Consolas"/>
          <w:color w:val="333333"/>
          <w:sz w:val="18"/>
          <w:szCs w:val="18"/>
          <w:shd w:val="clear" w:color="auto" w:fill="FFFFFF"/>
        </w:rPr>
        <w:t>(</w:t>
      </w:r>
      <w:proofErr w:type="spellStart"/>
      <w:proofErr w:type="gramEnd"/>
      <w:r>
        <w:rPr>
          <w:rStyle w:val="pl-k"/>
          <w:rFonts w:ascii="Consolas" w:hAnsi="Consolas" w:cs="Consolas"/>
          <w:color w:val="A71D5D"/>
          <w:sz w:val="18"/>
          <w:szCs w:val="18"/>
          <w:shd w:val="clear" w:color="auto" w:fill="FFFFFF"/>
        </w:rPr>
        <w:t>const</w:t>
      </w:r>
      <w:proofErr w:type="spellEnd"/>
      <w:r>
        <w:rPr>
          <w:rFonts w:ascii="Consolas" w:hAnsi="Consolas" w:cs="Consolas"/>
          <w:color w:val="333333"/>
          <w:sz w:val="18"/>
          <w:szCs w:val="18"/>
          <w:shd w:val="clear" w:color="auto" w:fill="FFFFFF"/>
        </w:rPr>
        <w:t xml:space="preserve"> </w:t>
      </w:r>
      <w:r>
        <w:rPr>
          <w:rStyle w:val="pl-k"/>
          <w:rFonts w:ascii="Consolas" w:hAnsi="Consolas" w:cs="Consolas"/>
          <w:color w:val="A71D5D"/>
          <w:sz w:val="18"/>
          <w:szCs w:val="18"/>
          <w:shd w:val="clear" w:color="auto" w:fill="FFFFFF"/>
        </w:rPr>
        <w:t>char</w:t>
      </w:r>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portName</w:t>
      </w:r>
      <w:proofErr w:type="spellEnd"/>
      <w:r>
        <w:rPr>
          <w:rFonts w:ascii="Consolas" w:hAnsi="Consolas" w:cs="Consolas"/>
          <w:color w:val="333333"/>
          <w:sz w:val="18"/>
          <w:szCs w:val="18"/>
          <w:shd w:val="clear" w:color="auto" w:fill="FFFFFF"/>
        </w:rPr>
        <w:t>,</w:t>
      </w:r>
    </w:p>
    <w:p w:rsidR="002C024C" w:rsidRDefault="002C024C" w:rsidP="002D3D11">
      <w:pPr>
        <w:rPr>
          <w:rFonts w:ascii="Consolas" w:hAnsi="Consolas" w:cs="Consolas"/>
          <w:color w:val="333333"/>
          <w:sz w:val="18"/>
          <w:szCs w:val="18"/>
          <w:shd w:val="clear" w:color="auto" w:fill="FFFFFF"/>
        </w:rPr>
      </w:pPr>
      <w:r>
        <w:rPr>
          <w:rStyle w:val="pl-en"/>
          <w:rFonts w:ascii="Consolas" w:hAnsi="Consolas" w:cs="Consolas"/>
          <w:color w:val="795DA3"/>
          <w:sz w:val="18"/>
          <w:szCs w:val="18"/>
          <w:shd w:val="clear" w:color="auto" w:fill="FFFFFF"/>
        </w:rPr>
        <w:t xml:space="preserve">               </w:t>
      </w:r>
      <w:r>
        <w:rPr>
          <w:rFonts w:ascii="Consolas" w:hAnsi="Consolas" w:cs="Consolas"/>
          <w:color w:val="333333"/>
          <w:sz w:val="18"/>
          <w:szCs w:val="18"/>
          <w:shd w:val="clear" w:color="auto" w:fill="FFFFFF"/>
        </w:rPr>
        <w:t xml:space="preserve"> </w:t>
      </w:r>
      <w:proofErr w:type="spellStart"/>
      <w:proofErr w:type="gramStart"/>
      <w:r>
        <w:rPr>
          <w:rStyle w:val="pl-k"/>
          <w:rFonts w:ascii="Consolas" w:hAnsi="Consolas" w:cs="Consolas"/>
          <w:color w:val="A71D5D"/>
          <w:sz w:val="18"/>
          <w:szCs w:val="18"/>
          <w:shd w:val="clear" w:color="auto" w:fill="FFFFFF"/>
        </w:rPr>
        <w:t>const</w:t>
      </w:r>
      <w:proofErr w:type="spellEnd"/>
      <w:proofErr w:type="gramEnd"/>
      <w:r>
        <w:rPr>
          <w:rFonts w:ascii="Consolas" w:hAnsi="Consolas" w:cs="Consolas"/>
          <w:color w:val="333333"/>
          <w:sz w:val="18"/>
          <w:szCs w:val="18"/>
          <w:shd w:val="clear" w:color="auto" w:fill="FFFFFF"/>
        </w:rPr>
        <w:t xml:space="preserve"> </w:t>
      </w:r>
      <w:r>
        <w:rPr>
          <w:rStyle w:val="pl-k"/>
          <w:rFonts w:ascii="Consolas" w:hAnsi="Consolas" w:cs="Consolas"/>
          <w:color w:val="A71D5D"/>
          <w:sz w:val="18"/>
          <w:szCs w:val="18"/>
          <w:shd w:val="clear" w:color="auto" w:fill="FFFFFF"/>
        </w:rPr>
        <w:t>char</w:t>
      </w:r>
      <w:r>
        <w:rPr>
          <w:rFonts w:ascii="Consolas" w:hAnsi="Consolas" w:cs="Consolas"/>
          <w:color w:val="333333"/>
          <w:sz w:val="18"/>
          <w:szCs w:val="18"/>
          <w:shd w:val="clear" w:color="auto" w:fill="FFFFFF"/>
        </w:rPr>
        <w:t xml:space="preserve"> *address,</w:t>
      </w:r>
    </w:p>
    <w:p w:rsidR="002C024C" w:rsidRPr="005D71A3" w:rsidRDefault="002C024C" w:rsidP="002D3D11">
      <w:r>
        <w:rPr>
          <w:rStyle w:val="pl-k"/>
          <w:rFonts w:ascii="Consolas" w:hAnsi="Consolas" w:cs="Consolas"/>
          <w:color w:val="A71D5D"/>
          <w:sz w:val="18"/>
          <w:szCs w:val="18"/>
          <w:shd w:val="clear" w:color="auto" w:fill="FFFFFF"/>
        </w:rPr>
        <w:t xml:space="preserve">               </w:t>
      </w:r>
      <w:r>
        <w:rPr>
          <w:rFonts w:ascii="Consolas" w:hAnsi="Consolas" w:cs="Consolas"/>
          <w:color w:val="333333"/>
          <w:sz w:val="18"/>
          <w:szCs w:val="18"/>
          <w:shd w:val="clear" w:color="auto" w:fill="FFFFFF"/>
        </w:rPr>
        <w:t xml:space="preserve"> </w:t>
      </w:r>
      <w:proofErr w:type="gramStart"/>
      <w:r>
        <w:rPr>
          <w:rStyle w:val="pl-k"/>
          <w:rFonts w:ascii="Consolas" w:hAnsi="Consolas" w:cs="Consolas"/>
          <w:color w:val="A71D5D"/>
          <w:sz w:val="18"/>
          <w:szCs w:val="18"/>
          <w:shd w:val="clear" w:color="auto" w:fill="FFFFFF"/>
        </w:rPr>
        <w:t>double</w:t>
      </w:r>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updatePeriod</w:t>
      </w:r>
      <w:proofErr w:type="spellEnd"/>
      <w:r>
        <w:rPr>
          <w:rFonts w:ascii="Consolas" w:hAnsi="Consolas" w:cs="Consolas"/>
          <w:color w:val="333333"/>
          <w:sz w:val="18"/>
          <w:szCs w:val="18"/>
          <w:shd w:val="clear" w:color="auto" w:fill="FFFFFF"/>
        </w:rPr>
        <w:t>)</w:t>
      </w:r>
    </w:p>
    <w:p w:rsidR="00E738E8" w:rsidRDefault="00E738E8" w:rsidP="00FD31F4">
      <w:pPr>
        <w:ind w:left="0"/>
        <w:rPr>
          <w:lang w:val="en-US"/>
        </w:rPr>
      </w:pPr>
    </w:p>
    <w:p w:rsidR="00F20B90" w:rsidRDefault="00FD31F4" w:rsidP="0072239F">
      <w:pPr>
        <w:rPr>
          <w:lang w:val="en-US"/>
        </w:rPr>
      </w:pPr>
      <w:r>
        <w:rPr>
          <w:lang w:val="en-US"/>
        </w:rPr>
        <w:t>The parameters are:</w:t>
      </w:r>
    </w:p>
    <w:p w:rsidR="00FD31F4" w:rsidRDefault="00FD31F4" w:rsidP="0072239F">
      <w:pPr>
        <w:rPr>
          <w:lang w:val="en-US"/>
        </w:rPr>
      </w:pPr>
    </w:p>
    <w:p w:rsidR="00FD31F4" w:rsidRPr="00D65C58" w:rsidRDefault="00FD31F4" w:rsidP="00D65C58">
      <w:pPr>
        <w:ind w:left="3596" w:hanging="2745"/>
      </w:pPr>
      <w:r w:rsidRPr="00D65C58">
        <w:t xml:space="preserve">1. </w:t>
      </w:r>
      <w:proofErr w:type="spellStart"/>
      <w:r w:rsidRPr="00D65C58">
        <w:t>Const</w:t>
      </w:r>
      <w:proofErr w:type="spellEnd"/>
      <w:r w:rsidRPr="00D65C58">
        <w:t xml:space="preserve"> char *</w:t>
      </w:r>
      <w:proofErr w:type="spellStart"/>
      <w:r w:rsidRPr="00D65C58">
        <w:t>portName</w:t>
      </w:r>
      <w:proofErr w:type="spellEnd"/>
      <w:r w:rsidRPr="00D65C58">
        <w:t xml:space="preserve"> </w:t>
      </w:r>
      <w:r w:rsidRPr="00D65C58">
        <w:tab/>
        <w:t xml:space="preserve">- The name of the </w:t>
      </w:r>
      <w:proofErr w:type="spellStart"/>
      <w:r w:rsidRPr="00D65C58">
        <w:t>asyn</w:t>
      </w:r>
      <w:proofErr w:type="spellEnd"/>
      <w:r w:rsidRPr="00D65C58">
        <w:t xml:space="preserve"> port that will be created for this controller</w:t>
      </w:r>
    </w:p>
    <w:p w:rsidR="00FD31F4" w:rsidRPr="00D65C58" w:rsidRDefault="00FD31F4" w:rsidP="0072239F">
      <w:r w:rsidRPr="00D65C58">
        <w:t xml:space="preserve">2. Const char *address </w:t>
      </w:r>
      <w:r w:rsidRPr="00D65C58">
        <w:tab/>
        <w:t>- The address of the controller</w:t>
      </w:r>
      <w:r w:rsidR="001A0D97">
        <w:t xml:space="preserve"> (</w:t>
      </w:r>
      <w:proofErr w:type="spellStart"/>
      <w:r w:rsidR="001A0D97">
        <w:t>eg</w:t>
      </w:r>
      <w:proofErr w:type="spellEnd"/>
      <w:r w:rsidR="001A0D97">
        <w:t>. COM1, 192.6.94.5)</w:t>
      </w:r>
    </w:p>
    <w:p w:rsidR="00FD31F4" w:rsidRPr="00D65C58" w:rsidRDefault="00D65C58" w:rsidP="00D65C58">
      <w:pPr>
        <w:ind w:left="3596" w:hanging="2745"/>
      </w:pPr>
      <w:r>
        <w:t xml:space="preserve">3. </w:t>
      </w:r>
      <w:proofErr w:type="gramStart"/>
      <w:r>
        <w:t>double</w:t>
      </w:r>
      <w:proofErr w:type="gramEnd"/>
      <w:r>
        <w:t xml:space="preserve"> </w:t>
      </w:r>
      <w:proofErr w:type="spellStart"/>
      <w:r>
        <w:t>updatePeriod</w:t>
      </w:r>
      <w:proofErr w:type="spellEnd"/>
      <w:r>
        <w:tab/>
        <w:t xml:space="preserve">- </w:t>
      </w:r>
      <w:r w:rsidR="00FD31F4" w:rsidRPr="00D65C58">
        <w:t xml:space="preserve">The time in </w:t>
      </w:r>
      <w:proofErr w:type="spellStart"/>
      <w:r w:rsidR="00FD31F4" w:rsidRPr="00D65C58">
        <w:t>ms</w:t>
      </w:r>
      <w:proofErr w:type="spellEnd"/>
      <w:r w:rsidR="00FD31F4" w:rsidRPr="00D65C58">
        <w:t xml:space="preserve"> between </w:t>
      </w:r>
      <w:proofErr w:type="spellStart"/>
      <w:r w:rsidR="00FD31F4" w:rsidRPr="00D65C58">
        <w:t>datarecords</w:t>
      </w:r>
      <w:proofErr w:type="spellEnd"/>
      <w:r w:rsidR="00FD31F4" w:rsidRPr="00D65C58">
        <w:t xml:space="preserve"> 2ms minimum.  </w:t>
      </w:r>
      <w:proofErr w:type="spellStart"/>
      <w:r w:rsidR="00FD31F4" w:rsidRPr="00D65C58">
        <w:t>Async</w:t>
      </w:r>
      <w:proofErr w:type="spellEnd"/>
      <w:r w:rsidR="00FD31F4" w:rsidRPr="00D65C58">
        <w:t xml:space="preserve"> if    controller + bus </w:t>
      </w:r>
      <w:proofErr w:type="gramStart"/>
      <w:r w:rsidR="00FD31F4" w:rsidRPr="00D65C58">
        <w:t>supports</w:t>
      </w:r>
      <w:proofErr w:type="gramEnd"/>
      <w:r w:rsidR="00FD31F4" w:rsidRPr="00D65C58">
        <w:t xml:space="preserve"> it, otherwise is polled/synchronous.</w:t>
      </w:r>
    </w:p>
    <w:p w:rsidR="00FD31F4" w:rsidRDefault="00FD31F4" w:rsidP="00FD31F4">
      <w:pPr>
        <w:ind w:left="3600" w:hanging="2745"/>
      </w:pPr>
      <w:r w:rsidRPr="00D65C58">
        <w:tab/>
        <w:t xml:space="preserve">- Specify negative </w:t>
      </w:r>
      <w:proofErr w:type="spellStart"/>
      <w:r w:rsidRPr="00D65C58">
        <w:t>updatePeriod</w:t>
      </w:r>
      <w:proofErr w:type="spellEnd"/>
      <w:r w:rsidRPr="00D65C58">
        <w:t xml:space="preserve"> &lt; 0 to force synchronous </w:t>
      </w:r>
      <w:proofErr w:type="spellStart"/>
      <w:r w:rsidRPr="00D65C58">
        <w:t>tcp</w:t>
      </w:r>
      <w:proofErr w:type="spellEnd"/>
      <w:r w:rsidRPr="00D65C58">
        <w:t xml:space="preserve"> poll period.  Otherwise will try </w:t>
      </w:r>
      <w:proofErr w:type="spellStart"/>
      <w:r w:rsidRPr="00D65C58">
        <w:t>async</w:t>
      </w:r>
      <w:proofErr w:type="spellEnd"/>
      <w:r w:rsidRPr="00D65C58">
        <w:t xml:space="preserve"> </w:t>
      </w:r>
      <w:proofErr w:type="spellStart"/>
      <w:r w:rsidRPr="00D65C58">
        <w:t>udp</w:t>
      </w:r>
      <w:proofErr w:type="spellEnd"/>
      <w:r w:rsidRPr="00D65C58">
        <w:t xml:space="preserve"> mode first</w:t>
      </w:r>
    </w:p>
    <w:p w:rsidR="002C024C" w:rsidRPr="00D65C58" w:rsidRDefault="002C024C" w:rsidP="00FD31F4">
      <w:pPr>
        <w:ind w:left="3600" w:hanging="2745"/>
      </w:pPr>
    </w:p>
    <w:p w:rsidR="00FD31F4" w:rsidRDefault="00FD31F4" w:rsidP="00FD31F4">
      <w:pPr>
        <w:ind w:left="3600" w:hanging="2745"/>
      </w:pPr>
      <w:r w:rsidRPr="00FD31F4">
        <w:t>For example to instantiate t</w:t>
      </w:r>
      <w:r>
        <w:t>w</w:t>
      </w:r>
      <w:r w:rsidRPr="00FD31F4">
        <w:t>o controllers the following lines sh</w:t>
      </w:r>
      <w:r w:rsidR="00293C6A">
        <w:t>ould be added to the IOC start</w:t>
      </w:r>
      <w:r w:rsidRPr="00FD31F4">
        <w:t xml:space="preserve"> script</w:t>
      </w:r>
      <w:r>
        <w:t>.</w:t>
      </w:r>
    </w:p>
    <w:p w:rsidR="00FD31F4" w:rsidRDefault="00FD31F4" w:rsidP="00FD31F4">
      <w:pPr>
        <w:ind w:left="3600" w:hanging="2745"/>
      </w:pPr>
    </w:p>
    <w:p w:rsidR="00FD31F4" w:rsidRDefault="00FD31F4" w:rsidP="00FD31F4">
      <w:pPr>
        <w:ind w:left="3600" w:hanging="2745"/>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GalilCreateController</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192.168.0.67</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8)</w:t>
      </w:r>
    </w:p>
    <w:p w:rsidR="00FD31F4" w:rsidRDefault="00FD31F4" w:rsidP="00FD31F4">
      <w:pPr>
        <w:ind w:left="3600" w:hanging="2745"/>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GalilCreateController</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192.168.0.68</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8)</w:t>
      </w:r>
    </w:p>
    <w:p w:rsidR="00D34300" w:rsidRDefault="00D34300" w:rsidP="00FD31F4">
      <w:pPr>
        <w:ind w:left="3600" w:hanging="2745"/>
        <w:rPr>
          <w:rFonts w:ascii="Consolas" w:hAnsi="Consolas" w:cs="Consolas"/>
          <w:color w:val="333333"/>
          <w:sz w:val="18"/>
          <w:szCs w:val="18"/>
          <w:shd w:val="clear" w:color="auto" w:fill="FFFFFF"/>
        </w:rPr>
      </w:pPr>
    </w:p>
    <w:p w:rsidR="005D71A3" w:rsidRDefault="001A0D97" w:rsidP="00234BF0">
      <w:pPr>
        <w:rPr>
          <w:b/>
        </w:rPr>
      </w:pPr>
      <w:proofErr w:type="spellStart"/>
      <w:r>
        <w:rPr>
          <w:b/>
        </w:rPr>
        <w:t>GalilStartController</w:t>
      </w:r>
      <w:proofErr w:type="spellEnd"/>
    </w:p>
    <w:p w:rsidR="005D71A3" w:rsidRPr="005D71A3" w:rsidRDefault="005D71A3" w:rsidP="00234BF0">
      <w:pPr>
        <w:rPr>
          <w:b/>
        </w:rPr>
      </w:pPr>
    </w:p>
    <w:p w:rsidR="00234BF0" w:rsidRDefault="005D71A3" w:rsidP="00234BF0">
      <w:r>
        <w:t>The IOC s</w:t>
      </w:r>
      <w:r w:rsidR="00234BF0">
        <w:t xml:space="preserve">hell command </w:t>
      </w:r>
      <w:proofErr w:type="spellStart"/>
      <w:r w:rsidR="00234BF0">
        <w:t>GalilStartController</w:t>
      </w:r>
      <w:proofErr w:type="spellEnd"/>
      <w:r w:rsidR="00234BF0">
        <w:t xml:space="preserve"> must be called </w:t>
      </w:r>
      <w:r w:rsidR="00051975">
        <w:t>for each controller in the</w:t>
      </w:r>
      <w:r w:rsidR="00234BF0">
        <w:t xml:space="preserve"> </w:t>
      </w:r>
      <w:r w:rsidR="002C024C">
        <w:t xml:space="preserve">IOC </w:t>
      </w:r>
      <w:r w:rsidR="00234BF0">
        <w:t>start</w:t>
      </w:r>
      <w:r w:rsidR="00051975">
        <w:t xml:space="preserve"> </w:t>
      </w:r>
      <w:r w:rsidR="00234BF0">
        <w:t xml:space="preserve">up script.  Also, the </w:t>
      </w:r>
      <w:proofErr w:type="spellStart"/>
      <w:r w:rsidR="00234BF0">
        <w:t>GalilStartController</w:t>
      </w:r>
      <w:proofErr w:type="spellEnd"/>
      <w:r w:rsidR="00234BF0">
        <w:t xml:space="preserve"> command must appear after all other </w:t>
      </w:r>
      <w:proofErr w:type="spellStart"/>
      <w:r w:rsidR="00234BF0">
        <w:t>Galil</w:t>
      </w:r>
      <w:proofErr w:type="spellEnd"/>
      <w:r w:rsidR="00234BF0">
        <w:t xml:space="preserve"> EPICS driver commands.  In the same time, </w:t>
      </w:r>
      <w:proofErr w:type="spellStart"/>
      <w:r w:rsidR="00234BF0">
        <w:t>GalilStartController</w:t>
      </w:r>
      <w:proofErr w:type="spellEnd"/>
      <w:r w:rsidR="00234BF0">
        <w:t xml:space="preserve"> should appear before </w:t>
      </w:r>
      <w:proofErr w:type="spellStart"/>
      <w:proofErr w:type="gramStart"/>
      <w:r w:rsidR="00234BF0">
        <w:t>iocInit</w:t>
      </w:r>
      <w:proofErr w:type="spellEnd"/>
      <w:r w:rsidR="00234BF0">
        <w:t>(</w:t>
      </w:r>
      <w:proofErr w:type="gramEnd"/>
      <w:r w:rsidR="00234BF0">
        <w:t>).</w:t>
      </w:r>
    </w:p>
    <w:p w:rsidR="00234BF0" w:rsidRDefault="00234BF0" w:rsidP="00234BF0"/>
    <w:p w:rsidR="00234BF0" w:rsidRDefault="00234BF0" w:rsidP="00234BF0">
      <w:r>
        <w:t xml:space="preserve">The </w:t>
      </w:r>
      <w:proofErr w:type="spellStart"/>
      <w:r>
        <w:t>GalilStartController</w:t>
      </w:r>
      <w:proofErr w:type="spellEnd"/>
      <w:r>
        <w:t xml:space="preserve"> command has the following specification</w:t>
      </w:r>
    </w:p>
    <w:p w:rsidR="00D65C58" w:rsidRDefault="00D65C58" w:rsidP="00234BF0"/>
    <w:p w:rsidR="00D65C58" w:rsidRPr="005D71A3" w:rsidRDefault="00234BF0" w:rsidP="00234BF0">
      <w:pPr>
        <w:rPr>
          <w:rStyle w:val="pl-en"/>
          <w:rFonts w:ascii="Consolas" w:hAnsi="Consolas" w:cs="Consolas"/>
          <w:color w:val="795DA3"/>
          <w:sz w:val="18"/>
          <w:szCs w:val="18"/>
          <w:shd w:val="clear" w:color="auto" w:fill="FFFFFF"/>
        </w:rPr>
      </w:pPr>
      <w:proofErr w:type="spellStart"/>
      <w:proofErr w:type="gramStart"/>
      <w:r w:rsidRPr="005D71A3">
        <w:rPr>
          <w:rStyle w:val="pl-en"/>
          <w:rFonts w:ascii="Consolas" w:hAnsi="Consolas" w:cs="Consolas"/>
          <w:color w:val="795DA3"/>
          <w:sz w:val="18"/>
          <w:szCs w:val="18"/>
          <w:shd w:val="clear" w:color="auto" w:fill="FFFFFF"/>
        </w:rPr>
        <w:t>GalilStartController</w:t>
      </w:r>
      <w:proofErr w:type="spellEnd"/>
      <w:r w:rsidRPr="005D71A3">
        <w:rPr>
          <w:rStyle w:val="pl-en"/>
          <w:rFonts w:ascii="Consolas" w:hAnsi="Consolas" w:cs="Consolas"/>
          <w:color w:val="795DA3"/>
          <w:sz w:val="18"/>
          <w:szCs w:val="18"/>
          <w:shd w:val="clear" w:color="auto" w:fill="FFFFFF"/>
        </w:rPr>
        <w:t>(</w:t>
      </w:r>
      <w:proofErr w:type="spellStart"/>
      <w:proofErr w:type="gramEnd"/>
      <w:r w:rsidRPr="005D71A3">
        <w:rPr>
          <w:rStyle w:val="pl-en"/>
          <w:rFonts w:ascii="Consolas" w:hAnsi="Consolas" w:cs="Consolas"/>
          <w:color w:val="795DA3"/>
          <w:sz w:val="18"/>
          <w:szCs w:val="18"/>
          <w:shd w:val="clear" w:color="auto" w:fill="FFFFFF"/>
        </w:rPr>
        <w:t>const</w:t>
      </w:r>
      <w:proofErr w:type="spellEnd"/>
      <w:r w:rsidRPr="005D71A3">
        <w:rPr>
          <w:rStyle w:val="pl-en"/>
          <w:rFonts w:ascii="Consolas" w:hAnsi="Consolas" w:cs="Consolas"/>
          <w:color w:val="795DA3"/>
          <w:sz w:val="18"/>
          <w:szCs w:val="18"/>
          <w:shd w:val="clear" w:color="auto" w:fill="FFFFFF"/>
        </w:rPr>
        <w:t xml:space="preserve"> char *</w:t>
      </w:r>
      <w:proofErr w:type="spellStart"/>
      <w:r w:rsidRPr="005D71A3">
        <w:rPr>
          <w:rStyle w:val="pl-en"/>
          <w:rFonts w:ascii="Consolas" w:hAnsi="Consolas" w:cs="Consolas"/>
          <w:sz w:val="18"/>
          <w:szCs w:val="18"/>
          <w:shd w:val="clear" w:color="auto" w:fill="FFFFFF"/>
        </w:rPr>
        <w:t>portName</w:t>
      </w:r>
      <w:proofErr w:type="spellEnd"/>
      <w:r w:rsidRPr="005D71A3">
        <w:rPr>
          <w:rStyle w:val="pl-en"/>
          <w:rFonts w:ascii="Consolas" w:hAnsi="Consolas" w:cs="Consolas"/>
          <w:color w:val="795DA3"/>
          <w:sz w:val="18"/>
          <w:szCs w:val="18"/>
          <w:shd w:val="clear" w:color="auto" w:fill="FFFFFF"/>
        </w:rPr>
        <w:t>,</w:t>
      </w:r>
    </w:p>
    <w:p w:rsidR="00D65C58" w:rsidRPr="005D71A3" w:rsidRDefault="008A0BA0" w:rsidP="00234BF0">
      <w:pPr>
        <w:rPr>
          <w:rStyle w:val="pl-en"/>
          <w:rFonts w:ascii="Consolas" w:hAnsi="Consolas" w:cs="Consolas"/>
          <w:color w:val="795DA3"/>
          <w:sz w:val="18"/>
          <w:szCs w:val="18"/>
          <w:shd w:val="clear" w:color="auto" w:fill="FFFFFF"/>
        </w:rPr>
      </w:pPr>
      <w:r>
        <w:rPr>
          <w:rStyle w:val="pl-en"/>
          <w:rFonts w:ascii="Consolas" w:hAnsi="Consolas" w:cs="Consolas"/>
          <w:color w:val="795DA3"/>
          <w:sz w:val="18"/>
          <w:szCs w:val="18"/>
          <w:shd w:val="clear" w:color="auto" w:fill="FFFFFF"/>
        </w:rPr>
        <w:t xml:space="preserve">                     </w:t>
      </w:r>
      <w:proofErr w:type="spellStart"/>
      <w:proofErr w:type="gramStart"/>
      <w:r w:rsidR="00234BF0" w:rsidRPr="005D71A3">
        <w:rPr>
          <w:rStyle w:val="pl-en"/>
          <w:rFonts w:ascii="Consolas" w:hAnsi="Consolas" w:cs="Consolas"/>
          <w:color w:val="795DA3"/>
          <w:sz w:val="18"/>
          <w:szCs w:val="18"/>
          <w:shd w:val="clear" w:color="auto" w:fill="FFFFFF"/>
        </w:rPr>
        <w:t>const</w:t>
      </w:r>
      <w:proofErr w:type="spellEnd"/>
      <w:proofErr w:type="gramEnd"/>
      <w:r w:rsidR="00234BF0" w:rsidRPr="005D71A3">
        <w:rPr>
          <w:rStyle w:val="pl-en"/>
          <w:rFonts w:ascii="Consolas" w:hAnsi="Consolas" w:cs="Consolas"/>
          <w:color w:val="795DA3"/>
          <w:sz w:val="18"/>
          <w:szCs w:val="18"/>
          <w:shd w:val="clear" w:color="auto" w:fill="FFFFFF"/>
        </w:rPr>
        <w:t xml:space="preserve"> char *</w:t>
      </w:r>
      <w:proofErr w:type="spellStart"/>
      <w:r w:rsidR="00234BF0" w:rsidRPr="005D71A3">
        <w:rPr>
          <w:rStyle w:val="pl-en"/>
          <w:rFonts w:ascii="Consolas" w:hAnsi="Consolas" w:cs="Consolas"/>
          <w:sz w:val="18"/>
          <w:szCs w:val="18"/>
          <w:shd w:val="clear" w:color="auto" w:fill="FFFFFF"/>
        </w:rPr>
        <w:t>code_file</w:t>
      </w:r>
      <w:proofErr w:type="spellEnd"/>
      <w:r w:rsidR="00234BF0" w:rsidRPr="005D71A3">
        <w:rPr>
          <w:rStyle w:val="pl-en"/>
          <w:rFonts w:ascii="Consolas" w:hAnsi="Consolas" w:cs="Consolas"/>
          <w:color w:val="795DA3"/>
          <w:sz w:val="18"/>
          <w:szCs w:val="18"/>
          <w:shd w:val="clear" w:color="auto" w:fill="FFFFFF"/>
        </w:rPr>
        <w:t>,</w:t>
      </w:r>
    </w:p>
    <w:p w:rsidR="00D65C58" w:rsidRPr="005D71A3" w:rsidRDefault="00D65C58" w:rsidP="00234BF0">
      <w:pPr>
        <w:rPr>
          <w:rStyle w:val="pl-en"/>
          <w:rFonts w:ascii="Consolas" w:hAnsi="Consolas" w:cs="Consolas"/>
          <w:color w:val="795DA3"/>
          <w:sz w:val="18"/>
          <w:szCs w:val="18"/>
          <w:shd w:val="clear" w:color="auto" w:fill="FFFFFF"/>
        </w:rPr>
      </w:pPr>
      <w:r w:rsidRPr="005D71A3">
        <w:rPr>
          <w:rStyle w:val="pl-en"/>
          <w:rFonts w:ascii="Consolas" w:hAnsi="Consolas" w:cs="Consolas"/>
          <w:color w:val="795DA3"/>
          <w:sz w:val="18"/>
          <w:szCs w:val="18"/>
          <w:shd w:val="clear" w:color="auto" w:fill="FFFFFF"/>
        </w:rPr>
        <w:t xml:space="preserve">                     </w:t>
      </w:r>
      <w:proofErr w:type="spellStart"/>
      <w:proofErr w:type="gramStart"/>
      <w:r w:rsidR="00234BF0" w:rsidRPr="005D71A3">
        <w:rPr>
          <w:rStyle w:val="pl-en"/>
          <w:rFonts w:ascii="Consolas" w:hAnsi="Consolas" w:cs="Consolas"/>
          <w:color w:val="795DA3"/>
          <w:sz w:val="18"/>
          <w:szCs w:val="18"/>
          <w:shd w:val="clear" w:color="auto" w:fill="FFFFFF"/>
        </w:rPr>
        <w:t>int</w:t>
      </w:r>
      <w:proofErr w:type="spellEnd"/>
      <w:proofErr w:type="gramEnd"/>
      <w:r w:rsidR="00234BF0" w:rsidRPr="005D71A3">
        <w:rPr>
          <w:rStyle w:val="pl-en"/>
          <w:rFonts w:ascii="Consolas" w:hAnsi="Consolas" w:cs="Consolas"/>
          <w:color w:val="795DA3"/>
          <w:sz w:val="18"/>
          <w:szCs w:val="18"/>
          <w:shd w:val="clear" w:color="auto" w:fill="FFFFFF"/>
        </w:rPr>
        <w:t xml:space="preserve"> </w:t>
      </w:r>
      <w:proofErr w:type="spellStart"/>
      <w:r w:rsidR="00234BF0" w:rsidRPr="005D71A3">
        <w:rPr>
          <w:rStyle w:val="pl-en"/>
          <w:rFonts w:ascii="Consolas" w:hAnsi="Consolas" w:cs="Consolas"/>
          <w:sz w:val="18"/>
          <w:szCs w:val="18"/>
          <w:shd w:val="clear" w:color="auto" w:fill="FFFFFF"/>
        </w:rPr>
        <w:t>burn_program</w:t>
      </w:r>
      <w:proofErr w:type="spellEnd"/>
      <w:r w:rsidR="00234BF0" w:rsidRPr="005D71A3">
        <w:rPr>
          <w:rStyle w:val="pl-en"/>
          <w:rFonts w:ascii="Consolas" w:hAnsi="Consolas" w:cs="Consolas"/>
          <w:color w:val="795DA3"/>
          <w:sz w:val="18"/>
          <w:szCs w:val="18"/>
          <w:shd w:val="clear" w:color="auto" w:fill="FFFFFF"/>
        </w:rPr>
        <w:t>,</w:t>
      </w:r>
    </w:p>
    <w:p w:rsidR="00D65C58" w:rsidRPr="005D71A3" w:rsidRDefault="00D65C58" w:rsidP="00234BF0">
      <w:pPr>
        <w:rPr>
          <w:rStyle w:val="pl-en"/>
          <w:rFonts w:ascii="Consolas" w:hAnsi="Consolas" w:cs="Consolas"/>
          <w:color w:val="795DA3"/>
          <w:sz w:val="18"/>
          <w:szCs w:val="18"/>
          <w:shd w:val="clear" w:color="auto" w:fill="FFFFFF"/>
        </w:rPr>
      </w:pPr>
      <w:r w:rsidRPr="005D71A3">
        <w:rPr>
          <w:rStyle w:val="pl-en"/>
          <w:rFonts w:ascii="Consolas" w:hAnsi="Consolas" w:cs="Consolas"/>
          <w:color w:val="795DA3"/>
          <w:sz w:val="18"/>
          <w:szCs w:val="18"/>
          <w:shd w:val="clear" w:color="auto" w:fill="FFFFFF"/>
        </w:rPr>
        <w:t xml:space="preserve">                     </w:t>
      </w:r>
      <w:proofErr w:type="spellStart"/>
      <w:proofErr w:type="gramStart"/>
      <w:r w:rsidR="00234BF0" w:rsidRPr="005D71A3">
        <w:rPr>
          <w:rStyle w:val="pl-en"/>
          <w:rFonts w:ascii="Consolas" w:hAnsi="Consolas" w:cs="Consolas"/>
          <w:color w:val="795DA3"/>
          <w:sz w:val="18"/>
          <w:szCs w:val="18"/>
          <w:shd w:val="clear" w:color="auto" w:fill="FFFFFF"/>
        </w:rPr>
        <w:t>int</w:t>
      </w:r>
      <w:proofErr w:type="spellEnd"/>
      <w:proofErr w:type="gramEnd"/>
      <w:r w:rsidR="00234BF0" w:rsidRPr="005D71A3">
        <w:rPr>
          <w:rStyle w:val="pl-en"/>
          <w:rFonts w:ascii="Consolas" w:hAnsi="Consolas" w:cs="Consolas"/>
          <w:color w:val="795DA3"/>
          <w:sz w:val="18"/>
          <w:szCs w:val="18"/>
          <w:shd w:val="clear" w:color="auto" w:fill="FFFFFF"/>
        </w:rPr>
        <w:t xml:space="preserve"> </w:t>
      </w:r>
      <w:proofErr w:type="spellStart"/>
      <w:r w:rsidR="00234BF0" w:rsidRPr="005D71A3">
        <w:rPr>
          <w:rStyle w:val="pl-en"/>
          <w:rFonts w:ascii="Consolas" w:hAnsi="Consolas" w:cs="Consolas"/>
          <w:sz w:val="18"/>
          <w:szCs w:val="18"/>
          <w:shd w:val="clear" w:color="auto" w:fill="FFFFFF"/>
        </w:rPr>
        <w:t>display_code</w:t>
      </w:r>
      <w:proofErr w:type="spellEnd"/>
      <w:r w:rsidR="00234BF0" w:rsidRPr="005D71A3">
        <w:rPr>
          <w:rStyle w:val="pl-en"/>
          <w:rFonts w:ascii="Consolas" w:hAnsi="Consolas" w:cs="Consolas"/>
          <w:color w:val="795DA3"/>
          <w:sz w:val="18"/>
          <w:szCs w:val="18"/>
          <w:shd w:val="clear" w:color="auto" w:fill="FFFFFF"/>
        </w:rPr>
        <w:t>,</w:t>
      </w:r>
    </w:p>
    <w:p w:rsidR="00234BF0" w:rsidRPr="005D71A3" w:rsidRDefault="00D65C58" w:rsidP="00234BF0">
      <w:pPr>
        <w:rPr>
          <w:rStyle w:val="pl-en"/>
          <w:rFonts w:ascii="Consolas" w:hAnsi="Consolas" w:cs="Consolas"/>
          <w:color w:val="795DA3"/>
          <w:sz w:val="18"/>
          <w:szCs w:val="18"/>
          <w:shd w:val="clear" w:color="auto" w:fill="FFFFFF"/>
        </w:rPr>
      </w:pPr>
      <w:r w:rsidRPr="005D71A3">
        <w:rPr>
          <w:rStyle w:val="pl-en"/>
          <w:rFonts w:ascii="Consolas" w:hAnsi="Consolas" w:cs="Consolas"/>
          <w:color w:val="795DA3"/>
          <w:sz w:val="18"/>
          <w:szCs w:val="18"/>
          <w:shd w:val="clear" w:color="auto" w:fill="FFFFFF"/>
        </w:rPr>
        <w:t xml:space="preserve">                     </w:t>
      </w:r>
      <w:proofErr w:type="gramStart"/>
      <w:r w:rsidR="00234BF0" w:rsidRPr="005D71A3">
        <w:rPr>
          <w:rStyle w:val="pl-en"/>
          <w:rFonts w:ascii="Consolas" w:hAnsi="Consolas" w:cs="Consolas"/>
          <w:color w:val="795DA3"/>
          <w:sz w:val="18"/>
          <w:szCs w:val="18"/>
          <w:shd w:val="clear" w:color="auto" w:fill="FFFFFF"/>
        </w:rPr>
        <w:t>unsigned</w:t>
      </w:r>
      <w:proofErr w:type="gramEnd"/>
      <w:r w:rsidR="00234BF0" w:rsidRPr="005D71A3">
        <w:rPr>
          <w:rStyle w:val="pl-en"/>
          <w:rFonts w:ascii="Consolas" w:hAnsi="Consolas" w:cs="Consolas"/>
          <w:color w:val="795DA3"/>
          <w:sz w:val="18"/>
          <w:szCs w:val="18"/>
          <w:shd w:val="clear" w:color="auto" w:fill="FFFFFF"/>
        </w:rPr>
        <w:t xml:space="preserve"> </w:t>
      </w:r>
      <w:proofErr w:type="spellStart"/>
      <w:r w:rsidR="00234BF0" w:rsidRPr="005D71A3">
        <w:rPr>
          <w:rStyle w:val="pl-en"/>
          <w:rFonts w:ascii="Consolas" w:hAnsi="Consolas" w:cs="Consolas"/>
          <w:sz w:val="18"/>
          <w:szCs w:val="18"/>
          <w:shd w:val="clear" w:color="auto" w:fill="FFFFFF"/>
        </w:rPr>
        <w:t>thread_mask</w:t>
      </w:r>
      <w:proofErr w:type="spellEnd"/>
      <w:r w:rsidR="00234BF0" w:rsidRPr="005D71A3">
        <w:rPr>
          <w:rStyle w:val="pl-en"/>
          <w:rFonts w:ascii="Consolas" w:hAnsi="Consolas" w:cs="Consolas"/>
          <w:color w:val="795DA3"/>
          <w:sz w:val="18"/>
          <w:szCs w:val="18"/>
          <w:shd w:val="clear" w:color="auto" w:fill="FFFFFF"/>
        </w:rPr>
        <w:t>)</w:t>
      </w:r>
    </w:p>
    <w:p w:rsidR="00D65C58" w:rsidRDefault="00D65C58" w:rsidP="00234BF0"/>
    <w:p w:rsidR="00D65C58" w:rsidRDefault="00D65C58" w:rsidP="00234BF0">
      <w:r>
        <w:t>The parameters are:</w:t>
      </w:r>
    </w:p>
    <w:p w:rsidR="00D65C58" w:rsidRDefault="00D65C58" w:rsidP="00234BF0"/>
    <w:p w:rsidR="00D65C58" w:rsidRPr="00D65C58" w:rsidRDefault="00D65C58" w:rsidP="00D65C58">
      <w:pPr>
        <w:ind w:left="3596" w:hanging="2745"/>
      </w:pPr>
      <w:r w:rsidRPr="00D65C58">
        <w:t xml:space="preserve">1. </w:t>
      </w:r>
      <w:proofErr w:type="spellStart"/>
      <w:r w:rsidRPr="00D65C58">
        <w:t>Const</w:t>
      </w:r>
      <w:proofErr w:type="spellEnd"/>
      <w:r w:rsidRPr="00D65C58">
        <w:t xml:space="preserve"> char *</w:t>
      </w:r>
      <w:proofErr w:type="spellStart"/>
      <w:r w:rsidRPr="00D65C58">
        <w:t>portName</w:t>
      </w:r>
      <w:proofErr w:type="spellEnd"/>
      <w:r w:rsidRPr="00D65C58">
        <w:t xml:space="preserve"> </w:t>
      </w:r>
      <w:r w:rsidRPr="00D65C58">
        <w:tab/>
        <w:t xml:space="preserve">- The name of the </w:t>
      </w:r>
      <w:proofErr w:type="spellStart"/>
      <w:r w:rsidRPr="00D65C58">
        <w:t>asyn</w:t>
      </w:r>
      <w:proofErr w:type="spellEnd"/>
      <w:r w:rsidRPr="00D65C58">
        <w:t xml:space="preserve"> port for this controller</w:t>
      </w:r>
    </w:p>
    <w:p w:rsidR="00D65C58" w:rsidRPr="00D65C58" w:rsidRDefault="00D65C58" w:rsidP="00D65C58">
      <w:r w:rsidRPr="00D65C58">
        <w:t xml:space="preserve">2. </w:t>
      </w:r>
      <w:proofErr w:type="spellStart"/>
      <w:r w:rsidRPr="00D65C58">
        <w:t>Const</w:t>
      </w:r>
      <w:proofErr w:type="spellEnd"/>
      <w:r w:rsidRPr="00D65C58">
        <w:t xml:space="preserve"> char *</w:t>
      </w:r>
      <w:proofErr w:type="spellStart"/>
      <w:r>
        <w:t>code_file</w:t>
      </w:r>
      <w:proofErr w:type="spellEnd"/>
      <w:r w:rsidRPr="00D65C58">
        <w:t xml:space="preserve"> </w:t>
      </w:r>
      <w:r w:rsidRPr="00D65C58">
        <w:tab/>
        <w:t xml:space="preserve">- The </w:t>
      </w:r>
      <w:r>
        <w:t xml:space="preserve">code file to deliver to </w:t>
      </w:r>
      <w:r w:rsidRPr="00D65C58">
        <w:t>controller</w:t>
      </w:r>
      <w:r>
        <w:t>.  Usually “” to use generated code</w:t>
      </w:r>
    </w:p>
    <w:p w:rsidR="00D65C58" w:rsidRDefault="00D65C58" w:rsidP="00D65C58">
      <w:pPr>
        <w:ind w:left="3596" w:hanging="2745"/>
      </w:pPr>
      <w:r>
        <w:t xml:space="preserve">3. double </w:t>
      </w:r>
      <w:proofErr w:type="spellStart"/>
      <w:r>
        <w:t>burn_program</w:t>
      </w:r>
      <w:proofErr w:type="spellEnd"/>
      <w:r>
        <w:tab/>
        <w:t>- Should the code file be burnt to the controller EEPROM</w:t>
      </w:r>
    </w:p>
    <w:p w:rsidR="00D65C58" w:rsidRDefault="00D65C58" w:rsidP="00D65C58">
      <w:pPr>
        <w:ind w:left="3596" w:hanging="2745"/>
      </w:pPr>
      <w:r>
        <w:t xml:space="preserve">4. </w:t>
      </w:r>
      <w:proofErr w:type="spellStart"/>
      <w:proofErr w:type="gramStart"/>
      <w:r>
        <w:t>int</w:t>
      </w:r>
      <w:proofErr w:type="spellEnd"/>
      <w:proofErr w:type="gramEnd"/>
      <w:r>
        <w:t xml:space="preserve"> </w:t>
      </w:r>
      <w:proofErr w:type="spellStart"/>
      <w:r>
        <w:t>display_code</w:t>
      </w:r>
      <w:proofErr w:type="spellEnd"/>
      <w:r>
        <w:tab/>
        <w:t xml:space="preserve">- </w:t>
      </w:r>
      <w:r w:rsidRPr="00D65C58">
        <w:t>Set bit 1 to display generated code and or the code file specified.  Set bit 2 to display uploaded code</w:t>
      </w:r>
      <w:r>
        <w:t>.  Used during development/debugging</w:t>
      </w:r>
    </w:p>
    <w:p w:rsidR="00D65C58" w:rsidRDefault="00D65C58" w:rsidP="00D65C58">
      <w:pPr>
        <w:ind w:left="3596" w:hanging="2745"/>
      </w:pPr>
      <w:r w:rsidRPr="00D65C58">
        <w:t xml:space="preserve">5. </w:t>
      </w:r>
      <w:proofErr w:type="spellStart"/>
      <w:proofErr w:type="gramStart"/>
      <w:r w:rsidRPr="00D65C58">
        <w:t>int</w:t>
      </w:r>
      <w:proofErr w:type="spellEnd"/>
      <w:proofErr w:type="gramEnd"/>
      <w:r w:rsidRPr="00D65C58">
        <w:t xml:space="preserve"> Thread mask</w:t>
      </w:r>
      <w:r>
        <w:rPr>
          <w:rFonts w:ascii="Consolas" w:hAnsi="Consolas" w:cs="Consolas"/>
          <w:color w:val="333333"/>
          <w:sz w:val="18"/>
          <w:szCs w:val="18"/>
          <w:shd w:val="clear" w:color="auto" w:fill="FFFFFF"/>
        </w:rPr>
        <w:tab/>
      </w:r>
      <w:r w:rsidRPr="00D65C58">
        <w:t>- Check these threads are running after controller code start.  Bit 0 = thread 0 and so on</w:t>
      </w:r>
      <w:r>
        <w:t>.  I</w:t>
      </w:r>
      <w:r w:rsidRPr="00D65C58">
        <w:t xml:space="preserve">f thread mask = 0 and </w:t>
      </w:r>
      <w:proofErr w:type="spellStart"/>
      <w:r w:rsidRPr="00D65C58">
        <w:t>GalilCreateAxis</w:t>
      </w:r>
      <w:proofErr w:type="spellEnd"/>
      <w:r w:rsidRPr="00D65C58">
        <w:t xml:space="preserve"> appears &gt; 0 then threads 0 to number of </w:t>
      </w:r>
      <w:proofErr w:type="spellStart"/>
      <w:r w:rsidRPr="00D65C58">
        <w:t>GalilCreateAxis</w:t>
      </w:r>
      <w:proofErr w:type="spellEnd"/>
      <w:r w:rsidRPr="00D65C58">
        <w:t xml:space="preserve"> is checked (good when using the generated code)</w:t>
      </w:r>
    </w:p>
    <w:p w:rsidR="005D71A3" w:rsidRDefault="005D71A3" w:rsidP="00D65C58">
      <w:pPr>
        <w:ind w:left="3596" w:hanging="2745"/>
      </w:pPr>
    </w:p>
    <w:p w:rsidR="005D71A3" w:rsidRDefault="005D71A3" w:rsidP="005D71A3">
      <w:pPr>
        <w:ind w:left="3600" w:hanging="2745"/>
      </w:pPr>
      <w:r w:rsidRPr="00FD31F4">
        <w:t xml:space="preserve">For example to </w:t>
      </w:r>
      <w:r>
        <w:t>start</w:t>
      </w:r>
      <w:r w:rsidRPr="00FD31F4">
        <w:t xml:space="preserve"> t</w:t>
      </w:r>
      <w:r>
        <w:t>w</w:t>
      </w:r>
      <w:r w:rsidRPr="00FD31F4">
        <w:t>o controllers the following lines sh</w:t>
      </w:r>
      <w:r w:rsidR="00293C6A">
        <w:t>ould be added to the IOC start</w:t>
      </w:r>
      <w:r w:rsidRPr="00FD31F4">
        <w:t xml:space="preserve"> script</w:t>
      </w:r>
      <w:r>
        <w:t>.</w:t>
      </w:r>
    </w:p>
    <w:p w:rsidR="005D71A3" w:rsidRDefault="005D71A3" w:rsidP="00D65C58">
      <w:pPr>
        <w:ind w:left="3596" w:hanging="2745"/>
      </w:pPr>
    </w:p>
    <w:p w:rsidR="00EC7C9D" w:rsidRDefault="005D71A3" w:rsidP="00FD31F4">
      <w:pPr>
        <w:ind w:left="3600" w:hanging="2745"/>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GalilStartController</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1, 0, 0)</w:t>
      </w:r>
    </w:p>
    <w:p w:rsidR="005A3254" w:rsidRDefault="005D71A3" w:rsidP="005A3254">
      <w:pPr>
        <w:ind w:left="3600" w:hanging="2745"/>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GalilStartController</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1, 0, 0)</w:t>
      </w:r>
    </w:p>
    <w:p w:rsidR="00F35F4C" w:rsidRPr="008820A4" w:rsidRDefault="005A3254" w:rsidP="008820A4">
      <w:pPr>
        <w:pStyle w:val="Heading2"/>
      </w:pPr>
      <w:bookmarkStart w:id="16" w:name="_Toc453014456"/>
      <w:r w:rsidRPr="008820A4">
        <w:lastRenderedPageBreak/>
        <w:t>Custom code</w:t>
      </w:r>
      <w:bookmarkEnd w:id="16"/>
    </w:p>
    <w:p w:rsidR="00F35F4C" w:rsidRDefault="00164733" w:rsidP="00164733">
      <w:r w:rsidRPr="00164733">
        <w:t>The code that runs on the motor controller defines the hom</w:t>
      </w:r>
      <w:r>
        <w:t>ing</w:t>
      </w:r>
      <w:r w:rsidR="00DE7F49">
        <w:t xml:space="preserve"> behaviour, </w:t>
      </w:r>
      <w:r w:rsidRPr="00164733">
        <w:t>behaviour on limit</w:t>
      </w:r>
      <w:r>
        <w:t xml:space="preserve"> switch</w:t>
      </w:r>
      <w:r w:rsidRPr="00164733">
        <w:t xml:space="preserve"> activation</w:t>
      </w:r>
      <w:r w:rsidR="00DE7F49">
        <w:t>, motor enable/inhibit</w:t>
      </w:r>
      <w:r w:rsidRPr="00164733">
        <w:t xml:space="preserve"> </w:t>
      </w:r>
      <w:r w:rsidR="002B3439">
        <w:t xml:space="preserve">interlock </w:t>
      </w:r>
      <w:r w:rsidRPr="00164733">
        <w:t>for each motor.</w:t>
      </w:r>
      <w:r>
        <w:t xml:space="preserve">  In most cases, the </w:t>
      </w:r>
      <w:proofErr w:type="spellStart"/>
      <w:r>
        <w:t>Galil</w:t>
      </w:r>
      <w:proofErr w:type="spellEnd"/>
      <w:r>
        <w:t xml:space="preserve"> code generated by the </w:t>
      </w:r>
      <w:proofErr w:type="spellStart"/>
      <w:r w:rsidR="009F7DF0">
        <w:t>Galil</w:t>
      </w:r>
      <w:proofErr w:type="spellEnd"/>
      <w:r w:rsidR="009F7DF0">
        <w:t xml:space="preserve"> </w:t>
      </w:r>
      <w:r>
        <w:t xml:space="preserve">EPICS driver is sufficient, so parameter 2 for </w:t>
      </w:r>
      <w:proofErr w:type="spellStart"/>
      <w:r>
        <w:t>GalilStartController</w:t>
      </w:r>
      <w:proofErr w:type="spellEnd"/>
      <w:r>
        <w:t xml:space="preserve"> is most often just an empty string “”.  However, at times it may be desirable to change the </w:t>
      </w:r>
      <w:r w:rsidR="006A718D">
        <w:t>code delivered to the controller</w:t>
      </w:r>
      <w:r>
        <w:t xml:space="preserve">.  </w:t>
      </w:r>
      <w:r w:rsidR="006A718D">
        <w:t xml:space="preserve">The code delivered can be altered by </w:t>
      </w:r>
      <w:r>
        <w:t xml:space="preserve">specifying a code file in parameter 2 of </w:t>
      </w:r>
      <w:proofErr w:type="spellStart"/>
      <w:r>
        <w:t>GalilStartController</w:t>
      </w:r>
      <w:proofErr w:type="spellEnd"/>
      <w:r>
        <w:t xml:space="preserve">.  </w:t>
      </w:r>
      <w:r w:rsidR="00F35F4C">
        <w:t xml:space="preserve">When specifying a code file to use, </w:t>
      </w:r>
      <w:proofErr w:type="spellStart"/>
      <w:r w:rsidR="00F35F4C">
        <w:t>GalilStartController</w:t>
      </w:r>
      <w:proofErr w:type="spellEnd"/>
      <w:r w:rsidR="00F35F4C">
        <w:t xml:space="preserve"> can accept a single file, or it can use templates too.  To specify the code using templates the following format should be used; headerfile</w:t>
      </w:r>
      <w:proofErr w:type="gramStart"/>
      <w:r w:rsidR="00F35F4C">
        <w:t>;bodyfile1</w:t>
      </w:r>
      <w:proofErr w:type="gramEnd"/>
      <w:r w:rsidR="00ED722E">
        <w:t>!</w:t>
      </w:r>
      <w:r w:rsidR="00F35F4C">
        <w:t>bodyfile2</w:t>
      </w:r>
      <w:r w:rsidR="00ED722E">
        <w:t>!</w:t>
      </w:r>
      <w:r w:rsidR="00F35F4C">
        <w:t>bodyfile</w:t>
      </w:r>
      <w:r w:rsidR="00ED722E">
        <w:t>N;footerfile</w:t>
      </w:r>
    </w:p>
    <w:p w:rsidR="008F18C4" w:rsidRDefault="008F18C4" w:rsidP="00164733"/>
    <w:p w:rsidR="00C8739C" w:rsidRDefault="008F18C4" w:rsidP="00164733">
      <w:r>
        <w:t xml:space="preserve">The </w:t>
      </w:r>
      <w:proofErr w:type="spellStart"/>
      <w:r>
        <w:t>Galil</w:t>
      </w:r>
      <w:proofErr w:type="spellEnd"/>
      <w:r>
        <w:t xml:space="preserve"> EPICS driver will write a copy of the code delivered to the controller in the </w:t>
      </w:r>
      <w:proofErr w:type="spellStart"/>
      <w:r>
        <w:t>iocBoot</w:t>
      </w:r>
      <w:proofErr w:type="spellEnd"/>
      <w:r>
        <w:t xml:space="preserve"> directory with extension .</w:t>
      </w:r>
      <w:proofErr w:type="spellStart"/>
      <w:r>
        <w:t>gmc</w:t>
      </w:r>
      <w:proofErr w:type="spellEnd"/>
      <w:r>
        <w:t>.</w:t>
      </w:r>
    </w:p>
    <w:p w:rsidR="00C8739C" w:rsidRDefault="00C8739C" w:rsidP="00164733"/>
    <w:p w:rsidR="008F18C4" w:rsidRDefault="008F18C4" w:rsidP="00164733">
      <w:r>
        <w:t>To customize the controller code, the recommended process is:</w:t>
      </w:r>
    </w:p>
    <w:p w:rsidR="008F18C4" w:rsidRDefault="008F18C4" w:rsidP="00164733"/>
    <w:p w:rsidR="008F18C4" w:rsidRDefault="008F18C4" w:rsidP="008F18C4">
      <w:pPr>
        <w:pStyle w:val="ListParagraph"/>
        <w:numPr>
          <w:ilvl w:val="0"/>
          <w:numId w:val="25"/>
        </w:numPr>
      </w:pPr>
      <w:r>
        <w:t xml:space="preserve">Run the IOC once with no code file specified in </w:t>
      </w:r>
      <w:proofErr w:type="spellStart"/>
      <w:r>
        <w:t>GalilStartController</w:t>
      </w:r>
      <w:proofErr w:type="spellEnd"/>
    </w:p>
    <w:p w:rsidR="008F18C4" w:rsidRDefault="002B3439" w:rsidP="008F18C4">
      <w:pPr>
        <w:pStyle w:val="ListParagraph"/>
        <w:numPr>
          <w:ilvl w:val="0"/>
          <w:numId w:val="25"/>
        </w:numPr>
      </w:pPr>
      <w:r>
        <w:t>Open the controller code that has been</w:t>
      </w:r>
      <w:r w:rsidR="00C8739C">
        <w:t xml:space="preserve"> dumped in </w:t>
      </w:r>
      <w:proofErr w:type="spellStart"/>
      <w:r w:rsidR="00C8739C">
        <w:t>iocBoot</w:t>
      </w:r>
      <w:proofErr w:type="spellEnd"/>
      <w:r w:rsidR="00C8739C">
        <w:t xml:space="preserve"> with an editor</w:t>
      </w:r>
    </w:p>
    <w:p w:rsidR="00C8739C" w:rsidRDefault="00C8739C" w:rsidP="00C8739C">
      <w:pPr>
        <w:pStyle w:val="ListParagraph"/>
        <w:numPr>
          <w:ilvl w:val="0"/>
          <w:numId w:val="25"/>
        </w:numPr>
      </w:pPr>
      <w:r>
        <w:t>Add custom code in the correct thread, but don’t change the structure</w:t>
      </w:r>
    </w:p>
    <w:p w:rsidR="00C8739C" w:rsidRDefault="00C8739C" w:rsidP="00C8739C">
      <w:pPr>
        <w:pStyle w:val="ListParagraph"/>
        <w:numPr>
          <w:ilvl w:val="0"/>
          <w:numId w:val="25"/>
        </w:numPr>
      </w:pPr>
      <w:r>
        <w:t>Save the file with a meaningful name</w:t>
      </w:r>
    </w:p>
    <w:p w:rsidR="00C8739C" w:rsidRDefault="00C8739C" w:rsidP="00C8739C">
      <w:pPr>
        <w:pStyle w:val="ListParagraph"/>
        <w:numPr>
          <w:ilvl w:val="0"/>
          <w:numId w:val="25"/>
        </w:numPr>
      </w:pPr>
      <w:r>
        <w:t xml:space="preserve">Specify the custom code file in </w:t>
      </w:r>
      <w:proofErr w:type="spellStart"/>
      <w:r>
        <w:t>GalilStartController</w:t>
      </w:r>
      <w:proofErr w:type="spellEnd"/>
    </w:p>
    <w:p w:rsidR="00EC7C9D" w:rsidRDefault="00EC7C9D" w:rsidP="00EC7C9D">
      <w:pPr>
        <w:pStyle w:val="Heading2"/>
      </w:pPr>
      <w:bookmarkStart w:id="17" w:name="_Toc453014457"/>
      <w:proofErr w:type="spellStart"/>
      <w:r w:rsidRPr="00EC7C9D">
        <w:t>Analog</w:t>
      </w:r>
      <w:proofErr w:type="spellEnd"/>
      <w:r w:rsidRPr="00EC7C9D">
        <w:t xml:space="preserve"> IO</w:t>
      </w:r>
      <w:bookmarkEnd w:id="17"/>
    </w:p>
    <w:p w:rsidR="00E9133C" w:rsidRDefault="00E9133C" w:rsidP="00E9133C">
      <w:pPr>
        <w:rPr>
          <w:b/>
        </w:rPr>
      </w:pPr>
      <w:proofErr w:type="spellStart"/>
      <w:r w:rsidRPr="00E9133C">
        <w:rPr>
          <w:b/>
        </w:rPr>
        <w:t>Autosave</w:t>
      </w:r>
      <w:proofErr w:type="spellEnd"/>
    </w:p>
    <w:p w:rsidR="00C3262A" w:rsidRDefault="00C3262A" w:rsidP="00E9133C">
      <w:pPr>
        <w:rPr>
          <w:b/>
        </w:rPr>
      </w:pPr>
    </w:p>
    <w:p w:rsidR="00E9133C" w:rsidRDefault="00C3262A" w:rsidP="00D34300">
      <w:r w:rsidRPr="00F35F4C">
        <w:t xml:space="preserve">For </w:t>
      </w:r>
      <w:proofErr w:type="spellStart"/>
      <w:r w:rsidRPr="00F35F4C">
        <w:t>analog</w:t>
      </w:r>
      <w:proofErr w:type="spellEnd"/>
      <w:r w:rsidRPr="00F35F4C">
        <w:t xml:space="preserve"> IO </w:t>
      </w:r>
      <w:proofErr w:type="spellStart"/>
      <w:r w:rsidRPr="00F35F4C">
        <w:t>autosave</w:t>
      </w:r>
      <w:proofErr w:type="spellEnd"/>
      <w:r w:rsidRPr="00F35F4C">
        <w:t xml:space="preserve"> is used to save/restore the user specified port descriptions.</w:t>
      </w:r>
      <w:r w:rsidR="00455C5D">
        <w:t xml:space="preserve">  For </w:t>
      </w:r>
      <w:proofErr w:type="spellStart"/>
      <w:r w:rsidR="00455C5D">
        <w:t>analog</w:t>
      </w:r>
      <w:proofErr w:type="spellEnd"/>
      <w:r w:rsidR="00455C5D">
        <w:t xml:space="preserve"> outputs, the output voltage is also save/restored.</w:t>
      </w:r>
      <w:r w:rsidR="00F35F4C">
        <w:t xml:space="preserve">  </w:t>
      </w:r>
      <w:r w:rsidR="00E9133C">
        <w:t xml:space="preserve">To save the </w:t>
      </w:r>
      <w:proofErr w:type="spellStart"/>
      <w:r w:rsidR="00E9133C">
        <w:t>analog</w:t>
      </w:r>
      <w:proofErr w:type="spellEnd"/>
      <w:r w:rsidR="00E9133C">
        <w:t xml:space="preserve"> input settings, the provided </w:t>
      </w:r>
      <w:proofErr w:type="spellStart"/>
      <w:r w:rsidR="00E9133C">
        <w:rPr>
          <w:rFonts w:ascii="Consolas" w:hAnsi="Consolas" w:cs="Consolas"/>
          <w:color w:val="333333"/>
          <w:sz w:val="18"/>
          <w:szCs w:val="18"/>
          <w:shd w:val="clear" w:color="auto" w:fill="FFFFFF"/>
        </w:rPr>
        <w:t>galil_analog_in.req</w:t>
      </w:r>
      <w:proofErr w:type="spellEnd"/>
      <w:r w:rsidR="00E9133C">
        <w:rPr>
          <w:rFonts w:ascii="Consolas" w:hAnsi="Consolas" w:cs="Consolas"/>
          <w:color w:val="333333"/>
          <w:sz w:val="18"/>
          <w:szCs w:val="18"/>
          <w:shd w:val="clear" w:color="auto" w:fill="FFFFFF"/>
        </w:rPr>
        <w:t xml:space="preserve"> </w:t>
      </w:r>
      <w:proofErr w:type="spellStart"/>
      <w:r w:rsidR="00E9133C">
        <w:t>autosave</w:t>
      </w:r>
      <w:proofErr w:type="spellEnd"/>
      <w:r w:rsidR="00E9133C">
        <w:t xml:space="preserve"> request file can be used.  To save the </w:t>
      </w:r>
      <w:proofErr w:type="spellStart"/>
      <w:r w:rsidR="00E9133C">
        <w:t>analog</w:t>
      </w:r>
      <w:proofErr w:type="spellEnd"/>
      <w:r w:rsidR="00E9133C">
        <w:t xml:space="preserve"> output settings </w:t>
      </w:r>
      <w:proofErr w:type="spellStart"/>
      <w:r w:rsidR="00E9133C">
        <w:rPr>
          <w:rFonts w:ascii="Consolas" w:hAnsi="Consolas" w:cs="Consolas"/>
          <w:color w:val="333333"/>
          <w:sz w:val="18"/>
          <w:szCs w:val="18"/>
          <w:shd w:val="clear" w:color="auto" w:fill="FFFFFF"/>
        </w:rPr>
        <w:t>galil_analog_out.req</w:t>
      </w:r>
      <w:proofErr w:type="spellEnd"/>
      <w:r w:rsidR="00E9133C">
        <w:rPr>
          <w:rFonts w:ascii="Consolas" w:hAnsi="Consolas" w:cs="Consolas"/>
          <w:color w:val="333333"/>
          <w:sz w:val="18"/>
          <w:szCs w:val="18"/>
          <w:shd w:val="clear" w:color="auto" w:fill="FFFFFF"/>
        </w:rPr>
        <w:t xml:space="preserve"> </w:t>
      </w:r>
      <w:r w:rsidR="00E9133C" w:rsidRPr="00E9133C">
        <w:t>can be used.</w:t>
      </w:r>
    </w:p>
    <w:p w:rsidR="00E9133C" w:rsidRDefault="00E9133C" w:rsidP="00E9133C"/>
    <w:p w:rsidR="00E9133C" w:rsidRDefault="00E9133C" w:rsidP="00D34300">
      <w:r>
        <w:t xml:space="preserve">For each </w:t>
      </w:r>
      <w:proofErr w:type="spellStart"/>
      <w:r>
        <w:t>analog</w:t>
      </w:r>
      <w:proofErr w:type="spellEnd"/>
      <w:r>
        <w:t xml:space="preserve"> input the following line should be added to IOCName_settings.req.</w:t>
      </w:r>
    </w:p>
    <w:p w:rsidR="00E9133C" w:rsidRDefault="00E9133C" w:rsidP="00E9133C"/>
    <w:p w:rsidR="00E9133C" w:rsidRDefault="00E9133C" w:rsidP="00E9133C">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"galil_analog_in.req" P=$(P), R=GalilAi0</w:t>
      </w:r>
    </w:p>
    <w:p w:rsidR="00E9133C" w:rsidRDefault="00E9133C" w:rsidP="00D34300">
      <w:pPr>
        <w:ind w:left="0"/>
        <w:rPr>
          <w:rFonts w:ascii="Consolas" w:hAnsi="Consolas" w:cs="Consolas"/>
          <w:color w:val="333333"/>
          <w:sz w:val="18"/>
          <w:szCs w:val="18"/>
          <w:shd w:val="clear" w:color="auto" w:fill="FFFFFF"/>
        </w:rPr>
      </w:pPr>
    </w:p>
    <w:p w:rsidR="00E9133C" w:rsidRDefault="00E9133C" w:rsidP="00E9133C">
      <w:r w:rsidRPr="00E9133C">
        <w:t xml:space="preserve">Where </w:t>
      </w:r>
      <w:r w:rsidR="00D34300">
        <w:t>P is the controller</w:t>
      </w:r>
      <w:r>
        <w:t xml:space="preserve"> and R is the record name of the </w:t>
      </w:r>
      <w:proofErr w:type="spellStart"/>
      <w:r>
        <w:t>analog</w:t>
      </w:r>
      <w:proofErr w:type="spellEnd"/>
      <w:r>
        <w:t xml:space="preserve"> input.  For example to s</w:t>
      </w:r>
      <w:r w:rsidR="00C3262A">
        <w:t>ave the settings for the first 2</w:t>
      </w:r>
      <w:r>
        <w:t xml:space="preserve"> </w:t>
      </w:r>
      <w:proofErr w:type="spellStart"/>
      <w:r>
        <w:t>analog</w:t>
      </w:r>
      <w:proofErr w:type="spellEnd"/>
      <w:r>
        <w:t xml:space="preserve"> inputs</w:t>
      </w:r>
      <w:r w:rsidR="00C3262A">
        <w:t xml:space="preserve"> on 2 separate controllers</w:t>
      </w:r>
      <w:r>
        <w:t>, the following lines would be added.</w:t>
      </w:r>
    </w:p>
    <w:p w:rsidR="00E9133C" w:rsidRDefault="00E9133C" w:rsidP="00D34300">
      <w:pPr>
        <w:ind w:left="0"/>
      </w:pPr>
    </w:p>
    <w:p w:rsidR="00E9133C" w:rsidRPr="00D34300" w:rsidRDefault="00E9133C"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"galil_analog_in.req" P=$(P</w:t>
      </w:r>
      <w:r w:rsidR="00C3262A">
        <w:rPr>
          <w:rFonts w:ascii="Consolas" w:hAnsi="Consolas" w:cs="Consolas"/>
          <w:color w:val="333333"/>
          <w:sz w:val="18"/>
          <w:szCs w:val="18"/>
          <w:shd w:val="clear" w:color="auto" w:fill="FFFFFF"/>
        </w:rPr>
        <w:t>1</w:t>
      </w:r>
      <w:r>
        <w:rPr>
          <w:rFonts w:ascii="Consolas" w:hAnsi="Consolas" w:cs="Consolas"/>
          <w:color w:val="333333"/>
          <w:sz w:val="18"/>
          <w:szCs w:val="18"/>
          <w:shd w:val="clear" w:color="auto" w:fill="FFFFFF"/>
        </w:rPr>
        <w:t>), R=GalilAi0</w:t>
      </w:r>
    </w:p>
    <w:p w:rsidR="00E9133C" w:rsidRDefault="00E9133C"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"galil_analog_in.req" P=$(P</w:t>
      </w:r>
      <w:r w:rsidR="00C3262A">
        <w:rPr>
          <w:rFonts w:ascii="Consolas" w:hAnsi="Consolas" w:cs="Consolas"/>
          <w:color w:val="333333"/>
          <w:sz w:val="18"/>
          <w:szCs w:val="18"/>
          <w:shd w:val="clear" w:color="auto" w:fill="FFFFFF"/>
        </w:rPr>
        <w:t>1</w:t>
      </w:r>
      <w:r>
        <w:rPr>
          <w:rFonts w:ascii="Consolas" w:hAnsi="Consolas" w:cs="Consolas"/>
          <w:color w:val="333333"/>
          <w:sz w:val="18"/>
          <w:szCs w:val="18"/>
          <w:shd w:val="clear" w:color="auto" w:fill="FFFFFF"/>
        </w:rPr>
        <w:t>), R=GalilAi1</w:t>
      </w:r>
    </w:p>
    <w:p w:rsidR="00C3262A" w:rsidRPr="00D34300" w:rsidRDefault="00C3262A" w:rsidP="00D34300">
      <w:pPr>
        <w:rPr>
          <w:rFonts w:ascii="Consolas" w:hAnsi="Consolas" w:cs="Consolas"/>
          <w:color w:val="333333"/>
          <w:sz w:val="18"/>
          <w:szCs w:val="18"/>
          <w:shd w:val="clear" w:color="auto" w:fill="FFFFFF"/>
        </w:rPr>
      </w:pPr>
    </w:p>
    <w:p w:rsidR="00E9133C" w:rsidRPr="00D34300" w:rsidRDefault="00E9133C"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"galil_analog_in.req" P=$(P</w:t>
      </w:r>
      <w:r w:rsidR="00C3262A">
        <w:rPr>
          <w:rFonts w:ascii="Consolas" w:hAnsi="Consolas" w:cs="Consolas"/>
          <w:color w:val="333333"/>
          <w:sz w:val="18"/>
          <w:szCs w:val="18"/>
          <w:shd w:val="clear" w:color="auto" w:fill="FFFFFF"/>
        </w:rPr>
        <w:t>2</w:t>
      </w:r>
      <w:r>
        <w:rPr>
          <w:rFonts w:ascii="Consolas" w:hAnsi="Consolas" w:cs="Consolas"/>
          <w:color w:val="333333"/>
          <w:sz w:val="18"/>
          <w:szCs w:val="18"/>
          <w:shd w:val="clear" w:color="auto" w:fill="FFFFFF"/>
        </w:rPr>
        <w:t>), R=GalilAi</w:t>
      </w:r>
      <w:r w:rsidR="00C3262A">
        <w:rPr>
          <w:rFonts w:ascii="Consolas" w:hAnsi="Consolas" w:cs="Consolas"/>
          <w:color w:val="333333"/>
          <w:sz w:val="18"/>
          <w:szCs w:val="18"/>
          <w:shd w:val="clear" w:color="auto" w:fill="FFFFFF"/>
        </w:rPr>
        <w:t>0</w:t>
      </w:r>
    </w:p>
    <w:p w:rsidR="00E9133C" w:rsidRPr="00D34300" w:rsidRDefault="00E9133C"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"galil_analog_in.req" P=$(P</w:t>
      </w:r>
      <w:r w:rsidR="00C3262A">
        <w:rPr>
          <w:rFonts w:ascii="Consolas" w:hAnsi="Consolas" w:cs="Consolas"/>
          <w:color w:val="333333"/>
          <w:sz w:val="18"/>
          <w:szCs w:val="18"/>
          <w:shd w:val="clear" w:color="auto" w:fill="FFFFFF"/>
        </w:rPr>
        <w:t>2), R=GalilAi1</w:t>
      </w:r>
    </w:p>
    <w:p w:rsidR="00E9133C" w:rsidRDefault="00E9133C" w:rsidP="00E9133C"/>
    <w:p w:rsidR="00D34300" w:rsidRDefault="00D34300" w:rsidP="00D34300">
      <w:r>
        <w:t xml:space="preserve">For each </w:t>
      </w:r>
      <w:proofErr w:type="spellStart"/>
      <w:r>
        <w:t>analog</w:t>
      </w:r>
      <w:proofErr w:type="spellEnd"/>
      <w:r>
        <w:t xml:space="preserve"> output, the following line should be added to IOCName_settings.req.</w:t>
      </w:r>
    </w:p>
    <w:p w:rsidR="00D34300" w:rsidRDefault="00D34300" w:rsidP="00E9133C"/>
    <w:p w:rsidR="00D34300" w:rsidRDefault="00D34300" w:rsidP="00E9133C">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"galil_analog_out.req" P=$(P), R=GalilAo0</w:t>
      </w:r>
    </w:p>
    <w:p w:rsidR="00D34300" w:rsidRDefault="00D34300" w:rsidP="00E9133C">
      <w:pPr>
        <w:rPr>
          <w:rFonts w:ascii="Consolas" w:hAnsi="Consolas" w:cs="Consolas"/>
          <w:color w:val="333333"/>
          <w:sz w:val="18"/>
          <w:szCs w:val="18"/>
          <w:shd w:val="clear" w:color="auto" w:fill="FFFFFF"/>
        </w:rPr>
      </w:pPr>
    </w:p>
    <w:p w:rsidR="00D34300" w:rsidRPr="00D34300" w:rsidRDefault="00D34300" w:rsidP="00E9133C">
      <w:r w:rsidRPr="00D34300">
        <w:t xml:space="preserve">For example to save the settings for the first </w:t>
      </w:r>
      <w:r w:rsidR="00C3262A">
        <w:t>2</w:t>
      </w:r>
      <w:r w:rsidRPr="00D34300">
        <w:t xml:space="preserve"> </w:t>
      </w:r>
      <w:proofErr w:type="spellStart"/>
      <w:r w:rsidRPr="00D34300">
        <w:t>analog</w:t>
      </w:r>
      <w:proofErr w:type="spellEnd"/>
      <w:r w:rsidRPr="00D34300">
        <w:t xml:space="preserve"> outputs</w:t>
      </w:r>
      <w:r w:rsidR="00C3262A">
        <w:t xml:space="preserve"> on 2 separate controllers</w:t>
      </w:r>
      <w:r w:rsidRPr="00D34300">
        <w:t>, the following lines would be added.</w:t>
      </w:r>
    </w:p>
    <w:p w:rsidR="00D34300" w:rsidRDefault="00D34300" w:rsidP="00D34300">
      <w:pPr>
        <w:ind w:left="0"/>
      </w:pPr>
    </w:p>
    <w:p w:rsidR="00E9133C" w:rsidRPr="00D34300" w:rsidRDefault="00D34300"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"galil_analog_out.req" P=$(P</w:t>
      </w:r>
      <w:r w:rsidR="00C3262A">
        <w:rPr>
          <w:rFonts w:ascii="Consolas" w:hAnsi="Consolas" w:cs="Consolas"/>
          <w:color w:val="333333"/>
          <w:sz w:val="18"/>
          <w:szCs w:val="18"/>
          <w:shd w:val="clear" w:color="auto" w:fill="FFFFFF"/>
        </w:rPr>
        <w:t>1</w:t>
      </w:r>
      <w:r>
        <w:rPr>
          <w:rFonts w:ascii="Consolas" w:hAnsi="Consolas" w:cs="Consolas"/>
          <w:color w:val="333333"/>
          <w:sz w:val="18"/>
          <w:szCs w:val="18"/>
          <w:shd w:val="clear" w:color="auto" w:fill="FFFFFF"/>
        </w:rPr>
        <w:t>), R=GalilAo0</w:t>
      </w:r>
    </w:p>
    <w:p w:rsidR="00D34300" w:rsidRDefault="00D34300"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"galil_analog_out.req" P=$(P</w:t>
      </w:r>
      <w:r w:rsidR="00C3262A">
        <w:rPr>
          <w:rFonts w:ascii="Consolas" w:hAnsi="Consolas" w:cs="Consolas"/>
          <w:color w:val="333333"/>
          <w:sz w:val="18"/>
          <w:szCs w:val="18"/>
          <w:shd w:val="clear" w:color="auto" w:fill="FFFFFF"/>
        </w:rPr>
        <w:t>1</w:t>
      </w:r>
      <w:r>
        <w:rPr>
          <w:rFonts w:ascii="Consolas" w:hAnsi="Consolas" w:cs="Consolas"/>
          <w:color w:val="333333"/>
          <w:sz w:val="18"/>
          <w:szCs w:val="18"/>
          <w:shd w:val="clear" w:color="auto" w:fill="FFFFFF"/>
        </w:rPr>
        <w:t>), R=GalilAo1</w:t>
      </w:r>
    </w:p>
    <w:p w:rsidR="00C3262A" w:rsidRDefault="00C3262A" w:rsidP="00D34300">
      <w:pPr>
        <w:rPr>
          <w:rFonts w:ascii="Consolas" w:hAnsi="Consolas" w:cs="Consolas"/>
          <w:color w:val="333333"/>
          <w:sz w:val="18"/>
          <w:szCs w:val="18"/>
          <w:shd w:val="clear" w:color="auto" w:fill="FFFFFF"/>
        </w:rPr>
      </w:pPr>
    </w:p>
    <w:p w:rsidR="00D34300" w:rsidRDefault="00D34300"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"galil_an</w:t>
      </w:r>
      <w:r w:rsidR="00C3262A">
        <w:rPr>
          <w:rFonts w:ascii="Consolas" w:hAnsi="Consolas" w:cs="Consolas"/>
          <w:color w:val="333333"/>
          <w:sz w:val="18"/>
          <w:szCs w:val="18"/>
          <w:shd w:val="clear" w:color="auto" w:fill="FFFFFF"/>
        </w:rPr>
        <w:t>alog_out.req" P=$(P2), R=GalilAo0</w:t>
      </w:r>
    </w:p>
    <w:p w:rsidR="00D34300" w:rsidRDefault="00D34300" w:rsidP="00D3430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galil_an</w:t>
      </w:r>
      <w:r w:rsidR="00C3262A">
        <w:rPr>
          <w:rFonts w:ascii="Consolas" w:hAnsi="Consolas" w:cs="Consolas"/>
          <w:color w:val="333333"/>
          <w:sz w:val="18"/>
          <w:szCs w:val="18"/>
          <w:shd w:val="clear" w:color="auto" w:fill="FFFFFF"/>
        </w:rPr>
        <w:t>alog_out.req</w:t>
      </w:r>
      <w:proofErr w:type="spellEnd"/>
      <w:r w:rsidR="00C3262A">
        <w:rPr>
          <w:rFonts w:ascii="Consolas" w:hAnsi="Consolas" w:cs="Consolas"/>
          <w:color w:val="333333"/>
          <w:sz w:val="18"/>
          <w:szCs w:val="18"/>
          <w:shd w:val="clear" w:color="auto" w:fill="FFFFFF"/>
        </w:rPr>
        <w:t>" P=$(P2), R=GalilAo1</w:t>
      </w:r>
    </w:p>
    <w:p w:rsidR="00155849" w:rsidRDefault="00155849" w:rsidP="00D34300">
      <w:pPr>
        <w:rPr>
          <w:rFonts w:ascii="Consolas" w:hAnsi="Consolas" w:cs="Consolas"/>
          <w:color w:val="333333"/>
          <w:sz w:val="18"/>
          <w:szCs w:val="18"/>
          <w:shd w:val="clear" w:color="auto" w:fill="FFFFFF"/>
        </w:rPr>
      </w:pPr>
    </w:p>
    <w:p w:rsidR="00155849" w:rsidRDefault="00155849" w:rsidP="00D34300">
      <w:pPr>
        <w:rPr>
          <w:rFonts w:ascii="Consolas" w:hAnsi="Consolas" w:cs="Consolas"/>
          <w:color w:val="333333"/>
          <w:sz w:val="18"/>
          <w:szCs w:val="18"/>
          <w:shd w:val="clear" w:color="auto" w:fill="FFFFFF"/>
        </w:rPr>
      </w:pPr>
    </w:p>
    <w:p w:rsidR="00155849" w:rsidRDefault="00155849" w:rsidP="00D34300">
      <w:pPr>
        <w:rPr>
          <w:rFonts w:ascii="Consolas" w:hAnsi="Consolas" w:cs="Consolas"/>
          <w:color w:val="333333"/>
          <w:sz w:val="18"/>
          <w:szCs w:val="18"/>
          <w:shd w:val="clear" w:color="auto" w:fill="FFFFFF"/>
        </w:rPr>
      </w:pPr>
    </w:p>
    <w:p w:rsidR="00155849" w:rsidRDefault="00155849" w:rsidP="00D34300">
      <w:pPr>
        <w:rPr>
          <w:rFonts w:ascii="Consolas" w:hAnsi="Consolas" w:cs="Consolas"/>
          <w:color w:val="333333"/>
          <w:sz w:val="18"/>
          <w:szCs w:val="18"/>
          <w:shd w:val="clear" w:color="auto" w:fill="FFFFFF"/>
        </w:rPr>
      </w:pPr>
    </w:p>
    <w:p w:rsidR="00C3262A" w:rsidRDefault="00C3262A" w:rsidP="00D34300">
      <w:pPr>
        <w:rPr>
          <w:rFonts w:ascii="Consolas" w:hAnsi="Consolas" w:cs="Consolas"/>
          <w:color w:val="333333"/>
          <w:sz w:val="18"/>
          <w:szCs w:val="18"/>
          <w:shd w:val="clear" w:color="auto" w:fill="FFFFFF"/>
        </w:rPr>
      </w:pPr>
    </w:p>
    <w:p w:rsidR="00D34300" w:rsidRDefault="00D34300" w:rsidP="00D34300">
      <w:pPr>
        <w:rPr>
          <w:b/>
        </w:rPr>
      </w:pPr>
      <w:r>
        <w:rPr>
          <w:b/>
        </w:rPr>
        <w:t>Database</w:t>
      </w:r>
    </w:p>
    <w:p w:rsidR="008251E9" w:rsidRDefault="008251E9" w:rsidP="008251E9"/>
    <w:p w:rsidR="00DD2776" w:rsidRDefault="00DD2776" w:rsidP="00DD2776">
      <w:r>
        <w:t xml:space="preserve">The </w:t>
      </w:r>
      <w:proofErr w:type="spellStart"/>
      <w:r>
        <w:t>analog</w:t>
      </w:r>
      <w:proofErr w:type="spellEnd"/>
      <w:r>
        <w:t xml:space="preserve"> IO database sho</w:t>
      </w:r>
      <w:r w:rsidR="00293C6A">
        <w:t>uld be loaded in the IOC start</w:t>
      </w:r>
      <w:r>
        <w:t xml:space="preserve"> script using the provided </w:t>
      </w:r>
      <w:proofErr w:type="spellStart"/>
      <w:r>
        <w:t>galil_analog_ports.substitutions</w:t>
      </w:r>
      <w:proofErr w:type="spellEnd"/>
      <w:r>
        <w:t xml:space="preserve"> file.</w:t>
      </w:r>
    </w:p>
    <w:p w:rsidR="00DD2776" w:rsidRDefault="00DD2776" w:rsidP="00DD2776"/>
    <w:p w:rsidR="00DD2776" w:rsidRDefault="00DD2776" w:rsidP="00DD2776">
      <w:r>
        <w:t xml:space="preserve">The </w:t>
      </w:r>
      <w:proofErr w:type="spellStart"/>
      <w:r>
        <w:t>galil_analog_ports.substitutions</w:t>
      </w:r>
      <w:proofErr w:type="spellEnd"/>
      <w:r>
        <w:t xml:space="preserve"> file is separated into input ports, and output ports.</w:t>
      </w:r>
    </w:p>
    <w:p w:rsidR="00DD2776" w:rsidRDefault="00DD2776" w:rsidP="00DD2776">
      <w:pPr>
        <w:ind w:left="0"/>
      </w:pPr>
    </w:p>
    <w:p w:rsidR="00DD2776" w:rsidRDefault="00D91306" w:rsidP="00DD2776">
      <w:r>
        <w:t xml:space="preserve">To add an input or output port, a single line entry is required.  For example to add the first 2 </w:t>
      </w:r>
      <w:proofErr w:type="spellStart"/>
      <w:r>
        <w:t>analog</w:t>
      </w:r>
      <w:proofErr w:type="spellEnd"/>
      <w:r>
        <w:t xml:space="preserve"> inputs, and first 2 outputs</w:t>
      </w:r>
      <w:r w:rsidR="00C3262A">
        <w:t xml:space="preserve"> for 2 separate controllers</w:t>
      </w:r>
      <w:r>
        <w:t xml:space="preserve">, </w:t>
      </w:r>
      <w:proofErr w:type="spellStart"/>
      <w:r>
        <w:t>galil_analog_ports.substitutions</w:t>
      </w:r>
      <w:proofErr w:type="spellEnd"/>
      <w:r>
        <w:t xml:space="preserve"> would appear as below:</w:t>
      </w:r>
    </w:p>
    <w:p w:rsidR="00DD2776" w:rsidRDefault="00DD2776" w:rsidP="00DD2776"/>
    <w:p w:rsidR="00DD2776" w:rsidRDefault="00DD2776" w:rsidP="00DD2776">
      <w:r>
        <w:t># P    - PV prefix</w:t>
      </w:r>
    </w:p>
    <w:p w:rsidR="00DD2776" w:rsidRDefault="00DD2776" w:rsidP="00DD2776">
      <w:r>
        <w:t># R    - Record Name</w:t>
      </w:r>
    </w:p>
    <w:p w:rsidR="00DD2776" w:rsidRDefault="00DD2776" w:rsidP="00DD2776">
      <w:r>
        <w:t xml:space="preserve"># PORT - </w:t>
      </w:r>
      <w:proofErr w:type="spellStart"/>
      <w:r>
        <w:t>Asyn</w:t>
      </w:r>
      <w:proofErr w:type="spellEnd"/>
      <w:r>
        <w:t xml:space="preserve"> port name</w:t>
      </w:r>
    </w:p>
    <w:p w:rsidR="00DD2776" w:rsidRDefault="00DD2776" w:rsidP="00DD2776">
      <w:r>
        <w:t># ADDR - Hardware port to read</w:t>
      </w:r>
    </w:p>
    <w:p w:rsidR="00DD2776" w:rsidRDefault="00DD2776" w:rsidP="00DD2776">
      <w:r>
        <w:t># PREC - Precision</w:t>
      </w:r>
    </w:p>
    <w:p w:rsidR="00DD2776" w:rsidRDefault="00DD2776" w:rsidP="00DD2776"/>
    <w:p w:rsidR="00DD2776" w:rsidRDefault="00DD2776" w:rsidP="00DD2776">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galil_analog_in.template</w:t>
      </w:r>
      <w:proofErr w:type="spellEnd"/>
      <w:r>
        <w:t>"</w:t>
      </w:r>
    </w:p>
    <w:p w:rsidR="00DD2776" w:rsidRDefault="00DD2776" w:rsidP="00DD2776">
      <w:r>
        <w:t xml:space="preserve">{ </w:t>
      </w:r>
    </w:p>
    <w:p w:rsidR="00DD2776" w:rsidRDefault="00DD2776" w:rsidP="00DD2776">
      <w:r>
        <w:t xml:space="preserve">   </w:t>
      </w:r>
      <w:proofErr w:type="gramStart"/>
      <w:r>
        <w:t>pattern</w:t>
      </w:r>
      <w:proofErr w:type="gramEnd"/>
      <w:r>
        <w:t xml:space="preserve"> { P,           R,          PORT,    ADDR,  SCAN,       PREC }</w:t>
      </w:r>
    </w:p>
    <w:p w:rsidR="00DD2776" w:rsidRDefault="00DD2776" w:rsidP="00DD2776"/>
    <w:p w:rsidR="00DD2776" w:rsidRDefault="00DD2776" w:rsidP="00DD2776">
      <w:r>
        <w:t>#DMC Ports numbered 0 to 7 at database layer for GUI.</w:t>
      </w:r>
    </w:p>
    <w:p w:rsidR="00DD2776" w:rsidRDefault="00DD2776" w:rsidP="00DD2776">
      <w:r>
        <w:t>#DMC Ports numbered 1 to 8 on controller hardware</w:t>
      </w:r>
    </w:p>
    <w:p w:rsidR="00DD2776" w:rsidRDefault="00DD2776" w:rsidP="00DD2776">
      <w:r>
        <w:tab/>
        <w:t xml:space="preserve">   { "DMC01",    "GalilAi0",  "Galil</w:t>
      </w:r>
      <w:r w:rsidR="00C3262A">
        <w:t>1</w:t>
      </w:r>
      <w:r>
        <w:t xml:space="preserve">", "1",   "I/O </w:t>
      </w:r>
      <w:proofErr w:type="spellStart"/>
      <w:r>
        <w:t>Intr</w:t>
      </w:r>
      <w:proofErr w:type="spellEnd"/>
      <w:r>
        <w:t>", "3"  }</w:t>
      </w:r>
    </w:p>
    <w:p w:rsidR="00DD2776" w:rsidRDefault="00DD2776" w:rsidP="00DD2776">
      <w:r>
        <w:tab/>
        <w:t xml:space="preserve">   { "DMC01",    "GalilAi1",  "Galil</w:t>
      </w:r>
      <w:r w:rsidR="00C3262A">
        <w:t>1</w:t>
      </w:r>
      <w:r>
        <w:t xml:space="preserve">", "2",   "I/O </w:t>
      </w:r>
      <w:proofErr w:type="spellStart"/>
      <w:r>
        <w:t>Intr</w:t>
      </w:r>
      <w:proofErr w:type="spellEnd"/>
      <w:r>
        <w:t>", "3"  }</w:t>
      </w:r>
    </w:p>
    <w:p w:rsidR="00C3262A" w:rsidRDefault="00C3262A" w:rsidP="00DD2776"/>
    <w:p w:rsidR="00C3262A" w:rsidRDefault="00C3262A" w:rsidP="00C3262A">
      <w:r>
        <w:tab/>
        <w:t xml:space="preserve">   { "DMC02",    "GalilAi0",  "Galil2", "1",   "I/O </w:t>
      </w:r>
      <w:proofErr w:type="spellStart"/>
      <w:r>
        <w:t>Intr</w:t>
      </w:r>
      <w:proofErr w:type="spellEnd"/>
      <w:r>
        <w:t>", "3"  }</w:t>
      </w:r>
    </w:p>
    <w:p w:rsidR="00C3262A" w:rsidRDefault="00C3262A" w:rsidP="00C3262A">
      <w:r>
        <w:tab/>
        <w:t xml:space="preserve">   { "DMC02",    "GalilAi1",  "Galil2", "2",   "I/O </w:t>
      </w:r>
      <w:proofErr w:type="spellStart"/>
      <w:r>
        <w:t>Intr</w:t>
      </w:r>
      <w:proofErr w:type="spellEnd"/>
      <w:r>
        <w:t>", "3"  }</w:t>
      </w:r>
    </w:p>
    <w:p w:rsidR="00C3262A" w:rsidRDefault="00C3262A" w:rsidP="00DD2776"/>
    <w:p w:rsidR="00DD2776" w:rsidRDefault="00DD2776" w:rsidP="00DD2776">
      <w:r>
        <w:t>}</w:t>
      </w:r>
    </w:p>
    <w:p w:rsidR="00DD2776" w:rsidRDefault="00DD2776" w:rsidP="00DD2776"/>
    <w:p w:rsidR="00DD2776" w:rsidRDefault="00DD2776" w:rsidP="00DD2776">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galil_analog_out.template</w:t>
      </w:r>
      <w:proofErr w:type="spellEnd"/>
      <w:r>
        <w:t>"</w:t>
      </w:r>
    </w:p>
    <w:p w:rsidR="00DD2776" w:rsidRDefault="00DD2776" w:rsidP="00DD2776">
      <w:r>
        <w:t xml:space="preserve">{ </w:t>
      </w:r>
    </w:p>
    <w:p w:rsidR="00DD2776" w:rsidRDefault="00DD2776" w:rsidP="00DD2776">
      <w:r>
        <w:t xml:space="preserve">   </w:t>
      </w:r>
      <w:proofErr w:type="gramStart"/>
      <w:r>
        <w:t>pattern</w:t>
      </w:r>
      <w:proofErr w:type="gramEnd"/>
      <w:r>
        <w:t xml:space="preserve"> { P,          R,           PORT,    ADDR,  PREC,  LOPR,  HOPR }</w:t>
      </w:r>
    </w:p>
    <w:p w:rsidR="00DD2776" w:rsidRDefault="00DD2776" w:rsidP="00DD2776"/>
    <w:p w:rsidR="00DD2776" w:rsidRDefault="00DD2776" w:rsidP="00DD2776">
      <w:r>
        <w:t>#DMC Ports numbered 0 to 7 at database layer for GUI.</w:t>
      </w:r>
    </w:p>
    <w:p w:rsidR="00DD2776" w:rsidRDefault="00DD2776" w:rsidP="00DD2776">
      <w:r>
        <w:t>#DMC Ports numbered 1 to 8 on controller hardware</w:t>
      </w:r>
    </w:p>
    <w:p w:rsidR="00DD2776" w:rsidRDefault="00DD2776" w:rsidP="00DD2776">
      <w:r>
        <w:tab/>
        <w:t xml:space="preserve">   { "DMC01",    "GalilAo0",  "Galil</w:t>
      </w:r>
      <w:r w:rsidR="00C3262A">
        <w:t>1</w:t>
      </w:r>
      <w:r>
        <w:t>", "1",   "3",   "-10", "10" }</w:t>
      </w:r>
    </w:p>
    <w:p w:rsidR="00DD2776" w:rsidRDefault="00DD2776" w:rsidP="00DD2776">
      <w:r>
        <w:tab/>
        <w:t xml:space="preserve">   { "DMC01",    "GalilAo1",  "Galil</w:t>
      </w:r>
      <w:r w:rsidR="00C3262A">
        <w:t>1</w:t>
      </w:r>
      <w:r>
        <w:t>", "2",   "3",   "-10", "10" }</w:t>
      </w:r>
    </w:p>
    <w:p w:rsidR="00C3262A" w:rsidRDefault="00C3262A" w:rsidP="00DD2776"/>
    <w:p w:rsidR="00C3262A" w:rsidRDefault="00C3262A" w:rsidP="00C3262A">
      <w:r>
        <w:tab/>
        <w:t xml:space="preserve">   { "DMC02",    "GalilAo0",  "Galil2", "1",   "3",   "-10", "10" }</w:t>
      </w:r>
    </w:p>
    <w:p w:rsidR="00C3262A" w:rsidRDefault="00C3262A" w:rsidP="00C3262A">
      <w:r>
        <w:tab/>
        <w:t xml:space="preserve">   { "DMC02",    "GalilAo1",  "Galil2", "2",   "3",   "-10", "10" }</w:t>
      </w:r>
    </w:p>
    <w:p w:rsidR="00DD2776" w:rsidRDefault="00DD2776" w:rsidP="00DD2776"/>
    <w:p w:rsidR="00DD2776" w:rsidRDefault="00DD2776" w:rsidP="00DD2776">
      <w:r>
        <w:t>}</w:t>
      </w:r>
    </w:p>
    <w:p w:rsidR="001C3B20" w:rsidRDefault="001C3B20" w:rsidP="001C3B20">
      <w:pPr>
        <w:pStyle w:val="Heading2"/>
      </w:pPr>
      <w:bookmarkStart w:id="18" w:name="_Toc453014458"/>
      <w:r>
        <w:t>Digital</w:t>
      </w:r>
      <w:r w:rsidRPr="00EC7C9D">
        <w:t xml:space="preserve"> IO</w:t>
      </w:r>
      <w:bookmarkEnd w:id="18"/>
    </w:p>
    <w:p w:rsidR="003A7495" w:rsidRDefault="003A7495" w:rsidP="003A7495">
      <w:r>
        <w:t>On digital motion controllers (DMC), and on the RIO PLC units, the digital inputs are organized in bytes.  On DMC controllers the digital outputs are arranged in 16 bit words.  On the RIO units the digital outputs are arranged in bytes.  However, at the database layer the RIO digital outputs are named in words to be consistent with DMC units, so the same GUI can be used.</w:t>
      </w:r>
    </w:p>
    <w:p w:rsidR="003A7495" w:rsidRPr="003A7495" w:rsidRDefault="003A7495" w:rsidP="003A7495"/>
    <w:p w:rsidR="00455C5D" w:rsidRPr="00455C5D" w:rsidRDefault="00455C5D" w:rsidP="00455C5D">
      <w:pPr>
        <w:rPr>
          <w:b/>
        </w:rPr>
      </w:pPr>
      <w:proofErr w:type="spellStart"/>
      <w:r w:rsidRPr="00455C5D">
        <w:rPr>
          <w:b/>
        </w:rPr>
        <w:t>Autosave</w:t>
      </w:r>
      <w:proofErr w:type="spellEnd"/>
    </w:p>
    <w:p w:rsidR="00455C5D" w:rsidRPr="00455C5D" w:rsidRDefault="00455C5D" w:rsidP="00455C5D"/>
    <w:p w:rsidR="006B01EC" w:rsidRDefault="00455C5D" w:rsidP="0072239F">
      <w:r>
        <w:t xml:space="preserve">For digital IO, </w:t>
      </w:r>
      <w:proofErr w:type="spellStart"/>
      <w:r>
        <w:t>autosave</w:t>
      </w:r>
      <w:proofErr w:type="spellEnd"/>
      <w:r>
        <w:t xml:space="preserve"> is used to save/restore the port descriptions.  Also, for digital outputs, the output value is save/restored too.  </w:t>
      </w:r>
      <w:r w:rsidR="00BF28E9">
        <w:t xml:space="preserve">To save the digital input settings, the provided </w:t>
      </w:r>
      <w:proofErr w:type="spellStart"/>
      <w:r w:rsidR="00BF28E9">
        <w:rPr>
          <w:rFonts w:ascii="Consolas" w:hAnsi="Consolas" w:cs="Consolas"/>
          <w:color w:val="333333"/>
          <w:sz w:val="18"/>
          <w:szCs w:val="18"/>
          <w:shd w:val="clear" w:color="auto" w:fill="FFFFFF"/>
        </w:rPr>
        <w:t>galil_digital_in.req</w:t>
      </w:r>
      <w:proofErr w:type="spellEnd"/>
      <w:r w:rsidR="00BF28E9">
        <w:rPr>
          <w:rFonts w:ascii="Consolas" w:hAnsi="Consolas" w:cs="Consolas"/>
          <w:color w:val="333333"/>
          <w:sz w:val="18"/>
          <w:szCs w:val="18"/>
          <w:shd w:val="clear" w:color="auto" w:fill="FFFFFF"/>
        </w:rPr>
        <w:t xml:space="preserve"> </w:t>
      </w:r>
      <w:proofErr w:type="spellStart"/>
      <w:r w:rsidR="00BF28E9">
        <w:t>autosave</w:t>
      </w:r>
      <w:proofErr w:type="spellEnd"/>
      <w:r w:rsidR="00BF28E9">
        <w:t xml:space="preserve"> request file can be used.  To save the digital output settings </w:t>
      </w:r>
      <w:r w:rsidR="00BF28E9">
        <w:rPr>
          <w:rFonts w:ascii="Consolas" w:hAnsi="Consolas" w:cs="Consolas"/>
          <w:color w:val="333333"/>
          <w:sz w:val="18"/>
          <w:szCs w:val="18"/>
          <w:shd w:val="clear" w:color="auto" w:fill="FFFFFF"/>
        </w:rPr>
        <w:t xml:space="preserve">galil_digital_out.req </w:t>
      </w:r>
      <w:r w:rsidR="00BF28E9" w:rsidRPr="00E9133C">
        <w:t>can be used.</w:t>
      </w:r>
    </w:p>
    <w:p w:rsidR="00455C5D" w:rsidRDefault="00455C5D" w:rsidP="0072239F"/>
    <w:p w:rsidR="00455C5D" w:rsidRDefault="00BB0E7E" w:rsidP="00455C5D">
      <w:r>
        <w:t>The digital inputs are arranged in bytes.  So, f</w:t>
      </w:r>
      <w:r w:rsidR="00455C5D">
        <w:t>or each digital input the following line should be added to IOCName_settings.req.</w:t>
      </w:r>
    </w:p>
    <w:p w:rsidR="00455C5D" w:rsidRDefault="00455C5D" w:rsidP="00455C5D"/>
    <w:p w:rsidR="00455C5D" w:rsidRDefault="00455C5D" w:rsidP="00455C5D">
      <w:pPr>
        <w:rPr>
          <w:rFonts w:ascii="Consolas" w:hAnsi="Consolas" w:cs="Consolas"/>
          <w:color w:val="7030A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w:t>
      </w:r>
      <w:r w:rsidR="00BB0E7E">
        <w:rPr>
          <w:rFonts w:ascii="Consolas" w:hAnsi="Consolas" w:cs="Consolas"/>
          <w:color w:val="333333"/>
          <w:sz w:val="18"/>
          <w:szCs w:val="18"/>
          <w:shd w:val="clear" w:color="auto" w:fill="FFFFFF"/>
        </w:rPr>
        <w:t>_in.req" P=$(P), R=Galil</w:t>
      </w:r>
      <w:r w:rsidR="00BB0E7E" w:rsidRPr="00BB0E7E">
        <w:rPr>
          <w:rFonts w:ascii="Consolas" w:hAnsi="Consolas" w:cs="Consolas"/>
          <w:color w:val="FF0000"/>
          <w:sz w:val="18"/>
          <w:szCs w:val="18"/>
          <w:shd w:val="clear" w:color="auto" w:fill="FFFFFF"/>
        </w:rPr>
        <w:t>0</w:t>
      </w:r>
      <w:r w:rsidR="00BB0E7E">
        <w:rPr>
          <w:rFonts w:ascii="Consolas" w:hAnsi="Consolas" w:cs="Consolas"/>
          <w:color w:val="333333"/>
          <w:sz w:val="18"/>
          <w:szCs w:val="18"/>
          <w:shd w:val="clear" w:color="auto" w:fill="FFFFFF"/>
        </w:rPr>
        <w:t>B</w:t>
      </w:r>
      <w:r>
        <w:rPr>
          <w:rFonts w:ascii="Consolas" w:hAnsi="Consolas" w:cs="Consolas"/>
          <w:color w:val="333333"/>
          <w:sz w:val="18"/>
          <w:szCs w:val="18"/>
          <w:shd w:val="clear" w:color="auto" w:fill="FFFFFF"/>
        </w:rPr>
        <w:t>i</w:t>
      </w:r>
      <w:r w:rsidRPr="00BB0E7E">
        <w:rPr>
          <w:rFonts w:ascii="Consolas" w:hAnsi="Consolas" w:cs="Consolas"/>
          <w:color w:val="7030A0"/>
          <w:sz w:val="18"/>
          <w:szCs w:val="18"/>
          <w:shd w:val="clear" w:color="auto" w:fill="FFFFFF"/>
        </w:rPr>
        <w:t>0</w:t>
      </w:r>
    </w:p>
    <w:p w:rsidR="00BB0E7E" w:rsidRDefault="00BB0E7E" w:rsidP="00455C5D">
      <w:pPr>
        <w:rPr>
          <w:rFonts w:ascii="Consolas" w:hAnsi="Consolas" w:cs="Consolas"/>
          <w:color w:val="333333"/>
          <w:sz w:val="18"/>
          <w:szCs w:val="18"/>
          <w:shd w:val="clear" w:color="auto" w:fill="FFFFFF"/>
        </w:rPr>
      </w:pPr>
    </w:p>
    <w:p w:rsidR="00BB0E7E" w:rsidRDefault="00BB0E7E" w:rsidP="00455C5D">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Where;</w:t>
      </w:r>
    </w:p>
    <w:p w:rsidR="00BB0E7E" w:rsidRDefault="00BB0E7E" w:rsidP="00455C5D">
      <w:pPr>
        <w:rPr>
          <w:rFonts w:ascii="Consolas" w:hAnsi="Consolas" w:cs="Consolas"/>
          <w:color w:val="333333"/>
          <w:sz w:val="18"/>
          <w:szCs w:val="18"/>
          <w:shd w:val="clear" w:color="auto" w:fill="FFFFFF"/>
        </w:rPr>
      </w:pP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 xml:space="preserve"> = Byte number</w:t>
      </w:r>
    </w:p>
    <w:p w:rsidR="00BB0E7E" w:rsidRDefault="00BB0E7E" w:rsidP="00455C5D">
      <w:pPr>
        <w:rPr>
          <w:rFonts w:ascii="Consolas" w:hAnsi="Consolas" w:cs="Consolas"/>
          <w:color w:val="333333"/>
          <w:sz w:val="18"/>
          <w:szCs w:val="18"/>
          <w:shd w:val="clear" w:color="auto" w:fill="FFFFFF"/>
        </w:rPr>
      </w:pPr>
      <w:r w:rsidRPr="00BB0E7E">
        <w:rPr>
          <w:rFonts w:ascii="Consolas" w:hAnsi="Consolas" w:cs="Consolas"/>
          <w:color w:val="7030A0"/>
          <w:sz w:val="18"/>
          <w:szCs w:val="18"/>
          <w:shd w:val="clear" w:color="auto" w:fill="FFFFFF"/>
        </w:rPr>
        <w:t>0</w:t>
      </w:r>
      <w:r>
        <w:rPr>
          <w:rFonts w:ascii="Consolas" w:hAnsi="Consolas" w:cs="Consolas"/>
          <w:color w:val="333333"/>
          <w:sz w:val="18"/>
          <w:szCs w:val="18"/>
          <w:shd w:val="clear" w:color="auto" w:fill="FFFFFF"/>
        </w:rPr>
        <w:t xml:space="preserve"> = Bit number</w:t>
      </w:r>
    </w:p>
    <w:p w:rsidR="00455C5D" w:rsidRDefault="00455C5D" w:rsidP="00455C5D">
      <w:pPr>
        <w:ind w:left="0"/>
        <w:rPr>
          <w:rFonts w:ascii="Consolas" w:hAnsi="Consolas" w:cs="Consolas"/>
          <w:color w:val="333333"/>
          <w:sz w:val="18"/>
          <w:szCs w:val="18"/>
          <w:shd w:val="clear" w:color="auto" w:fill="FFFFFF"/>
        </w:rPr>
      </w:pPr>
    </w:p>
    <w:p w:rsidR="00455C5D" w:rsidRDefault="00455C5D" w:rsidP="00455C5D">
      <w:r w:rsidRPr="00E9133C">
        <w:t xml:space="preserve">Where </w:t>
      </w:r>
      <w:r>
        <w:t>P is the controller and R is the record name of the digital input.  For example to save the settings for the first 2 digital inputs on 2 separate controllers, the following lines would be added.</w:t>
      </w:r>
    </w:p>
    <w:p w:rsidR="00455C5D" w:rsidRDefault="00455C5D" w:rsidP="00455C5D">
      <w:pPr>
        <w:ind w:left="0"/>
      </w:pPr>
    </w:p>
    <w:p w:rsidR="00455C5D" w:rsidRPr="00D34300" w:rsidRDefault="00BB0E7E" w:rsidP="00455C5D">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w:t>
      </w:r>
      <w:r w:rsidR="00455C5D">
        <w:rPr>
          <w:rFonts w:ascii="Consolas" w:hAnsi="Consolas" w:cs="Consolas"/>
          <w:color w:val="333333"/>
          <w:sz w:val="18"/>
          <w:szCs w:val="18"/>
          <w:shd w:val="clear" w:color="auto" w:fill="FFFFFF"/>
        </w:rPr>
        <w:t>_in.req" P=$(P1),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455C5D">
        <w:rPr>
          <w:rFonts w:ascii="Consolas" w:hAnsi="Consolas" w:cs="Consolas"/>
          <w:color w:val="333333"/>
          <w:sz w:val="18"/>
          <w:szCs w:val="18"/>
          <w:shd w:val="clear" w:color="auto" w:fill="FFFFFF"/>
        </w:rPr>
        <w:t>i</w:t>
      </w:r>
      <w:r w:rsidR="00455C5D" w:rsidRPr="00BB0E7E">
        <w:rPr>
          <w:rFonts w:ascii="Consolas" w:hAnsi="Consolas" w:cs="Consolas"/>
          <w:color w:val="7030A0"/>
          <w:sz w:val="18"/>
          <w:szCs w:val="18"/>
          <w:shd w:val="clear" w:color="auto" w:fill="FFFFFF"/>
        </w:rPr>
        <w:t>0</w:t>
      </w:r>
    </w:p>
    <w:p w:rsidR="00455C5D" w:rsidRDefault="00BB0E7E" w:rsidP="00455C5D">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w:t>
      </w:r>
      <w:r w:rsidR="00455C5D">
        <w:rPr>
          <w:rFonts w:ascii="Consolas" w:hAnsi="Consolas" w:cs="Consolas"/>
          <w:color w:val="333333"/>
          <w:sz w:val="18"/>
          <w:szCs w:val="18"/>
          <w:shd w:val="clear" w:color="auto" w:fill="FFFFFF"/>
        </w:rPr>
        <w:t>_in.req" P=$(P1</w:t>
      </w:r>
      <w:r>
        <w:rPr>
          <w:rFonts w:ascii="Consolas" w:hAnsi="Consolas" w:cs="Consolas"/>
          <w:color w:val="333333"/>
          <w:sz w:val="18"/>
          <w:szCs w:val="18"/>
          <w:shd w:val="clear" w:color="auto" w:fill="FFFFFF"/>
        </w:rPr>
        <w:t>),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455C5D">
        <w:rPr>
          <w:rFonts w:ascii="Consolas" w:hAnsi="Consolas" w:cs="Consolas"/>
          <w:color w:val="333333"/>
          <w:sz w:val="18"/>
          <w:szCs w:val="18"/>
          <w:shd w:val="clear" w:color="auto" w:fill="FFFFFF"/>
        </w:rPr>
        <w:t>i</w:t>
      </w:r>
      <w:r w:rsidR="00455C5D" w:rsidRPr="00BB0E7E">
        <w:rPr>
          <w:rFonts w:ascii="Consolas" w:hAnsi="Consolas" w:cs="Consolas"/>
          <w:color w:val="7030A0"/>
          <w:sz w:val="18"/>
          <w:szCs w:val="18"/>
          <w:shd w:val="clear" w:color="auto" w:fill="FFFFFF"/>
        </w:rPr>
        <w:t>1</w:t>
      </w:r>
    </w:p>
    <w:p w:rsidR="00455C5D" w:rsidRPr="00D34300" w:rsidRDefault="00455C5D" w:rsidP="00455C5D">
      <w:pPr>
        <w:rPr>
          <w:rFonts w:ascii="Consolas" w:hAnsi="Consolas" w:cs="Consolas"/>
          <w:color w:val="333333"/>
          <w:sz w:val="18"/>
          <w:szCs w:val="18"/>
          <w:shd w:val="clear" w:color="auto" w:fill="FFFFFF"/>
        </w:rPr>
      </w:pPr>
    </w:p>
    <w:p w:rsidR="00455C5D" w:rsidRPr="00D34300" w:rsidRDefault="00BB0E7E" w:rsidP="00455C5D">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w:t>
      </w:r>
      <w:r w:rsidR="00455C5D">
        <w:rPr>
          <w:rFonts w:ascii="Consolas" w:hAnsi="Consolas" w:cs="Consolas"/>
          <w:color w:val="333333"/>
          <w:sz w:val="18"/>
          <w:szCs w:val="18"/>
          <w:shd w:val="clear" w:color="auto" w:fill="FFFFFF"/>
        </w:rPr>
        <w:t>_in.req" P=$(P2</w:t>
      </w:r>
      <w:r>
        <w:rPr>
          <w:rFonts w:ascii="Consolas" w:hAnsi="Consolas" w:cs="Consolas"/>
          <w:color w:val="333333"/>
          <w:sz w:val="18"/>
          <w:szCs w:val="18"/>
          <w:shd w:val="clear" w:color="auto" w:fill="FFFFFF"/>
        </w:rPr>
        <w:t>),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455C5D">
        <w:rPr>
          <w:rFonts w:ascii="Consolas" w:hAnsi="Consolas" w:cs="Consolas"/>
          <w:color w:val="333333"/>
          <w:sz w:val="18"/>
          <w:szCs w:val="18"/>
          <w:shd w:val="clear" w:color="auto" w:fill="FFFFFF"/>
        </w:rPr>
        <w:t>i</w:t>
      </w:r>
      <w:r w:rsidR="00455C5D" w:rsidRPr="00BB0E7E">
        <w:rPr>
          <w:rFonts w:ascii="Consolas" w:hAnsi="Consolas" w:cs="Consolas"/>
          <w:color w:val="7030A0"/>
          <w:sz w:val="18"/>
          <w:szCs w:val="18"/>
          <w:shd w:val="clear" w:color="auto" w:fill="FFFFFF"/>
        </w:rPr>
        <w:t>0</w:t>
      </w:r>
    </w:p>
    <w:p w:rsidR="00455C5D" w:rsidRPr="00D34300" w:rsidRDefault="00BB0E7E" w:rsidP="00455C5D">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w:t>
      </w:r>
      <w:r w:rsidR="00455C5D">
        <w:rPr>
          <w:rFonts w:ascii="Consolas" w:hAnsi="Consolas" w:cs="Consolas"/>
          <w:color w:val="333333"/>
          <w:sz w:val="18"/>
          <w:szCs w:val="18"/>
          <w:shd w:val="clear" w:color="auto" w:fill="FFFFFF"/>
        </w:rPr>
        <w:t>_in.req" P=$(P</w:t>
      </w:r>
      <w:r>
        <w:rPr>
          <w:rFonts w:ascii="Consolas" w:hAnsi="Consolas" w:cs="Consolas"/>
          <w:color w:val="333333"/>
          <w:sz w:val="18"/>
          <w:szCs w:val="18"/>
          <w:shd w:val="clear" w:color="auto" w:fill="FFFFFF"/>
        </w:rPr>
        <w:t>2),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455C5D">
        <w:rPr>
          <w:rFonts w:ascii="Consolas" w:hAnsi="Consolas" w:cs="Consolas"/>
          <w:color w:val="333333"/>
          <w:sz w:val="18"/>
          <w:szCs w:val="18"/>
          <w:shd w:val="clear" w:color="auto" w:fill="FFFFFF"/>
        </w:rPr>
        <w:t>i</w:t>
      </w:r>
      <w:r w:rsidR="00455C5D" w:rsidRPr="00BB0E7E">
        <w:rPr>
          <w:rFonts w:ascii="Consolas" w:hAnsi="Consolas" w:cs="Consolas"/>
          <w:color w:val="7030A0"/>
          <w:sz w:val="18"/>
          <w:szCs w:val="18"/>
          <w:shd w:val="clear" w:color="auto" w:fill="FFFFFF"/>
        </w:rPr>
        <w:t>1</w:t>
      </w:r>
    </w:p>
    <w:p w:rsidR="00455C5D" w:rsidRDefault="00455C5D" w:rsidP="0072239F">
      <w:pPr>
        <w:rPr>
          <w:lang w:val="en-US"/>
        </w:rPr>
      </w:pPr>
    </w:p>
    <w:p w:rsidR="00BB0E7E" w:rsidRDefault="00BB0E7E" w:rsidP="00BB0E7E">
      <w:r>
        <w:t xml:space="preserve">The digital outputs are arranged in </w:t>
      </w:r>
      <w:r w:rsidR="003B7B08">
        <w:t xml:space="preserve">16 bit </w:t>
      </w:r>
      <w:r>
        <w:t>words.  So, for each digital output the following line should be added to IOCName_settings.req.</w:t>
      </w:r>
    </w:p>
    <w:p w:rsidR="00BB0E7E" w:rsidRDefault="00BB0E7E" w:rsidP="00BB0E7E"/>
    <w:p w:rsidR="00BB0E7E" w:rsidRDefault="00BB0E7E" w:rsidP="00BB0E7E">
      <w:pPr>
        <w:rPr>
          <w:rFonts w:ascii="Consolas" w:hAnsi="Consolas" w:cs="Consolas"/>
          <w:color w:val="7030A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"galil_digital_out.req" P=$(P),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Bo</w:t>
      </w:r>
      <w:r w:rsidRPr="00BB0E7E">
        <w:rPr>
          <w:rFonts w:ascii="Consolas" w:hAnsi="Consolas" w:cs="Consolas"/>
          <w:color w:val="7030A0"/>
          <w:sz w:val="18"/>
          <w:szCs w:val="18"/>
          <w:shd w:val="clear" w:color="auto" w:fill="FFFFFF"/>
        </w:rPr>
        <w:t>0</w:t>
      </w:r>
    </w:p>
    <w:p w:rsidR="00BB0E7E" w:rsidRDefault="00BB0E7E" w:rsidP="00BB0E7E">
      <w:pPr>
        <w:rPr>
          <w:rFonts w:ascii="Consolas" w:hAnsi="Consolas" w:cs="Consolas"/>
          <w:color w:val="333333"/>
          <w:sz w:val="18"/>
          <w:szCs w:val="18"/>
          <w:shd w:val="clear" w:color="auto" w:fill="FFFFFF"/>
        </w:rPr>
      </w:pPr>
    </w:p>
    <w:p w:rsidR="00BB0E7E" w:rsidRDefault="00BB0E7E" w:rsidP="00BB0E7E">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Where;</w:t>
      </w:r>
    </w:p>
    <w:p w:rsidR="00BB0E7E" w:rsidRDefault="00BB0E7E" w:rsidP="00BB0E7E">
      <w:pPr>
        <w:rPr>
          <w:rFonts w:ascii="Consolas" w:hAnsi="Consolas" w:cs="Consolas"/>
          <w:color w:val="333333"/>
          <w:sz w:val="18"/>
          <w:szCs w:val="18"/>
          <w:shd w:val="clear" w:color="auto" w:fill="FFFFFF"/>
        </w:rPr>
      </w:pP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 xml:space="preserve"> = Word number</w:t>
      </w:r>
    </w:p>
    <w:p w:rsidR="00BB0E7E" w:rsidRDefault="00BB0E7E" w:rsidP="00BB0E7E">
      <w:pPr>
        <w:rPr>
          <w:rFonts w:ascii="Consolas" w:hAnsi="Consolas" w:cs="Consolas"/>
          <w:color w:val="333333"/>
          <w:sz w:val="18"/>
          <w:szCs w:val="18"/>
          <w:shd w:val="clear" w:color="auto" w:fill="FFFFFF"/>
        </w:rPr>
      </w:pPr>
      <w:r w:rsidRPr="00BB0E7E">
        <w:rPr>
          <w:rFonts w:ascii="Consolas" w:hAnsi="Consolas" w:cs="Consolas"/>
          <w:color w:val="7030A0"/>
          <w:sz w:val="18"/>
          <w:szCs w:val="18"/>
          <w:shd w:val="clear" w:color="auto" w:fill="FFFFFF"/>
        </w:rPr>
        <w:t>0</w:t>
      </w:r>
      <w:r>
        <w:rPr>
          <w:rFonts w:ascii="Consolas" w:hAnsi="Consolas" w:cs="Consolas"/>
          <w:color w:val="333333"/>
          <w:sz w:val="18"/>
          <w:szCs w:val="18"/>
          <w:shd w:val="clear" w:color="auto" w:fill="FFFFFF"/>
        </w:rPr>
        <w:t xml:space="preserve"> = Bit number</w:t>
      </w:r>
    </w:p>
    <w:p w:rsidR="00BB0E7E" w:rsidRDefault="00BB0E7E" w:rsidP="00BB0E7E">
      <w:pPr>
        <w:rPr>
          <w:rFonts w:ascii="Consolas" w:hAnsi="Consolas" w:cs="Consolas"/>
          <w:color w:val="333333"/>
          <w:sz w:val="18"/>
          <w:szCs w:val="18"/>
          <w:shd w:val="clear" w:color="auto" w:fill="FFFFFF"/>
        </w:rPr>
      </w:pPr>
    </w:p>
    <w:p w:rsidR="00BB0E7E" w:rsidRDefault="00BB0E7E" w:rsidP="00BB0E7E">
      <w:pPr>
        <w:rPr>
          <w:rFonts w:ascii="Consolas" w:hAnsi="Consolas" w:cs="Consolas"/>
          <w:color w:val="333333"/>
          <w:sz w:val="18"/>
          <w:szCs w:val="18"/>
          <w:shd w:val="clear" w:color="auto" w:fill="FFFFFF"/>
        </w:rPr>
      </w:pPr>
      <w:r>
        <w:t>To save the settings for the first 2 digital outputs on 2 separate controllers, the following lines would be added.</w:t>
      </w:r>
    </w:p>
    <w:p w:rsidR="001A142D" w:rsidRDefault="001A142D" w:rsidP="003B5988">
      <w:pPr>
        <w:rPr>
          <w:lang w:val="en-US"/>
        </w:rPr>
      </w:pPr>
    </w:p>
    <w:p w:rsidR="00BB0E7E" w:rsidRPr="00D34300" w:rsidRDefault="00BB0E7E" w:rsidP="00BB0E7E">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"galil_digital_out.req" P=$(P1),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875623">
        <w:rPr>
          <w:rFonts w:ascii="Consolas" w:hAnsi="Consolas" w:cs="Consolas"/>
          <w:color w:val="333333"/>
          <w:sz w:val="18"/>
          <w:szCs w:val="18"/>
          <w:shd w:val="clear" w:color="auto" w:fill="FFFFFF"/>
        </w:rPr>
        <w:t>o</w:t>
      </w:r>
      <w:r w:rsidRPr="00BB0E7E">
        <w:rPr>
          <w:rFonts w:ascii="Consolas" w:hAnsi="Consolas" w:cs="Consolas"/>
          <w:color w:val="7030A0"/>
          <w:sz w:val="18"/>
          <w:szCs w:val="18"/>
          <w:shd w:val="clear" w:color="auto" w:fill="FFFFFF"/>
        </w:rPr>
        <w:t>0</w:t>
      </w:r>
    </w:p>
    <w:p w:rsidR="00BB0E7E" w:rsidRDefault="00BB0E7E" w:rsidP="00BB0E7E">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"galil_digital_out.req" P=$(P1),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875623">
        <w:rPr>
          <w:rFonts w:ascii="Consolas" w:hAnsi="Consolas" w:cs="Consolas"/>
          <w:color w:val="333333"/>
          <w:sz w:val="18"/>
          <w:szCs w:val="18"/>
          <w:shd w:val="clear" w:color="auto" w:fill="FFFFFF"/>
        </w:rPr>
        <w:t>o</w:t>
      </w:r>
      <w:r w:rsidRPr="00BB0E7E">
        <w:rPr>
          <w:rFonts w:ascii="Consolas" w:hAnsi="Consolas" w:cs="Consolas"/>
          <w:color w:val="7030A0"/>
          <w:sz w:val="18"/>
          <w:szCs w:val="18"/>
          <w:shd w:val="clear" w:color="auto" w:fill="FFFFFF"/>
        </w:rPr>
        <w:t>1</w:t>
      </w:r>
    </w:p>
    <w:p w:rsidR="00BB0E7E" w:rsidRPr="00D34300" w:rsidRDefault="00BB0E7E" w:rsidP="00BB0E7E">
      <w:pPr>
        <w:rPr>
          <w:rFonts w:ascii="Consolas" w:hAnsi="Consolas" w:cs="Consolas"/>
          <w:color w:val="333333"/>
          <w:sz w:val="18"/>
          <w:szCs w:val="18"/>
          <w:shd w:val="clear" w:color="auto" w:fill="FFFFFF"/>
        </w:rPr>
      </w:pPr>
    </w:p>
    <w:p w:rsidR="00BB0E7E" w:rsidRPr="00D34300" w:rsidRDefault="00BB0E7E" w:rsidP="00BB0E7E">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"galil_digital_out.req" P=$(P2),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875623">
        <w:rPr>
          <w:rFonts w:ascii="Consolas" w:hAnsi="Consolas" w:cs="Consolas"/>
          <w:color w:val="333333"/>
          <w:sz w:val="18"/>
          <w:szCs w:val="18"/>
          <w:shd w:val="clear" w:color="auto" w:fill="FFFFFF"/>
        </w:rPr>
        <w:t>o</w:t>
      </w:r>
      <w:r w:rsidRPr="00BB0E7E">
        <w:rPr>
          <w:rFonts w:ascii="Consolas" w:hAnsi="Consolas" w:cs="Consolas"/>
          <w:color w:val="7030A0"/>
          <w:sz w:val="18"/>
          <w:szCs w:val="18"/>
          <w:shd w:val="clear" w:color="auto" w:fill="FFFFFF"/>
        </w:rPr>
        <w:t>0</w:t>
      </w:r>
    </w:p>
    <w:p w:rsidR="00BB0E7E" w:rsidRDefault="00BB0E7E" w:rsidP="00BB0E7E">
      <w:pPr>
        <w:rPr>
          <w:rFonts w:ascii="Consolas" w:hAnsi="Consolas" w:cs="Consolas"/>
          <w:color w:val="7030A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"galil_digital_out.req" P=$(P2), R=Galil</w:t>
      </w:r>
      <w:r w:rsidRPr="00BB0E7E">
        <w:rPr>
          <w:rFonts w:ascii="Consolas" w:hAnsi="Consolas" w:cs="Consolas"/>
          <w:color w:val="FF0000"/>
          <w:sz w:val="18"/>
          <w:szCs w:val="18"/>
          <w:shd w:val="clear" w:color="auto" w:fill="FFFFFF"/>
        </w:rPr>
        <w:t>0</w:t>
      </w:r>
      <w:r>
        <w:rPr>
          <w:rFonts w:ascii="Consolas" w:hAnsi="Consolas" w:cs="Consolas"/>
          <w:color w:val="333333"/>
          <w:sz w:val="18"/>
          <w:szCs w:val="18"/>
          <w:shd w:val="clear" w:color="auto" w:fill="FFFFFF"/>
        </w:rPr>
        <w:t>B</w:t>
      </w:r>
      <w:r w:rsidR="00875623">
        <w:rPr>
          <w:rFonts w:ascii="Consolas" w:hAnsi="Consolas" w:cs="Consolas"/>
          <w:color w:val="333333"/>
          <w:sz w:val="18"/>
          <w:szCs w:val="18"/>
          <w:shd w:val="clear" w:color="auto" w:fill="FFFFFF"/>
        </w:rPr>
        <w:t>o</w:t>
      </w:r>
      <w:r w:rsidRPr="00BB0E7E">
        <w:rPr>
          <w:rFonts w:ascii="Consolas" w:hAnsi="Consolas" w:cs="Consolas"/>
          <w:color w:val="7030A0"/>
          <w:sz w:val="18"/>
          <w:szCs w:val="18"/>
          <w:shd w:val="clear" w:color="auto" w:fill="FFFFFF"/>
        </w:rPr>
        <w:t>1</w:t>
      </w:r>
    </w:p>
    <w:p w:rsidR="00875623" w:rsidRDefault="00875623" w:rsidP="00BB0E7E">
      <w:pPr>
        <w:rPr>
          <w:rFonts w:ascii="Consolas" w:hAnsi="Consolas" w:cs="Consolas"/>
          <w:color w:val="7030A0"/>
          <w:sz w:val="18"/>
          <w:szCs w:val="18"/>
          <w:shd w:val="clear" w:color="auto" w:fill="FFFFFF"/>
        </w:rPr>
      </w:pPr>
    </w:p>
    <w:p w:rsidR="00875623" w:rsidRDefault="00875623" w:rsidP="00875623">
      <w:pPr>
        <w:rPr>
          <w:b/>
        </w:rPr>
      </w:pPr>
      <w:r>
        <w:rPr>
          <w:b/>
        </w:rPr>
        <w:t>Database</w:t>
      </w:r>
    </w:p>
    <w:p w:rsidR="007A6E8D" w:rsidRDefault="007A6E8D" w:rsidP="007A6E8D"/>
    <w:p w:rsidR="00875623" w:rsidRDefault="00875623" w:rsidP="00875623">
      <w:r>
        <w:t>The digital IO database should b</w:t>
      </w:r>
      <w:r w:rsidR="00810EE6">
        <w:t>e loaded in the IOC start</w:t>
      </w:r>
      <w:r>
        <w:t xml:space="preserve"> script using the provided </w:t>
      </w:r>
      <w:proofErr w:type="spellStart"/>
      <w:r>
        <w:t>galil_digital_ports.substitutions</w:t>
      </w:r>
      <w:proofErr w:type="spellEnd"/>
      <w:r>
        <w:t xml:space="preserve"> file.</w:t>
      </w:r>
    </w:p>
    <w:p w:rsidR="00875623" w:rsidRDefault="00875623" w:rsidP="00875623"/>
    <w:p w:rsidR="00875623" w:rsidRDefault="00875623" w:rsidP="00875623">
      <w:r>
        <w:t xml:space="preserve">The </w:t>
      </w:r>
      <w:proofErr w:type="spellStart"/>
      <w:r>
        <w:t>galil_digital_ports.substitutions</w:t>
      </w:r>
      <w:proofErr w:type="spellEnd"/>
      <w:r>
        <w:t xml:space="preserve"> file is separated into input ports, and output ports.</w:t>
      </w:r>
    </w:p>
    <w:p w:rsidR="00875623" w:rsidRDefault="00875623" w:rsidP="00875623">
      <w:pPr>
        <w:ind w:left="0"/>
      </w:pPr>
    </w:p>
    <w:p w:rsidR="00875623" w:rsidRDefault="00875623" w:rsidP="00875623">
      <w:r>
        <w:t xml:space="preserve">To add an input or output port, a single line entry is required.  For example to add the first 2 digital inputs, and </w:t>
      </w:r>
      <w:r w:rsidR="00ED1B13">
        <w:t xml:space="preserve">the </w:t>
      </w:r>
      <w:r>
        <w:t xml:space="preserve">first 2 outputs for 2 separate controllers, </w:t>
      </w:r>
      <w:proofErr w:type="spellStart"/>
      <w:r>
        <w:t>galil_digital_ports.substitutions</w:t>
      </w:r>
      <w:proofErr w:type="spellEnd"/>
      <w:r>
        <w:t xml:space="preserve"> would appear as below:</w:t>
      </w:r>
    </w:p>
    <w:p w:rsidR="00875623" w:rsidRDefault="00875623" w:rsidP="00875623"/>
    <w:p w:rsidR="00875623" w:rsidRDefault="00875623" w:rsidP="00875623">
      <w:r>
        <w:t># P    - PV prefix</w:t>
      </w:r>
    </w:p>
    <w:p w:rsidR="00875623" w:rsidRDefault="00875623" w:rsidP="00875623">
      <w:r>
        <w:t># R    - Record Name</w:t>
      </w:r>
    </w:p>
    <w:p w:rsidR="00875623" w:rsidRDefault="00875623" w:rsidP="00875623">
      <w:r>
        <w:t xml:space="preserve"># PORT - </w:t>
      </w:r>
      <w:proofErr w:type="spellStart"/>
      <w:r>
        <w:t>Asyn</w:t>
      </w:r>
      <w:proofErr w:type="spellEnd"/>
      <w:r>
        <w:t xml:space="preserve"> port name</w:t>
      </w:r>
    </w:p>
    <w:p w:rsidR="00875623" w:rsidRDefault="00875623" w:rsidP="00875623">
      <w:r>
        <w:t># BYTE - Hardware byte to read</w:t>
      </w:r>
    </w:p>
    <w:p w:rsidR="00875623" w:rsidRDefault="00875623" w:rsidP="00875623">
      <w:r>
        <w:t># MASK - Mask for this bit</w:t>
      </w:r>
    </w:p>
    <w:p w:rsidR="00875623" w:rsidRDefault="00875623" w:rsidP="00875623"/>
    <w:p w:rsidR="00875623" w:rsidRDefault="00875623" w:rsidP="00875623">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galil_digital_in_bit.template</w:t>
      </w:r>
      <w:proofErr w:type="spellEnd"/>
      <w:r>
        <w:t>"</w:t>
      </w:r>
    </w:p>
    <w:p w:rsidR="00875623" w:rsidRDefault="00875623" w:rsidP="00875623">
      <w:r>
        <w:t>{</w:t>
      </w:r>
    </w:p>
    <w:p w:rsidR="00875623" w:rsidRDefault="00875623" w:rsidP="00875623">
      <w:proofErr w:type="gramStart"/>
      <w:r>
        <w:t>pattern</w:t>
      </w:r>
      <w:proofErr w:type="gramEnd"/>
      <w:r>
        <w:t xml:space="preserve"> {P,      R,          PORT,  BYTE,  MASK,     ZNAM,  ONAM,  ZSV,        OSV         }</w:t>
      </w:r>
    </w:p>
    <w:p w:rsidR="00875623" w:rsidRDefault="00875623" w:rsidP="00875623"/>
    <w:p w:rsidR="00875623" w:rsidRDefault="00875623" w:rsidP="00875623">
      <w:r>
        <w:t># DMC = Digital motor controller</w:t>
      </w:r>
    </w:p>
    <w:p w:rsidR="00875623" w:rsidRDefault="00875623" w:rsidP="00875623">
      <w:r>
        <w:t># DMC binary inputs are organized in bytes</w:t>
      </w:r>
    </w:p>
    <w:p w:rsidR="00875623" w:rsidRDefault="00875623" w:rsidP="00875623">
      <w:r>
        <w:tab/>
        <w:t>{DMC01</w:t>
      </w:r>
      <w:proofErr w:type="gramStart"/>
      <w:r>
        <w:t>,  Galil0Bi0</w:t>
      </w:r>
      <w:proofErr w:type="gramEnd"/>
      <w:r>
        <w:t xml:space="preserve">,  </w:t>
      </w:r>
      <w:proofErr w:type="spellStart"/>
      <w:r>
        <w:t>Galil</w:t>
      </w:r>
      <w:proofErr w:type="spellEnd"/>
      <w:r>
        <w:t>, 0,     0x000001, "Off", "On",  "NO_ALARM", "NO_ALARM"  }</w:t>
      </w:r>
    </w:p>
    <w:p w:rsidR="00875623" w:rsidRDefault="00875623" w:rsidP="00875623">
      <w:r>
        <w:lastRenderedPageBreak/>
        <w:tab/>
        <w:t>{DMC01</w:t>
      </w:r>
      <w:proofErr w:type="gramStart"/>
      <w:r>
        <w:t>,  Galil0Bi1</w:t>
      </w:r>
      <w:proofErr w:type="gramEnd"/>
      <w:r>
        <w:t xml:space="preserve">,  </w:t>
      </w:r>
      <w:proofErr w:type="spellStart"/>
      <w:r>
        <w:t>Galil</w:t>
      </w:r>
      <w:proofErr w:type="spellEnd"/>
      <w:r>
        <w:t>, 0,     0x000002, "Off", "On",  "NO_ALARM", "NO_ALARM"  }</w:t>
      </w:r>
    </w:p>
    <w:p w:rsidR="00875623" w:rsidRDefault="00875623" w:rsidP="00875623">
      <w:r>
        <w:t>}</w:t>
      </w:r>
    </w:p>
    <w:p w:rsidR="00875623" w:rsidRDefault="00875623" w:rsidP="00875623"/>
    <w:p w:rsidR="00875623" w:rsidRDefault="00875623" w:rsidP="00875623">
      <w:r>
        <w:t># P    - PV prefix</w:t>
      </w:r>
    </w:p>
    <w:p w:rsidR="00875623" w:rsidRDefault="00875623" w:rsidP="00875623">
      <w:r>
        <w:t># R    - Record Name</w:t>
      </w:r>
    </w:p>
    <w:p w:rsidR="00875623" w:rsidRDefault="00875623" w:rsidP="00875623">
      <w:r>
        <w:t xml:space="preserve"># PORT - </w:t>
      </w:r>
      <w:proofErr w:type="spellStart"/>
      <w:r>
        <w:t>Asyn</w:t>
      </w:r>
      <w:proofErr w:type="spellEnd"/>
      <w:r>
        <w:t xml:space="preserve"> port name</w:t>
      </w:r>
    </w:p>
    <w:p w:rsidR="00875623" w:rsidRDefault="00875623" w:rsidP="00875623">
      <w:r>
        <w:t># WORD - Hardware word to read</w:t>
      </w:r>
    </w:p>
    <w:p w:rsidR="00875623" w:rsidRDefault="00875623" w:rsidP="00875623">
      <w:r>
        <w:t># MASK - Mask for this bit</w:t>
      </w:r>
    </w:p>
    <w:p w:rsidR="00875623" w:rsidRDefault="00875623" w:rsidP="00875623"/>
    <w:p w:rsidR="00875623" w:rsidRDefault="00875623" w:rsidP="00875623">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galil_digital_out_bit.template</w:t>
      </w:r>
      <w:proofErr w:type="spellEnd"/>
      <w:r>
        <w:t>"</w:t>
      </w:r>
    </w:p>
    <w:p w:rsidR="00875623" w:rsidRDefault="00875623" w:rsidP="00875623">
      <w:r>
        <w:t>{</w:t>
      </w:r>
    </w:p>
    <w:p w:rsidR="00875623" w:rsidRDefault="00875623" w:rsidP="00875623">
      <w:proofErr w:type="gramStart"/>
      <w:r>
        <w:t>pattern</w:t>
      </w:r>
      <w:proofErr w:type="gramEnd"/>
      <w:r>
        <w:t xml:space="preserve"> {P,      R,           PORT,  WORD,  MASK,     ZNAM,  ONAM,  ZSV,        OSV         }</w:t>
      </w:r>
    </w:p>
    <w:p w:rsidR="00875623" w:rsidRDefault="00875623" w:rsidP="00875623"/>
    <w:p w:rsidR="00875623" w:rsidRDefault="00875623" w:rsidP="00875623">
      <w:r>
        <w:t># DMC binary outputs are organized in 16bit words</w:t>
      </w:r>
    </w:p>
    <w:p w:rsidR="00875623" w:rsidRDefault="00875623" w:rsidP="00875623">
      <w:r>
        <w:tab/>
        <w:t>{DMC01</w:t>
      </w:r>
      <w:proofErr w:type="gramStart"/>
      <w:r>
        <w:t>,  Galil0Bo0</w:t>
      </w:r>
      <w:proofErr w:type="gramEnd"/>
      <w:r>
        <w:t xml:space="preserve">,   </w:t>
      </w:r>
      <w:proofErr w:type="spellStart"/>
      <w:r>
        <w:t>Galil</w:t>
      </w:r>
      <w:proofErr w:type="spellEnd"/>
      <w:r>
        <w:t>, 0,     0x000001, "Off", "On",  "NO_ALARM", "NO_ALARM"  }</w:t>
      </w:r>
    </w:p>
    <w:p w:rsidR="00875623" w:rsidRDefault="00875623" w:rsidP="00875623">
      <w:r>
        <w:tab/>
        <w:t>{DMC01</w:t>
      </w:r>
      <w:proofErr w:type="gramStart"/>
      <w:r>
        <w:t>,  Galil0Bo1</w:t>
      </w:r>
      <w:proofErr w:type="gramEnd"/>
      <w:r>
        <w:t xml:space="preserve">,   </w:t>
      </w:r>
      <w:proofErr w:type="spellStart"/>
      <w:r>
        <w:t>Galil</w:t>
      </w:r>
      <w:proofErr w:type="spellEnd"/>
      <w:r>
        <w:t>, 0,     0x000002, "Off", "On",  "NO_ALARM", "NO_ALARM"  }</w:t>
      </w:r>
    </w:p>
    <w:p w:rsidR="00875623" w:rsidRDefault="00875623" w:rsidP="00875623">
      <w:r>
        <w:t>}</w:t>
      </w:r>
    </w:p>
    <w:p w:rsidR="003B7B08" w:rsidRDefault="003B7B08" w:rsidP="003B7B08">
      <w:pPr>
        <w:pStyle w:val="Heading2"/>
      </w:pPr>
      <w:bookmarkStart w:id="19" w:name="_Ref449709990"/>
      <w:bookmarkStart w:id="20" w:name="_Ref449710003"/>
      <w:bookmarkStart w:id="21" w:name="_Ref449710083"/>
      <w:bookmarkStart w:id="22" w:name="_Ref449710091"/>
      <w:bookmarkStart w:id="23" w:name="_Ref449710131"/>
      <w:bookmarkStart w:id="24" w:name="_Ref449710140"/>
      <w:bookmarkStart w:id="25" w:name="_Toc453014459"/>
      <w:r>
        <w:t>Motor configuration</w:t>
      </w:r>
      <w:bookmarkEnd w:id="19"/>
      <w:bookmarkEnd w:id="20"/>
      <w:bookmarkEnd w:id="21"/>
      <w:bookmarkEnd w:id="22"/>
      <w:bookmarkEnd w:id="23"/>
      <w:bookmarkEnd w:id="24"/>
      <w:bookmarkEnd w:id="25"/>
    </w:p>
    <w:p w:rsidR="005D746F" w:rsidRDefault="005D746F" w:rsidP="005D746F">
      <w:r>
        <w:t xml:space="preserve">For each motor controller </w:t>
      </w:r>
      <w:r w:rsidR="0095655E">
        <w:t xml:space="preserve">there are </w:t>
      </w:r>
      <w:r w:rsidR="00A447CD">
        <w:t xml:space="preserve">up to </w:t>
      </w:r>
      <w:r w:rsidR="0095655E">
        <w:t>8 real motors, and 8 coordinate system (CS)</w:t>
      </w:r>
      <w:r>
        <w:t xml:space="preserve"> motors.  The real motors are axis A thru H, and the CS motors are I thru P.  The </w:t>
      </w:r>
      <w:r w:rsidR="0095655E">
        <w:t xml:space="preserve">motor record addresses are numbered from 0.  </w:t>
      </w:r>
      <w:r>
        <w:t>So the address</w:t>
      </w:r>
      <w:r w:rsidR="00A447CD">
        <w:t>es</w:t>
      </w:r>
      <w:r>
        <w:t xml:space="preserve"> of the real ax</w:t>
      </w:r>
      <w:r w:rsidR="00A447CD">
        <w:t>e</w:t>
      </w:r>
      <w:r>
        <w:t xml:space="preserve">s </w:t>
      </w:r>
      <w:r w:rsidR="00A447CD">
        <w:t>are</w:t>
      </w:r>
      <w:r>
        <w:t xml:space="preserve"> 0 thru 7, and the CS </w:t>
      </w:r>
      <w:r w:rsidR="00A955B2">
        <w:t>axes</w:t>
      </w:r>
      <w:r>
        <w:t xml:space="preserve"> </w:t>
      </w:r>
      <w:r w:rsidR="007E7A12">
        <w:t xml:space="preserve">addresses </w:t>
      </w:r>
      <w:r>
        <w:t>are 8 thru 15.</w:t>
      </w:r>
    </w:p>
    <w:p w:rsidR="00ED1B13" w:rsidRPr="005D746F" w:rsidRDefault="00ED1B13" w:rsidP="005D746F"/>
    <w:p w:rsidR="003B7B08" w:rsidRPr="00455C5D" w:rsidRDefault="003B7B08" w:rsidP="003B7B08">
      <w:pPr>
        <w:rPr>
          <w:b/>
        </w:rPr>
      </w:pPr>
      <w:proofErr w:type="spellStart"/>
      <w:r w:rsidRPr="00455C5D">
        <w:rPr>
          <w:b/>
        </w:rPr>
        <w:t>Autosave</w:t>
      </w:r>
      <w:proofErr w:type="spellEnd"/>
    </w:p>
    <w:p w:rsidR="003B7B08" w:rsidRPr="00455C5D" w:rsidRDefault="003B7B08" w:rsidP="003B7B08"/>
    <w:p w:rsidR="005D746F" w:rsidRDefault="003B7B08" w:rsidP="003B7B08">
      <w:proofErr w:type="spellStart"/>
      <w:r>
        <w:t>Autosave</w:t>
      </w:r>
      <w:proofErr w:type="spellEnd"/>
      <w:r>
        <w:t xml:space="preserve"> is used to save and restore the motor record settings for real motors, and coordinate syste</w:t>
      </w:r>
      <w:r w:rsidR="005D746F">
        <w:t>m motors (</w:t>
      </w:r>
      <w:proofErr w:type="spellStart"/>
      <w:r w:rsidR="005D746F">
        <w:t>CSAxis</w:t>
      </w:r>
      <w:proofErr w:type="spellEnd"/>
      <w:r w:rsidR="005D746F">
        <w:t>).  To save the motor record setting</w:t>
      </w:r>
      <w:r w:rsidR="007E7A12">
        <w:t>s</w:t>
      </w:r>
      <w:r w:rsidR="005D746F">
        <w:t xml:space="preserve"> the motor_settings.req request file that comes with</w:t>
      </w:r>
      <w:r w:rsidR="007E7A12">
        <w:t xml:space="preserve"> the motor record can be used.</w:t>
      </w:r>
    </w:p>
    <w:p w:rsidR="005D746F" w:rsidRDefault="005D746F" w:rsidP="003B7B08"/>
    <w:p w:rsidR="005D746F" w:rsidRDefault="005D746F" w:rsidP="005D746F">
      <w:r>
        <w:t>For each motor the following line should be added to IOCName_settings.req.</w:t>
      </w:r>
    </w:p>
    <w:p w:rsidR="005D746F" w:rsidRDefault="005D746F" w:rsidP="005D746F"/>
    <w:p w:rsidR="005D746F" w:rsidRDefault="005D746F" w:rsidP="005D746F">
      <w:r>
        <w:t>File “motor_settings.req” P=$(P), M=</w:t>
      </w:r>
      <w:r w:rsidRPr="005D746F">
        <w:rPr>
          <w:color w:val="FF0000"/>
        </w:rPr>
        <w:t>A</w:t>
      </w:r>
    </w:p>
    <w:p w:rsidR="005D746F" w:rsidRDefault="005D746F" w:rsidP="003B7B08"/>
    <w:p w:rsidR="005D746F" w:rsidRDefault="005D746F" w:rsidP="003B7B08">
      <w:r>
        <w:t>Where;</w:t>
      </w:r>
    </w:p>
    <w:p w:rsidR="005D746F" w:rsidRDefault="005D746F" w:rsidP="003B7B08">
      <w:r w:rsidRPr="005D746F">
        <w:rPr>
          <w:color w:val="FF0000"/>
        </w:rPr>
        <w:t>A</w:t>
      </w:r>
      <w:r>
        <w:t xml:space="preserve"> = </w:t>
      </w:r>
      <w:proofErr w:type="gramStart"/>
      <w:r>
        <w:t>The</w:t>
      </w:r>
      <w:proofErr w:type="gramEnd"/>
      <w:r>
        <w:t xml:space="preserve"> motor</w:t>
      </w:r>
    </w:p>
    <w:p w:rsidR="005D746F" w:rsidRDefault="005D746F" w:rsidP="003B7B08"/>
    <w:p w:rsidR="005D746F" w:rsidRDefault="005D746F" w:rsidP="003B7B08">
      <w:r>
        <w:t>For example to save the settings for the first 2 real motors, on 2 separate controllers, the following lines would be added to IOCName_settings.req.</w:t>
      </w:r>
    </w:p>
    <w:p w:rsidR="005D746F" w:rsidRDefault="005D746F" w:rsidP="003B7B08"/>
    <w:p w:rsidR="005D746F" w:rsidRDefault="005D746F" w:rsidP="005D746F">
      <w:r>
        <w:t>File “motor_settings.req” P=$(P1), M=</w:t>
      </w:r>
      <w:r w:rsidRPr="005D746F">
        <w:rPr>
          <w:color w:val="FF0000"/>
        </w:rPr>
        <w:t>A</w:t>
      </w:r>
    </w:p>
    <w:p w:rsidR="005D746F" w:rsidRDefault="005D746F" w:rsidP="005D746F">
      <w:r>
        <w:t>File “motor_settings.req” P=$(P1), M=</w:t>
      </w:r>
      <w:r w:rsidRPr="005D746F">
        <w:rPr>
          <w:color w:val="FF0000"/>
        </w:rPr>
        <w:t>B</w:t>
      </w:r>
    </w:p>
    <w:p w:rsidR="005D746F" w:rsidRDefault="005D746F" w:rsidP="003B7B08"/>
    <w:p w:rsidR="005D746F" w:rsidRDefault="005D746F" w:rsidP="005D746F">
      <w:r>
        <w:t>File “motor_settings.req” P=$(P2), M=</w:t>
      </w:r>
      <w:r w:rsidRPr="005D746F">
        <w:rPr>
          <w:color w:val="FF0000"/>
        </w:rPr>
        <w:t>A</w:t>
      </w:r>
    </w:p>
    <w:p w:rsidR="005D746F" w:rsidRDefault="005D746F" w:rsidP="005D746F">
      <w:pPr>
        <w:rPr>
          <w:color w:val="FF0000"/>
        </w:rPr>
      </w:pPr>
      <w:r>
        <w:t>File “</w:t>
      </w:r>
      <w:proofErr w:type="spellStart"/>
      <w:r>
        <w:t>motor_settings.req</w:t>
      </w:r>
      <w:proofErr w:type="spellEnd"/>
      <w:r>
        <w:t>” P=$(P2), M=</w:t>
      </w:r>
      <w:r>
        <w:rPr>
          <w:color w:val="FF0000"/>
        </w:rPr>
        <w:t>B</w:t>
      </w:r>
    </w:p>
    <w:p w:rsidR="001305CA" w:rsidRDefault="001305CA" w:rsidP="005D746F">
      <w:pPr>
        <w:rPr>
          <w:color w:val="FF0000"/>
        </w:rPr>
      </w:pPr>
    </w:p>
    <w:p w:rsidR="001305CA" w:rsidRDefault="001305CA" w:rsidP="005D746F">
      <w:r w:rsidRPr="001305CA">
        <w:t xml:space="preserve">Motor positions are also saved and restored by </w:t>
      </w:r>
      <w:proofErr w:type="spellStart"/>
      <w:r w:rsidRPr="001305CA">
        <w:t>autosave</w:t>
      </w:r>
      <w:proofErr w:type="spellEnd"/>
      <w:r w:rsidRPr="001305CA">
        <w:t xml:space="preserve">.  CS motors </w:t>
      </w:r>
      <w:proofErr w:type="spellStart"/>
      <w:r w:rsidRPr="001305CA">
        <w:t>readbacks</w:t>
      </w:r>
      <w:proofErr w:type="spellEnd"/>
      <w:r w:rsidRPr="001305CA">
        <w:t xml:space="preserve"> are calculated from real motor positions.</w:t>
      </w:r>
      <w:r>
        <w:t xml:space="preserve">  For each motor, the following line should be added to </w:t>
      </w:r>
      <w:proofErr w:type="spellStart"/>
      <w:r>
        <w:t>IOCName_positions.req</w:t>
      </w:r>
      <w:proofErr w:type="spellEnd"/>
    </w:p>
    <w:p w:rsidR="001305CA" w:rsidRDefault="001305CA" w:rsidP="005D746F"/>
    <w:p w:rsidR="001305CA" w:rsidRDefault="001305CA" w:rsidP="005D746F">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$(P</w:t>
      </w:r>
      <w:proofErr w:type="gramStart"/>
      <w:r>
        <w:rPr>
          <w:rFonts w:ascii="Consolas" w:hAnsi="Consolas" w:cs="Consolas"/>
          <w:color w:val="333333"/>
          <w:sz w:val="18"/>
          <w:szCs w:val="18"/>
          <w:shd w:val="clear" w:color="auto" w:fill="FFFFFF"/>
        </w:rPr>
        <w:t>)</w:t>
      </w:r>
      <w:r w:rsidRPr="001305CA">
        <w:rPr>
          <w:rFonts w:ascii="Consolas" w:hAnsi="Consolas" w:cs="Consolas"/>
          <w:color w:val="FF0000"/>
          <w:sz w:val="18"/>
          <w:szCs w:val="18"/>
          <w:shd w:val="clear" w:color="auto" w:fill="FFFFFF"/>
        </w:rPr>
        <w:t>A</w:t>
      </w:r>
      <w:r>
        <w:rPr>
          <w:rFonts w:ascii="Consolas" w:hAnsi="Consolas" w:cs="Consolas"/>
          <w:color w:val="333333"/>
          <w:sz w:val="18"/>
          <w:szCs w:val="18"/>
          <w:shd w:val="clear" w:color="auto" w:fill="FFFFFF"/>
        </w:rPr>
        <w:t>.DVAL</w:t>
      </w:r>
      <w:proofErr w:type="gramEnd"/>
    </w:p>
    <w:p w:rsidR="001305CA" w:rsidRDefault="001305CA" w:rsidP="005D746F"/>
    <w:p w:rsidR="001305CA" w:rsidRDefault="001305CA" w:rsidP="005D746F">
      <w:r>
        <w:t>Where;</w:t>
      </w:r>
    </w:p>
    <w:p w:rsidR="001305CA" w:rsidRDefault="001305CA" w:rsidP="005D746F">
      <w:r w:rsidRPr="001305CA">
        <w:rPr>
          <w:color w:val="FF0000"/>
        </w:rPr>
        <w:t>A</w:t>
      </w:r>
      <w:r>
        <w:t xml:space="preserve"> = </w:t>
      </w:r>
      <w:proofErr w:type="gramStart"/>
      <w:r>
        <w:t>The</w:t>
      </w:r>
      <w:proofErr w:type="gramEnd"/>
      <w:r>
        <w:t xml:space="preserve"> motor</w:t>
      </w:r>
    </w:p>
    <w:p w:rsidR="001305CA" w:rsidRDefault="001305CA" w:rsidP="005D746F"/>
    <w:p w:rsidR="001305CA" w:rsidRDefault="001305CA" w:rsidP="005D746F">
      <w:r>
        <w:t xml:space="preserve">For example, to save the positions for the first 2 motors, on 2 separate controllers, the following lines would be added to </w:t>
      </w:r>
      <w:proofErr w:type="spellStart"/>
      <w:r>
        <w:t>IOCName_positions.req</w:t>
      </w:r>
      <w:proofErr w:type="spellEnd"/>
      <w:r>
        <w:t>.</w:t>
      </w:r>
    </w:p>
    <w:p w:rsidR="001305CA" w:rsidRDefault="001305CA" w:rsidP="005D746F"/>
    <w:p w:rsidR="00E556F1" w:rsidRDefault="00E556F1" w:rsidP="00E556F1">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$(P1</w:t>
      </w:r>
      <w:proofErr w:type="gramStart"/>
      <w:r>
        <w:rPr>
          <w:rFonts w:ascii="Consolas" w:hAnsi="Consolas" w:cs="Consolas"/>
          <w:color w:val="333333"/>
          <w:sz w:val="18"/>
          <w:szCs w:val="18"/>
          <w:shd w:val="clear" w:color="auto" w:fill="FFFFFF"/>
        </w:rPr>
        <w:t>)</w:t>
      </w:r>
      <w:r w:rsidRPr="001305CA">
        <w:rPr>
          <w:rFonts w:ascii="Consolas" w:hAnsi="Consolas" w:cs="Consolas"/>
          <w:color w:val="FF0000"/>
          <w:sz w:val="18"/>
          <w:szCs w:val="18"/>
          <w:shd w:val="clear" w:color="auto" w:fill="FFFFFF"/>
        </w:rPr>
        <w:t>A</w:t>
      </w:r>
      <w:r>
        <w:rPr>
          <w:rFonts w:ascii="Consolas" w:hAnsi="Consolas" w:cs="Consolas"/>
          <w:color w:val="333333"/>
          <w:sz w:val="18"/>
          <w:szCs w:val="18"/>
          <w:shd w:val="clear" w:color="auto" w:fill="FFFFFF"/>
        </w:rPr>
        <w:t>.DVAL</w:t>
      </w:r>
      <w:proofErr w:type="gramEnd"/>
    </w:p>
    <w:p w:rsidR="00E556F1" w:rsidRDefault="00E556F1" w:rsidP="00E556F1">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lastRenderedPageBreak/>
        <w:t>$(P1</w:t>
      </w:r>
      <w:proofErr w:type="gramStart"/>
      <w:r>
        <w:rPr>
          <w:rFonts w:ascii="Consolas" w:hAnsi="Consolas" w:cs="Consolas"/>
          <w:color w:val="333333"/>
          <w:sz w:val="18"/>
          <w:szCs w:val="18"/>
          <w:shd w:val="clear" w:color="auto" w:fill="FFFFFF"/>
        </w:rPr>
        <w:t>)</w:t>
      </w:r>
      <w:r>
        <w:rPr>
          <w:rFonts w:ascii="Consolas" w:hAnsi="Consolas" w:cs="Consolas"/>
          <w:color w:val="FF0000"/>
          <w:sz w:val="18"/>
          <w:szCs w:val="18"/>
          <w:shd w:val="clear" w:color="auto" w:fill="FFFFFF"/>
        </w:rPr>
        <w:t>B</w:t>
      </w:r>
      <w:r>
        <w:rPr>
          <w:rFonts w:ascii="Consolas" w:hAnsi="Consolas" w:cs="Consolas"/>
          <w:color w:val="333333"/>
          <w:sz w:val="18"/>
          <w:szCs w:val="18"/>
          <w:shd w:val="clear" w:color="auto" w:fill="FFFFFF"/>
        </w:rPr>
        <w:t>.DVAL</w:t>
      </w:r>
      <w:proofErr w:type="gramEnd"/>
    </w:p>
    <w:p w:rsidR="00E556F1" w:rsidRDefault="00E556F1" w:rsidP="00E556F1">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$(P2</w:t>
      </w:r>
      <w:proofErr w:type="gramStart"/>
      <w:r>
        <w:rPr>
          <w:rFonts w:ascii="Consolas" w:hAnsi="Consolas" w:cs="Consolas"/>
          <w:color w:val="333333"/>
          <w:sz w:val="18"/>
          <w:szCs w:val="18"/>
          <w:shd w:val="clear" w:color="auto" w:fill="FFFFFF"/>
        </w:rPr>
        <w:t>)</w:t>
      </w:r>
      <w:r w:rsidRPr="001305CA">
        <w:rPr>
          <w:rFonts w:ascii="Consolas" w:hAnsi="Consolas" w:cs="Consolas"/>
          <w:color w:val="FF0000"/>
          <w:sz w:val="18"/>
          <w:szCs w:val="18"/>
          <w:shd w:val="clear" w:color="auto" w:fill="FFFFFF"/>
        </w:rPr>
        <w:t>A</w:t>
      </w:r>
      <w:r>
        <w:rPr>
          <w:rFonts w:ascii="Consolas" w:hAnsi="Consolas" w:cs="Consolas"/>
          <w:color w:val="333333"/>
          <w:sz w:val="18"/>
          <w:szCs w:val="18"/>
          <w:shd w:val="clear" w:color="auto" w:fill="FFFFFF"/>
        </w:rPr>
        <w:t>.DVAL</w:t>
      </w:r>
      <w:proofErr w:type="gramEnd"/>
    </w:p>
    <w:p w:rsidR="00E556F1" w:rsidRDefault="00E556F1" w:rsidP="00E556F1">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$(P2</w:t>
      </w:r>
      <w:proofErr w:type="gramStart"/>
      <w:r>
        <w:rPr>
          <w:rFonts w:ascii="Consolas" w:hAnsi="Consolas" w:cs="Consolas"/>
          <w:color w:val="333333"/>
          <w:sz w:val="18"/>
          <w:szCs w:val="18"/>
          <w:shd w:val="clear" w:color="auto" w:fill="FFFFFF"/>
        </w:rPr>
        <w:t>)</w:t>
      </w:r>
      <w:r>
        <w:rPr>
          <w:rFonts w:ascii="Consolas" w:hAnsi="Consolas" w:cs="Consolas"/>
          <w:color w:val="FF0000"/>
          <w:sz w:val="18"/>
          <w:szCs w:val="18"/>
          <w:shd w:val="clear" w:color="auto" w:fill="FFFFFF"/>
        </w:rPr>
        <w:t>B</w:t>
      </w:r>
      <w:r>
        <w:rPr>
          <w:rFonts w:ascii="Consolas" w:hAnsi="Consolas" w:cs="Consolas"/>
          <w:color w:val="333333"/>
          <w:sz w:val="18"/>
          <w:szCs w:val="18"/>
          <w:shd w:val="clear" w:color="auto" w:fill="FFFFFF"/>
        </w:rPr>
        <w:t>.DVAL</w:t>
      </w:r>
      <w:proofErr w:type="gramEnd"/>
    </w:p>
    <w:p w:rsidR="00DE7F49" w:rsidRDefault="00DE7F49" w:rsidP="005D746F">
      <w:pPr>
        <w:rPr>
          <w:b/>
        </w:rPr>
      </w:pPr>
    </w:p>
    <w:p w:rsidR="005D746F" w:rsidRPr="00455C5D" w:rsidRDefault="005D746F" w:rsidP="005D746F">
      <w:pPr>
        <w:rPr>
          <w:b/>
        </w:rPr>
      </w:pPr>
      <w:r>
        <w:rPr>
          <w:b/>
        </w:rPr>
        <w:t>Database</w:t>
      </w:r>
    </w:p>
    <w:p w:rsidR="005D746F" w:rsidRDefault="005D746F" w:rsidP="003B7B08"/>
    <w:p w:rsidR="008B7282" w:rsidRDefault="008B7282" w:rsidP="008B7282">
      <w:r>
        <w:t>The motor database sho</w:t>
      </w:r>
      <w:r w:rsidR="00810EE6">
        <w:t>uld be loaded in the IOC start</w:t>
      </w:r>
      <w:r>
        <w:t xml:space="preserve"> script using the provided </w:t>
      </w:r>
      <w:proofErr w:type="spellStart"/>
      <w:r>
        <w:t>galil_motors.substitutions</w:t>
      </w:r>
      <w:proofErr w:type="spellEnd"/>
      <w:r>
        <w:t xml:space="preserve"> file.  At minimum, the </w:t>
      </w:r>
      <w:proofErr w:type="spellStart"/>
      <w:r>
        <w:t>galil_motor.template</w:t>
      </w:r>
      <w:proofErr w:type="spellEnd"/>
      <w:r>
        <w:t xml:space="preserve"> file should be used.  Loading the motor record</w:t>
      </w:r>
      <w:r w:rsidR="00503A39">
        <w:t>s</w:t>
      </w:r>
      <w:r>
        <w:t xml:space="preserve"> using </w:t>
      </w:r>
      <w:r w:rsidR="00503A39">
        <w:t xml:space="preserve">the </w:t>
      </w:r>
      <w:r>
        <w:t xml:space="preserve">templates that come with the EPICS motor record </w:t>
      </w:r>
      <w:r w:rsidR="00503A39">
        <w:t>is not supported by this driver.  If the motor record templates from the motor record are used, the driver w</w:t>
      </w:r>
      <w:r w:rsidR="00D02720">
        <w:t>ill no</w:t>
      </w:r>
      <w:r w:rsidR="00503A39">
        <w:t>t work.</w:t>
      </w:r>
    </w:p>
    <w:p w:rsidR="008B7282" w:rsidRDefault="008B7282" w:rsidP="008B7282"/>
    <w:p w:rsidR="008B7282" w:rsidRDefault="00503A39" w:rsidP="008B7282">
      <w:r>
        <w:t xml:space="preserve">For each motor, a single line entry should be placed in </w:t>
      </w:r>
      <w:proofErr w:type="spellStart"/>
      <w:r>
        <w:t>galil_motors.substitutions</w:t>
      </w:r>
      <w:proofErr w:type="spellEnd"/>
      <w:r>
        <w:t xml:space="preserve">.  Refer to </w:t>
      </w:r>
      <w:proofErr w:type="spellStart"/>
      <w:r>
        <w:t>GalilTestApp</w:t>
      </w:r>
      <w:proofErr w:type="spellEnd"/>
      <w:r>
        <w:t>/</w:t>
      </w:r>
      <w:proofErr w:type="spellStart"/>
      <w:r>
        <w:t>Db</w:t>
      </w:r>
      <w:proofErr w:type="spellEnd"/>
      <w:r>
        <w:t>/</w:t>
      </w:r>
      <w:proofErr w:type="spellStart"/>
      <w:r>
        <w:t>galil_motors.substitutions</w:t>
      </w:r>
      <w:proofErr w:type="spellEnd"/>
      <w:r>
        <w:t xml:space="preserve"> as an example.</w:t>
      </w:r>
    </w:p>
    <w:p w:rsidR="00503A39" w:rsidRDefault="00503A39" w:rsidP="008B7282"/>
    <w:p w:rsidR="00503A39" w:rsidRPr="00455C5D" w:rsidRDefault="00810EE6" w:rsidP="00503A39">
      <w:pPr>
        <w:rPr>
          <w:b/>
        </w:rPr>
      </w:pPr>
      <w:r>
        <w:rPr>
          <w:b/>
        </w:rPr>
        <w:t>Start</w:t>
      </w:r>
      <w:r w:rsidR="00F8249F">
        <w:rPr>
          <w:b/>
        </w:rPr>
        <w:t xml:space="preserve"> script</w:t>
      </w:r>
    </w:p>
    <w:p w:rsidR="00503A39" w:rsidRDefault="00503A39" w:rsidP="008B7282"/>
    <w:p w:rsidR="00503A39" w:rsidRDefault="00503A39" w:rsidP="008B7282">
      <w:r>
        <w:t xml:space="preserve">For each real motor a call to </w:t>
      </w:r>
      <w:proofErr w:type="spellStart"/>
      <w:r>
        <w:t>GalilCreateAxis</w:t>
      </w:r>
      <w:proofErr w:type="spellEnd"/>
      <w:r>
        <w:t xml:space="preserve"> </w:t>
      </w:r>
      <w:r w:rsidR="00810EE6">
        <w:t>should appear in the IOC start</w:t>
      </w:r>
      <w:r>
        <w:t xml:space="preserve"> script.  </w:t>
      </w:r>
      <w:proofErr w:type="spellStart"/>
      <w:r>
        <w:t>GalilCreateAxis</w:t>
      </w:r>
      <w:proofErr w:type="spellEnd"/>
      <w:r>
        <w:t xml:space="preserve"> should be called after </w:t>
      </w:r>
      <w:proofErr w:type="spellStart"/>
      <w:r>
        <w:t>GalilCreateController</w:t>
      </w:r>
      <w:proofErr w:type="spellEnd"/>
      <w:r>
        <w:t xml:space="preserve">, and before </w:t>
      </w:r>
      <w:proofErr w:type="spellStart"/>
      <w:r>
        <w:t>GalilStartController</w:t>
      </w:r>
      <w:proofErr w:type="spellEnd"/>
      <w:r>
        <w:t xml:space="preserve">.  The </w:t>
      </w:r>
      <w:proofErr w:type="spellStart"/>
      <w:r>
        <w:t>GalilCreateAxis</w:t>
      </w:r>
      <w:proofErr w:type="spellEnd"/>
      <w:r>
        <w:t xml:space="preserve"> function has the following specification:</w:t>
      </w:r>
    </w:p>
    <w:p w:rsidR="00D02720" w:rsidRDefault="00D02720" w:rsidP="008B7282"/>
    <w:p w:rsidR="00D02720" w:rsidRDefault="00823115" w:rsidP="008B7282">
      <w:pPr>
        <w:rPr>
          <w:rFonts w:ascii="Consolas" w:hAnsi="Consolas" w:cs="Consolas"/>
          <w:color w:val="333333"/>
          <w:sz w:val="18"/>
          <w:szCs w:val="18"/>
          <w:shd w:val="clear" w:color="auto" w:fill="FFFFFF"/>
        </w:rPr>
      </w:pPr>
      <w:proofErr w:type="spellStart"/>
      <w:proofErr w:type="gramStart"/>
      <w:r>
        <w:rPr>
          <w:rStyle w:val="pl-en"/>
          <w:rFonts w:ascii="Consolas" w:hAnsi="Consolas" w:cs="Consolas"/>
          <w:color w:val="795DA3"/>
          <w:sz w:val="18"/>
          <w:szCs w:val="18"/>
          <w:shd w:val="clear" w:color="auto" w:fill="FFFFFF"/>
        </w:rPr>
        <w:t>GalilCreateAxis</w:t>
      </w:r>
      <w:proofErr w:type="spellEnd"/>
      <w:r>
        <w:rPr>
          <w:rFonts w:ascii="Consolas" w:hAnsi="Consolas" w:cs="Consolas"/>
          <w:color w:val="333333"/>
          <w:sz w:val="18"/>
          <w:szCs w:val="18"/>
          <w:shd w:val="clear" w:color="auto" w:fill="FFFFFF"/>
        </w:rPr>
        <w:t>(</w:t>
      </w:r>
      <w:proofErr w:type="spellStart"/>
      <w:proofErr w:type="gramEnd"/>
      <w:r>
        <w:rPr>
          <w:rStyle w:val="pl-k"/>
          <w:rFonts w:ascii="Consolas" w:hAnsi="Consolas" w:cs="Consolas"/>
          <w:color w:val="A71D5D"/>
          <w:sz w:val="18"/>
          <w:szCs w:val="18"/>
          <w:shd w:val="clear" w:color="auto" w:fill="FFFFFF"/>
        </w:rPr>
        <w:t>const</w:t>
      </w:r>
      <w:proofErr w:type="spellEnd"/>
      <w:r>
        <w:rPr>
          <w:rFonts w:ascii="Consolas" w:hAnsi="Consolas" w:cs="Consolas"/>
          <w:color w:val="333333"/>
          <w:sz w:val="18"/>
          <w:szCs w:val="18"/>
          <w:shd w:val="clear" w:color="auto" w:fill="FFFFFF"/>
        </w:rPr>
        <w:t xml:space="preserve"> </w:t>
      </w:r>
      <w:r>
        <w:rPr>
          <w:rStyle w:val="pl-k"/>
          <w:rFonts w:ascii="Consolas" w:hAnsi="Consolas" w:cs="Consolas"/>
          <w:color w:val="A71D5D"/>
          <w:sz w:val="18"/>
          <w:szCs w:val="18"/>
          <w:shd w:val="clear" w:color="auto" w:fill="FFFFFF"/>
        </w:rPr>
        <w:t>char</w:t>
      </w:r>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portName</w:t>
      </w:r>
      <w:proofErr w:type="spellEnd"/>
      <w:r>
        <w:rPr>
          <w:rFonts w:ascii="Consolas" w:hAnsi="Consolas" w:cs="Consolas"/>
          <w:color w:val="333333"/>
          <w:sz w:val="18"/>
          <w:szCs w:val="18"/>
          <w:shd w:val="clear" w:color="auto" w:fill="FFFFFF"/>
        </w:rPr>
        <w:t>,</w:t>
      </w:r>
    </w:p>
    <w:p w:rsidR="00823115" w:rsidRDefault="00823115" w:rsidP="008B7282">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 xml:space="preserve">                </w:t>
      </w:r>
      <w:proofErr w:type="gramStart"/>
      <w:r>
        <w:rPr>
          <w:rStyle w:val="pl-k"/>
          <w:rFonts w:ascii="Consolas" w:hAnsi="Consolas" w:cs="Consolas"/>
          <w:color w:val="A71D5D"/>
          <w:sz w:val="18"/>
          <w:szCs w:val="18"/>
          <w:shd w:val="clear" w:color="auto" w:fill="FFFFFF"/>
        </w:rPr>
        <w:t>char</w:t>
      </w:r>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axisname</w:t>
      </w:r>
      <w:proofErr w:type="spellEnd"/>
      <w:r>
        <w:rPr>
          <w:rFonts w:ascii="Consolas" w:hAnsi="Consolas" w:cs="Consolas"/>
          <w:color w:val="333333"/>
          <w:sz w:val="18"/>
          <w:szCs w:val="18"/>
          <w:shd w:val="clear" w:color="auto" w:fill="FFFFFF"/>
        </w:rPr>
        <w:t>,</w:t>
      </w:r>
    </w:p>
    <w:p w:rsidR="00823115" w:rsidRDefault="00823115" w:rsidP="008B7282">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 xml:space="preserve">                </w:t>
      </w:r>
      <w:proofErr w:type="spellStart"/>
      <w:proofErr w:type="gramStart"/>
      <w:r>
        <w:rPr>
          <w:rStyle w:val="pl-k"/>
          <w:rFonts w:ascii="Consolas" w:hAnsi="Consolas" w:cs="Consolas"/>
          <w:color w:val="A71D5D"/>
          <w:sz w:val="18"/>
          <w:szCs w:val="18"/>
          <w:shd w:val="clear" w:color="auto" w:fill="FFFFFF"/>
        </w:rPr>
        <w:t>int</w:t>
      </w:r>
      <w:proofErr w:type="spellEnd"/>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limit_as_home</w:t>
      </w:r>
      <w:proofErr w:type="spellEnd"/>
      <w:r>
        <w:rPr>
          <w:rFonts w:ascii="Consolas" w:hAnsi="Consolas" w:cs="Consolas"/>
          <w:color w:val="333333"/>
          <w:sz w:val="18"/>
          <w:szCs w:val="18"/>
          <w:shd w:val="clear" w:color="auto" w:fill="FFFFFF"/>
        </w:rPr>
        <w:t>,</w:t>
      </w:r>
    </w:p>
    <w:p w:rsidR="00823115" w:rsidRDefault="00823115" w:rsidP="008B7282">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 xml:space="preserve">                </w:t>
      </w:r>
      <w:proofErr w:type="gramStart"/>
      <w:r>
        <w:rPr>
          <w:rStyle w:val="pl-k"/>
          <w:rFonts w:ascii="Consolas" w:hAnsi="Consolas" w:cs="Consolas"/>
          <w:color w:val="A71D5D"/>
          <w:sz w:val="18"/>
          <w:szCs w:val="18"/>
          <w:shd w:val="clear" w:color="auto" w:fill="FFFFFF"/>
        </w:rPr>
        <w:t>char</w:t>
      </w:r>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enables_string</w:t>
      </w:r>
      <w:proofErr w:type="spellEnd"/>
      <w:r>
        <w:rPr>
          <w:rFonts w:ascii="Consolas" w:hAnsi="Consolas" w:cs="Consolas"/>
          <w:color w:val="333333"/>
          <w:sz w:val="18"/>
          <w:szCs w:val="18"/>
          <w:shd w:val="clear" w:color="auto" w:fill="FFFFFF"/>
        </w:rPr>
        <w:t>,</w:t>
      </w:r>
    </w:p>
    <w:p w:rsidR="00823115" w:rsidRDefault="00823115" w:rsidP="008B7282">
      <w:r>
        <w:rPr>
          <w:rStyle w:val="pl-k"/>
          <w:rFonts w:ascii="Consolas" w:hAnsi="Consolas" w:cs="Consolas"/>
          <w:color w:val="A71D5D"/>
          <w:sz w:val="18"/>
          <w:szCs w:val="18"/>
          <w:shd w:val="clear" w:color="auto" w:fill="FFFFFF"/>
        </w:rPr>
        <w:t xml:space="preserve">                </w:t>
      </w:r>
      <w:proofErr w:type="spellStart"/>
      <w:proofErr w:type="gramStart"/>
      <w:r>
        <w:rPr>
          <w:rStyle w:val="pl-k"/>
          <w:rFonts w:ascii="Consolas" w:hAnsi="Consolas" w:cs="Consolas"/>
          <w:color w:val="A71D5D"/>
          <w:sz w:val="18"/>
          <w:szCs w:val="18"/>
          <w:shd w:val="clear" w:color="auto" w:fill="FFFFFF"/>
        </w:rPr>
        <w:t>int</w:t>
      </w:r>
      <w:proofErr w:type="spellEnd"/>
      <w:proofErr w:type="gram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switch_type</w:t>
      </w:r>
      <w:proofErr w:type="spellEnd"/>
      <w:r>
        <w:rPr>
          <w:rFonts w:ascii="Consolas" w:hAnsi="Consolas" w:cs="Consolas"/>
          <w:color w:val="333333"/>
          <w:sz w:val="18"/>
          <w:szCs w:val="18"/>
          <w:shd w:val="clear" w:color="auto" w:fill="FFFFFF"/>
        </w:rPr>
        <w:t>)</w:t>
      </w:r>
    </w:p>
    <w:p w:rsidR="004927FB" w:rsidRDefault="004927FB" w:rsidP="004927FB"/>
    <w:p w:rsidR="004927FB" w:rsidRDefault="004927FB" w:rsidP="004927FB">
      <w:r>
        <w:t>The parameters are:</w:t>
      </w:r>
    </w:p>
    <w:p w:rsidR="004927FB" w:rsidRDefault="004927FB" w:rsidP="004927FB"/>
    <w:p w:rsidR="004927FB" w:rsidRDefault="004927FB" w:rsidP="004927FB">
      <w:r>
        <w:t xml:space="preserve">1. </w:t>
      </w:r>
      <w:proofErr w:type="gramStart"/>
      <w:r>
        <w:t>char</w:t>
      </w:r>
      <w:proofErr w:type="gramEnd"/>
      <w:r>
        <w:t xml:space="preserve"> *</w:t>
      </w:r>
      <w:proofErr w:type="spellStart"/>
      <w:r>
        <w:t>portName</w:t>
      </w:r>
      <w:proofErr w:type="spellEnd"/>
      <w:r>
        <w:t xml:space="preserve"> </w:t>
      </w:r>
      <w:proofErr w:type="spellStart"/>
      <w:r>
        <w:t>Asyn</w:t>
      </w:r>
      <w:proofErr w:type="spellEnd"/>
      <w:r>
        <w:t xml:space="preserve"> port for controller</w:t>
      </w:r>
    </w:p>
    <w:p w:rsidR="004927FB" w:rsidRDefault="004927FB" w:rsidP="004927FB">
      <w:r>
        <w:t xml:space="preserve">2. </w:t>
      </w:r>
      <w:proofErr w:type="gramStart"/>
      <w:r>
        <w:t>char</w:t>
      </w:r>
      <w:proofErr w:type="gramEnd"/>
      <w:r>
        <w:t xml:space="preserve"> axis A-H</w:t>
      </w:r>
    </w:p>
    <w:p w:rsidR="004927FB" w:rsidRDefault="004927FB" w:rsidP="004927FB">
      <w:r>
        <w:t xml:space="preserve">3. </w:t>
      </w:r>
      <w:proofErr w:type="spellStart"/>
      <w:proofErr w:type="gramStart"/>
      <w:r>
        <w:t>int</w:t>
      </w:r>
      <w:proofErr w:type="spellEnd"/>
      <w:proofErr w:type="gramEnd"/>
      <w:r>
        <w:t xml:space="preserve"> </w:t>
      </w:r>
      <w:proofErr w:type="spellStart"/>
      <w:r>
        <w:t>limits_as_home</w:t>
      </w:r>
      <w:proofErr w:type="spellEnd"/>
      <w:r>
        <w:t xml:space="preserve"> (0 off 1 on)</w:t>
      </w:r>
      <w:r w:rsidR="00F6786B">
        <w:t xml:space="preserve"> Use limits as home switch</w:t>
      </w:r>
    </w:p>
    <w:p w:rsidR="004927FB" w:rsidRDefault="004927FB" w:rsidP="004927FB">
      <w:r>
        <w:t xml:space="preserve">4. </w:t>
      </w:r>
      <w:proofErr w:type="gramStart"/>
      <w:r>
        <w:t>char</w:t>
      </w:r>
      <w:proofErr w:type="gramEnd"/>
      <w:r>
        <w:t xml:space="preserve"> *Motor interlock digital port number 1 to 8 </w:t>
      </w:r>
      <w:proofErr w:type="spellStart"/>
      <w:r>
        <w:t>eg</w:t>
      </w:r>
      <w:proofErr w:type="spellEnd"/>
      <w:r>
        <w:t>. "1</w:t>
      </w:r>
      <w:proofErr w:type="gramStart"/>
      <w:r>
        <w:t>,2,4</w:t>
      </w:r>
      <w:proofErr w:type="gramEnd"/>
      <w:r>
        <w:t>".  1st 8 bits are supported</w:t>
      </w:r>
    </w:p>
    <w:p w:rsidR="004927FB" w:rsidRDefault="004927FB" w:rsidP="004927FB">
      <w:r>
        <w:t xml:space="preserve">5. </w:t>
      </w:r>
      <w:proofErr w:type="spellStart"/>
      <w:proofErr w:type="gramStart"/>
      <w:r>
        <w:t>int</w:t>
      </w:r>
      <w:proofErr w:type="spellEnd"/>
      <w:proofErr w:type="gramEnd"/>
      <w:r>
        <w:t xml:space="preserve"> Interlock switch type 0 normally open, all other values is normally closed interlock switch type</w:t>
      </w:r>
    </w:p>
    <w:p w:rsidR="004927FB" w:rsidRDefault="004927FB" w:rsidP="004927FB"/>
    <w:p w:rsidR="004927FB" w:rsidRDefault="004927FB" w:rsidP="004927FB">
      <w:r>
        <w:t xml:space="preserve">For example to instantiate the first 2 real </w:t>
      </w:r>
      <w:r w:rsidR="00806F30">
        <w:t>motors</w:t>
      </w:r>
      <w:r>
        <w:t xml:space="preserve"> for 2 separate controllers, the following lines would be added to the IOC start script.</w:t>
      </w:r>
    </w:p>
    <w:p w:rsidR="004927FB" w:rsidRDefault="004927FB" w:rsidP="004927FB"/>
    <w:p w:rsidR="004927FB" w:rsidRDefault="004927FB" w:rsidP="004927FB">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GalilCreateAxis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A</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p>
    <w:p w:rsidR="004927FB" w:rsidRDefault="004927FB" w:rsidP="004927FB">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GalilCreateAxis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B</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p>
    <w:p w:rsidR="004927FB" w:rsidRDefault="004927FB" w:rsidP="004927FB">
      <w:pPr>
        <w:rPr>
          <w:rFonts w:ascii="Consolas" w:hAnsi="Consolas" w:cs="Consolas"/>
          <w:color w:val="333333"/>
          <w:sz w:val="18"/>
          <w:szCs w:val="18"/>
          <w:shd w:val="clear" w:color="auto" w:fill="FFFFFF"/>
        </w:rPr>
      </w:pPr>
    </w:p>
    <w:p w:rsidR="004927FB" w:rsidRDefault="004927FB" w:rsidP="004927FB">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GalilCreateAxis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A</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p>
    <w:p w:rsidR="004927FB" w:rsidRDefault="004927FB" w:rsidP="004927FB">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GalilCreateAxis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B</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,1)</w:t>
      </w:r>
    </w:p>
    <w:p w:rsidR="00F6786B" w:rsidRDefault="00F6786B" w:rsidP="00F6786B">
      <w:pPr>
        <w:pStyle w:val="Heading2"/>
      </w:pPr>
      <w:bookmarkStart w:id="26" w:name="_Toc453014460"/>
      <w:r>
        <w:t xml:space="preserve">Motor extra </w:t>
      </w:r>
      <w:r w:rsidR="00A1385B">
        <w:t>features</w:t>
      </w:r>
      <w:bookmarkEnd w:id="26"/>
    </w:p>
    <w:p w:rsidR="00F6786B" w:rsidRDefault="00F6786B" w:rsidP="004927FB">
      <w:r>
        <w:t xml:space="preserve">Motor extras are features specific to individual axis, and are not supported by the EPICS motor record.  </w:t>
      </w:r>
      <w:r w:rsidR="00594419">
        <w:t>Many important attributes reside</w:t>
      </w:r>
      <w:r>
        <w:t xml:space="preserve"> in motor extras such as; motor type, encoder type, home type definition, and so on.  It is mandatory to setup motor extras for the real motors.  Motor extras </w:t>
      </w:r>
      <w:r w:rsidR="00810EE6">
        <w:t>are not required or supported for</w:t>
      </w:r>
      <w:r>
        <w:t xml:space="preserve"> CS motors.</w:t>
      </w:r>
    </w:p>
    <w:p w:rsidR="00ED58EA" w:rsidRDefault="00ED58EA" w:rsidP="004927FB"/>
    <w:p w:rsidR="00F6786B" w:rsidRDefault="00F6786B" w:rsidP="004927FB">
      <w:pPr>
        <w:rPr>
          <w:b/>
        </w:rPr>
      </w:pPr>
      <w:proofErr w:type="spellStart"/>
      <w:r w:rsidRPr="00F6786B">
        <w:rPr>
          <w:b/>
        </w:rPr>
        <w:t>Autosave</w:t>
      </w:r>
      <w:proofErr w:type="spellEnd"/>
    </w:p>
    <w:p w:rsidR="00F6786B" w:rsidRDefault="00F6786B" w:rsidP="004927FB">
      <w:pPr>
        <w:rPr>
          <w:b/>
        </w:rPr>
      </w:pPr>
    </w:p>
    <w:p w:rsidR="00594419" w:rsidRDefault="00F6786B" w:rsidP="00594419">
      <w:proofErr w:type="spellStart"/>
      <w:r>
        <w:t>Autosave</w:t>
      </w:r>
      <w:proofErr w:type="spellEnd"/>
      <w:r>
        <w:t xml:space="preserve"> is used to save and restore the motor extra settings for real motors.  To save the motor extra settings the galil_motor_</w:t>
      </w:r>
      <w:r w:rsidR="00594419">
        <w:t>extras</w:t>
      </w:r>
      <w:r>
        <w:t xml:space="preserve">.req request file that comes with the </w:t>
      </w:r>
      <w:proofErr w:type="spellStart"/>
      <w:r w:rsidR="00594419">
        <w:t>Galil</w:t>
      </w:r>
      <w:proofErr w:type="spellEnd"/>
      <w:r w:rsidR="00594419">
        <w:t xml:space="preserve"> EPICS driver </w:t>
      </w:r>
      <w:r>
        <w:t>can be used.</w:t>
      </w:r>
      <w:r w:rsidR="00594419">
        <w:t xml:space="preserve">  </w:t>
      </w:r>
    </w:p>
    <w:p w:rsidR="00594419" w:rsidRDefault="00594419" w:rsidP="00594419"/>
    <w:p w:rsidR="00594419" w:rsidRDefault="00594419" w:rsidP="00594419">
      <w:r>
        <w:t>For each real motor the following line should be added to IOCName_settings.req.</w:t>
      </w:r>
    </w:p>
    <w:p w:rsidR="00594419" w:rsidRDefault="00594419" w:rsidP="00594419"/>
    <w:p w:rsidR="00594419" w:rsidRDefault="00594419" w:rsidP="00594419">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"galil_motor_extras.req" P=$(P), M=</w:t>
      </w:r>
      <w:r w:rsidRPr="00594419">
        <w:rPr>
          <w:rFonts w:ascii="Consolas" w:hAnsi="Consolas" w:cs="Consolas"/>
          <w:color w:val="FF0000"/>
          <w:sz w:val="18"/>
          <w:szCs w:val="18"/>
          <w:shd w:val="clear" w:color="auto" w:fill="FFFFFF"/>
        </w:rPr>
        <w:t>A</w:t>
      </w:r>
    </w:p>
    <w:p w:rsidR="00F6786B" w:rsidRDefault="00F6786B" w:rsidP="00F6786B"/>
    <w:p w:rsidR="00F6786B" w:rsidRPr="00594419" w:rsidRDefault="00594419" w:rsidP="004927FB">
      <w:r w:rsidRPr="00594419">
        <w:t>Where;</w:t>
      </w:r>
    </w:p>
    <w:p w:rsidR="00594419" w:rsidRPr="00594419" w:rsidRDefault="00594419" w:rsidP="004927FB">
      <w:r w:rsidRPr="00594419">
        <w:rPr>
          <w:color w:val="FF0000"/>
        </w:rPr>
        <w:lastRenderedPageBreak/>
        <w:t>A</w:t>
      </w:r>
      <w:r w:rsidRPr="00594419">
        <w:t xml:space="preserve"> = real motor</w:t>
      </w:r>
    </w:p>
    <w:p w:rsidR="00F6786B" w:rsidRDefault="00594419" w:rsidP="004927FB">
      <w:r>
        <w:t>For example to add the first 2 motors, from 2 separate controllers, the following lines should be added to IOCName_settings.req</w:t>
      </w:r>
    </w:p>
    <w:p w:rsidR="00594419" w:rsidRDefault="00594419" w:rsidP="004927FB"/>
    <w:p w:rsidR="00594419" w:rsidRDefault="00594419" w:rsidP="00594419">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"galil_motor_extras.req" P=$(P1), M=</w:t>
      </w:r>
      <w:r w:rsidRPr="00594419">
        <w:rPr>
          <w:rFonts w:ascii="Consolas" w:hAnsi="Consolas" w:cs="Consolas"/>
          <w:color w:val="FF0000"/>
          <w:sz w:val="18"/>
          <w:szCs w:val="18"/>
          <w:shd w:val="clear" w:color="auto" w:fill="FFFFFF"/>
        </w:rPr>
        <w:t>A</w:t>
      </w:r>
    </w:p>
    <w:p w:rsidR="00594419" w:rsidRDefault="00594419" w:rsidP="00594419">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"galil_motor_extras.req" P=$(P1), M=</w:t>
      </w:r>
      <w:r>
        <w:rPr>
          <w:rFonts w:ascii="Consolas" w:hAnsi="Consolas" w:cs="Consolas"/>
          <w:color w:val="FF0000"/>
          <w:sz w:val="18"/>
          <w:szCs w:val="18"/>
          <w:shd w:val="clear" w:color="auto" w:fill="FFFFFF"/>
        </w:rPr>
        <w:t>B</w:t>
      </w:r>
    </w:p>
    <w:p w:rsidR="00594419" w:rsidRDefault="00594419" w:rsidP="004927FB"/>
    <w:p w:rsidR="00594419" w:rsidRDefault="00594419" w:rsidP="00594419">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"galil_motor_extras.req" P=$(P2), M=</w:t>
      </w:r>
      <w:r w:rsidRPr="00594419">
        <w:rPr>
          <w:rFonts w:ascii="Consolas" w:hAnsi="Consolas" w:cs="Consolas"/>
          <w:color w:val="FF0000"/>
          <w:sz w:val="18"/>
          <w:szCs w:val="18"/>
          <w:shd w:val="clear" w:color="auto" w:fill="FFFFFF"/>
        </w:rPr>
        <w:t>A</w:t>
      </w:r>
    </w:p>
    <w:p w:rsidR="00F6786B" w:rsidRDefault="00594419" w:rsidP="00594419">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"galil_motor_extras.req" P=$(P2), M=</w:t>
      </w:r>
      <w:r>
        <w:rPr>
          <w:rFonts w:ascii="Consolas" w:hAnsi="Consolas" w:cs="Consolas"/>
          <w:color w:val="FF0000"/>
          <w:sz w:val="18"/>
          <w:szCs w:val="18"/>
          <w:shd w:val="clear" w:color="auto" w:fill="FFFFFF"/>
        </w:rPr>
        <w:t>B</w:t>
      </w:r>
    </w:p>
    <w:p w:rsidR="00122907" w:rsidRDefault="00122907" w:rsidP="00594419"/>
    <w:p w:rsidR="00122907" w:rsidRPr="00455C5D" w:rsidRDefault="00122907" w:rsidP="00122907">
      <w:pPr>
        <w:rPr>
          <w:b/>
        </w:rPr>
      </w:pPr>
      <w:r>
        <w:rPr>
          <w:b/>
        </w:rPr>
        <w:t>Database</w:t>
      </w:r>
    </w:p>
    <w:p w:rsidR="00122907" w:rsidRDefault="00122907" w:rsidP="00122907"/>
    <w:p w:rsidR="00122907" w:rsidRDefault="00122907" w:rsidP="00122907">
      <w:r>
        <w:t xml:space="preserve">The motor extras database should be loaded in the IOC start script using the provided </w:t>
      </w:r>
      <w:proofErr w:type="spellStart"/>
      <w:r>
        <w:t>galil_motors_extras.substitutions</w:t>
      </w:r>
      <w:proofErr w:type="spellEnd"/>
      <w:r>
        <w:t xml:space="preserve"> file.  </w:t>
      </w:r>
    </w:p>
    <w:p w:rsidR="00122907" w:rsidRDefault="00122907" w:rsidP="00122907"/>
    <w:p w:rsidR="00122907" w:rsidRDefault="00122907" w:rsidP="00122907">
      <w:r>
        <w:t xml:space="preserve">For each real motor, a single line entry should be placed in </w:t>
      </w:r>
      <w:proofErr w:type="spellStart"/>
      <w:r>
        <w:t>galil_motor_extras.substitutions</w:t>
      </w:r>
      <w:proofErr w:type="spellEnd"/>
      <w:r>
        <w:t xml:space="preserve">.  For example to instantiate the first 2 motors, for 2 separate </w:t>
      </w:r>
      <w:proofErr w:type="gramStart"/>
      <w:r>
        <w:t>controllers</w:t>
      </w:r>
      <w:proofErr w:type="gramEnd"/>
      <w:r>
        <w:t xml:space="preserve"> </w:t>
      </w:r>
      <w:proofErr w:type="spellStart"/>
      <w:r>
        <w:t>galil_motor_extras.substitutions</w:t>
      </w:r>
      <w:proofErr w:type="spellEnd"/>
      <w:r>
        <w:t xml:space="preserve"> should appear as below:</w:t>
      </w:r>
    </w:p>
    <w:p w:rsidR="00122907" w:rsidRDefault="00122907" w:rsidP="00122907"/>
    <w:p w:rsidR="00122907" w:rsidRDefault="00122907" w:rsidP="00122907">
      <w:r>
        <w:t># P - Controller</w:t>
      </w:r>
    </w:p>
    <w:p w:rsidR="00122907" w:rsidRDefault="00122907" w:rsidP="00122907">
      <w:r>
        <w:t># M - Motor name</w:t>
      </w:r>
    </w:p>
    <w:p w:rsidR="00122907" w:rsidRDefault="00122907" w:rsidP="00122907">
      <w:r>
        <w:t xml:space="preserve"># PORT - </w:t>
      </w:r>
      <w:proofErr w:type="spellStart"/>
      <w:r>
        <w:t>Asyn</w:t>
      </w:r>
      <w:proofErr w:type="spellEnd"/>
      <w:r>
        <w:t xml:space="preserve"> port of controller</w:t>
      </w:r>
    </w:p>
    <w:p w:rsidR="00122907" w:rsidRDefault="00122907" w:rsidP="00122907">
      <w:r>
        <w:t># ADDR - Axis number 0-7</w:t>
      </w:r>
    </w:p>
    <w:p w:rsidR="00122907" w:rsidRDefault="00122907" w:rsidP="00122907">
      <w:r>
        <w:t xml:space="preserve"># PREC - Precision of </w:t>
      </w:r>
      <w:proofErr w:type="spellStart"/>
      <w:r>
        <w:t>analog</w:t>
      </w:r>
      <w:proofErr w:type="spellEnd"/>
      <w:r>
        <w:t xml:space="preserve"> records</w:t>
      </w:r>
    </w:p>
    <w:p w:rsidR="00122907" w:rsidRDefault="00122907" w:rsidP="00122907">
      <w:r>
        <w:t># SCAN - Scan period for monitor records.  Use passive when only epics will change value (default)</w:t>
      </w:r>
    </w:p>
    <w:p w:rsidR="00122907" w:rsidRDefault="00122907" w:rsidP="00122907">
      <w:r>
        <w:t>#           - Periodic scan will slow controller update performance (</w:t>
      </w:r>
      <w:proofErr w:type="spellStart"/>
      <w:r>
        <w:t>poller</w:t>
      </w:r>
      <w:proofErr w:type="spellEnd"/>
      <w:r>
        <w:t>)</w:t>
      </w:r>
    </w:p>
    <w:p w:rsidR="00122907" w:rsidRDefault="00122907" w:rsidP="00122907">
      <w:r>
        <w:t># MTRTYPE - motor type =</w:t>
      </w:r>
    </w:p>
    <w:p w:rsidR="00122907" w:rsidRDefault="00122907" w:rsidP="00122907">
      <w:r>
        <w:t xml:space="preserve">#       </w:t>
      </w:r>
      <w:r>
        <w:tab/>
      </w:r>
      <w:r>
        <w:tab/>
        <w:t>0 - Servo</w:t>
      </w:r>
    </w:p>
    <w:p w:rsidR="00122907" w:rsidRDefault="00122907" w:rsidP="00122907">
      <w:r>
        <w:t>#</w:t>
      </w:r>
      <w:r>
        <w:tab/>
      </w:r>
      <w:r>
        <w:tab/>
        <w:t>1 - Reverse servo</w:t>
      </w:r>
    </w:p>
    <w:p w:rsidR="00122907" w:rsidRDefault="00122907" w:rsidP="00122907">
      <w:r>
        <w:t>#</w:t>
      </w:r>
      <w:r>
        <w:tab/>
      </w:r>
      <w:r>
        <w:tab/>
        <w:t>2 - High active stepper</w:t>
      </w:r>
    </w:p>
    <w:p w:rsidR="00122907" w:rsidRDefault="00122907" w:rsidP="00122907">
      <w:r>
        <w:t>#</w:t>
      </w:r>
      <w:r>
        <w:tab/>
      </w:r>
      <w:r>
        <w:tab/>
        <w:t>3 - Low active stepper</w:t>
      </w:r>
    </w:p>
    <w:p w:rsidR="00122907" w:rsidRDefault="00122907" w:rsidP="00122907">
      <w:r>
        <w:t>#</w:t>
      </w:r>
      <w:r>
        <w:tab/>
      </w:r>
      <w:r>
        <w:tab/>
        <w:t>4 - Reverse high active stepper</w:t>
      </w:r>
    </w:p>
    <w:p w:rsidR="00122907" w:rsidRDefault="00122907" w:rsidP="00122907">
      <w:r>
        <w:t>#</w:t>
      </w:r>
      <w:r>
        <w:tab/>
      </w:r>
      <w:r>
        <w:tab/>
        <w:t>5 - Reverse low active stepper</w:t>
      </w:r>
    </w:p>
    <w:p w:rsidR="00122907" w:rsidRDefault="00122907" w:rsidP="00122907">
      <w:r>
        <w:t># MTRON - motor off 0, motor on 1</w:t>
      </w:r>
    </w:p>
    <w:p w:rsidR="00122907" w:rsidRDefault="00122907" w:rsidP="00122907"/>
    <w:p w:rsidR="00122907" w:rsidRDefault="00122907" w:rsidP="00122907">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galil_motor_extras.template</w:t>
      </w:r>
      <w:proofErr w:type="spellEnd"/>
      <w:r>
        <w:t>"</w:t>
      </w:r>
    </w:p>
    <w:p w:rsidR="00122907" w:rsidRDefault="00122907" w:rsidP="00122907">
      <w:r>
        <w:t>{</w:t>
      </w:r>
    </w:p>
    <w:p w:rsidR="00122907" w:rsidRDefault="00122907" w:rsidP="00122907">
      <w:proofErr w:type="gramStart"/>
      <w:r>
        <w:t>pattern</w:t>
      </w:r>
      <w:proofErr w:type="gramEnd"/>
    </w:p>
    <w:p w:rsidR="00122907" w:rsidRDefault="00122907" w:rsidP="00122907">
      <w:r>
        <w:t xml:space="preserve">{   P,       M,    PORT,     ADDR, PREC, SCAN,       MTRTYPE, MTRON, </w:t>
      </w:r>
      <w:proofErr w:type="gramStart"/>
      <w:r>
        <w:t>EGU  }</w:t>
      </w:r>
      <w:proofErr w:type="gramEnd"/>
    </w:p>
    <w:p w:rsidR="00122907" w:rsidRDefault="00122907" w:rsidP="00122907">
      <w:r>
        <w:t xml:space="preserve"> </w:t>
      </w:r>
      <w:proofErr w:type="gramStart"/>
      <w:r>
        <w:t>{  "</w:t>
      </w:r>
      <w:proofErr w:type="gramEnd"/>
      <w:r>
        <w:t>DMC01", "A",  "Galil1", 0,    3,    "Passive",  "3",     "0",   "mm" }</w:t>
      </w:r>
    </w:p>
    <w:p w:rsidR="00122907" w:rsidRDefault="00122907" w:rsidP="00122907">
      <w:r>
        <w:t xml:space="preserve"> </w:t>
      </w:r>
      <w:proofErr w:type="gramStart"/>
      <w:r>
        <w:t>{  "</w:t>
      </w:r>
      <w:proofErr w:type="gramEnd"/>
      <w:r>
        <w:t>DMC01", "B",  "Galil1", 1,    3,    "Passive",  "3",     "0",   "mm" }</w:t>
      </w:r>
    </w:p>
    <w:p w:rsidR="00122907" w:rsidRDefault="00122907" w:rsidP="00122907"/>
    <w:p w:rsidR="00122907" w:rsidRDefault="00122907" w:rsidP="00122907">
      <w:r>
        <w:t xml:space="preserve"> </w:t>
      </w:r>
      <w:proofErr w:type="gramStart"/>
      <w:r>
        <w:t>{  "</w:t>
      </w:r>
      <w:proofErr w:type="gramEnd"/>
      <w:r>
        <w:t>DMC02", "A",  "Galil2", 0,    3,    "Passive",  "3",     "0",   "mm" }</w:t>
      </w:r>
    </w:p>
    <w:p w:rsidR="00122907" w:rsidRDefault="00122907" w:rsidP="00122907">
      <w:r>
        <w:t xml:space="preserve"> </w:t>
      </w:r>
      <w:proofErr w:type="gramStart"/>
      <w:r>
        <w:t>{  "</w:t>
      </w:r>
      <w:proofErr w:type="gramEnd"/>
      <w:r>
        <w:t>DMC02", "B",  "Galil2", 1,    3,    "Passive",  "3",     "0",   "mm" }</w:t>
      </w:r>
    </w:p>
    <w:p w:rsidR="00122907" w:rsidRDefault="00122907" w:rsidP="00122907">
      <w:r>
        <w:t>}</w:t>
      </w:r>
    </w:p>
    <w:p w:rsidR="00810EE6" w:rsidRDefault="00810EE6" w:rsidP="00810EE6">
      <w:pPr>
        <w:pStyle w:val="Heading2"/>
      </w:pPr>
      <w:bookmarkStart w:id="27" w:name="_Toc453014461"/>
      <w:r>
        <w:t>C</w:t>
      </w:r>
      <w:r w:rsidR="00A1385B">
        <w:t>oordinate System (CS)</w:t>
      </w:r>
      <w:r>
        <w:t xml:space="preserve"> Motor</w:t>
      </w:r>
      <w:r w:rsidR="00A1385B">
        <w:t>s</w:t>
      </w:r>
      <w:bookmarkEnd w:id="27"/>
    </w:p>
    <w:p w:rsidR="00890839" w:rsidRDefault="00890839" w:rsidP="00890839">
      <w:r>
        <w:t xml:space="preserve">Since CS motors make use of the EPICS motor record, the </w:t>
      </w:r>
      <w:proofErr w:type="spellStart"/>
      <w:r>
        <w:t>autosave</w:t>
      </w:r>
      <w:proofErr w:type="spellEnd"/>
      <w:r>
        <w:t xml:space="preserve">, and database setup procedure for CS motors is identical to that for real motors.  However, CS motor positions are not managed by </w:t>
      </w:r>
      <w:proofErr w:type="spellStart"/>
      <w:r>
        <w:t>autosave</w:t>
      </w:r>
      <w:proofErr w:type="spellEnd"/>
      <w:r>
        <w:t>.  Further, motor extra settings are not relevant for CS motors.</w:t>
      </w:r>
    </w:p>
    <w:p w:rsidR="00890839" w:rsidRPr="00890839" w:rsidRDefault="00890839" w:rsidP="00890839"/>
    <w:p w:rsidR="00810EE6" w:rsidRDefault="00810EE6" w:rsidP="00810EE6">
      <w:pPr>
        <w:rPr>
          <w:b/>
        </w:rPr>
      </w:pPr>
      <w:proofErr w:type="spellStart"/>
      <w:r w:rsidRPr="00810EE6">
        <w:rPr>
          <w:b/>
        </w:rPr>
        <w:t>Autosave</w:t>
      </w:r>
      <w:proofErr w:type="spellEnd"/>
    </w:p>
    <w:p w:rsidR="00810EE6" w:rsidRDefault="00810EE6" w:rsidP="00810EE6">
      <w:pPr>
        <w:rPr>
          <w:b/>
        </w:rPr>
      </w:pPr>
    </w:p>
    <w:p w:rsidR="00810EE6" w:rsidRDefault="002A4397" w:rsidP="00810EE6">
      <w:r>
        <w:t xml:space="preserve">Refer to </w:t>
      </w:r>
      <w:r w:rsidR="00575A16">
        <w:fldChar w:fldCharType="begin"/>
      </w:r>
      <w:r w:rsidR="00EF141D">
        <w:instrText xml:space="preserve"> REF _Ref449710003 \r \h </w:instrText>
      </w:r>
      <w:r w:rsidR="00575A16">
        <w:fldChar w:fldCharType="separate"/>
      </w:r>
      <w:proofErr w:type="gramStart"/>
      <w:r w:rsidR="00F97F7D">
        <w:t>2.9</w:t>
      </w:r>
      <w:r w:rsidR="00575A16">
        <w:fldChar w:fldCharType="end"/>
      </w:r>
      <w:r w:rsidR="00EF141D">
        <w:t xml:space="preserve"> </w:t>
      </w:r>
      <w:r w:rsidR="00575A16">
        <w:fldChar w:fldCharType="begin"/>
      </w:r>
      <w:r w:rsidR="00810EE6">
        <w:instrText xml:space="preserve"> REF _Ref449709990 \h </w:instrText>
      </w:r>
      <w:r w:rsidR="00575A16">
        <w:fldChar w:fldCharType="separate"/>
      </w:r>
      <w:r w:rsidR="00F97F7D">
        <w:t>Motor configuration</w:t>
      </w:r>
      <w:proofErr w:type="gramEnd"/>
      <w:r w:rsidR="00575A16">
        <w:fldChar w:fldCharType="end"/>
      </w:r>
      <w:r w:rsidR="00810EE6">
        <w:t>.</w:t>
      </w:r>
    </w:p>
    <w:p w:rsidR="00810EE6" w:rsidRDefault="00810EE6" w:rsidP="00810EE6"/>
    <w:p w:rsidR="00810EE6" w:rsidRPr="00EF141D" w:rsidRDefault="00810EE6" w:rsidP="00810EE6">
      <w:pPr>
        <w:rPr>
          <w:b/>
        </w:rPr>
      </w:pPr>
      <w:r w:rsidRPr="00EF141D">
        <w:rPr>
          <w:b/>
        </w:rPr>
        <w:t>Database</w:t>
      </w:r>
    </w:p>
    <w:p w:rsidR="00810EE6" w:rsidRDefault="00810EE6" w:rsidP="00810EE6"/>
    <w:p w:rsidR="00810EE6" w:rsidRDefault="00EF141D" w:rsidP="00810EE6">
      <w:r>
        <w:t xml:space="preserve">Refer to </w:t>
      </w:r>
      <w:r w:rsidR="00575A16">
        <w:fldChar w:fldCharType="begin"/>
      </w:r>
      <w:r>
        <w:instrText xml:space="preserve"> REF _Ref449710131 \r \h </w:instrText>
      </w:r>
      <w:r w:rsidR="00575A16">
        <w:fldChar w:fldCharType="separate"/>
      </w:r>
      <w:proofErr w:type="gramStart"/>
      <w:r w:rsidR="00F97F7D">
        <w:t>2.9</w:t>
      </w:r>
      <w:r w:rsidR="00575A16">
        <w:fldChar w:fldCharType="end"/>
      </w:r>
      <w:r>
        <w:t xml:space="preserve"> </w:t>
      </w:r>
      <w:r w:rsidR="00575A16">
        <w:fldChar w:fldCharType="begin"/>
      </w:r>
      <w:r>
        <w:instrText xml:space="preserve"> REF _Ref449710140 \h </w:instrText>
      </w:r>
      <w:r w:rsidR="00575A16">
        <w:fldChar w:fldCharType="separate"/>
      </w:r>
      <w:r w:rsidR="00F97F7D">
        <w:t>Motor configuration</w:t>
      </w:r>
      <w:proofErr w:type="gramEnd"/>
      <w:r w:rsidR="00575A16">
        <w:fldChar w:fldCharType="end"/>
      </w:r>
      <w:r>
        <w:t>.</w:t>
      </w:r>
    </w:p>
    <w:p w:rsidR="00EF141D" w:rsidRDefault="00EF141D" w:rsidP="00810EE6"/>
    <w:p w:rsidR="00EF141D" w:rsidRDefault="00EF141D" w:rsidP="00EF141D">
      <w:pPr>
        <w:rPr>
          <w:b/>
        </w:rPr>
      </w:pPr>
      <w:r>
        <w:rPr>
          <w:b/>
        </w:rPr>
        <w:t>Start script</w:t>
      </w:r>
    </w:p>
    <w:p w:rsidR="00EF141D" w:rsidRDefault="00EF141D" w:rsidP="00EF141D">
      <w:pPr>
        <w:rPr>
          <w:b/>
        </w:rPr>
      </w:pPr>
    </w:p>
    <w:p w:rsidR="00EF141D" w:rsidRDefault="00EF141D" w:rsidP="00EF141D">
      <w:r>
        <w:t xml:space="preserve">The </w:t>
      </w:r>
      <w:proofErr w:type="spellStart"/>
      <w:r>
        <w:t>iocShell</w:t>
      </w:r>
      <w:proofErr w:type="spellEnd"/>
      <w:r>
        <w:t xml:space="preserve"> command </w:t>
      </w:r>
      <w:proofErr w:type="spellStart"/>
      <w:r>
        <w:t>GalilCreateCSAxes</w:t>
      </w:r>
      <w:proofErr w:type="spellEnd"/>
      <w:r>
        <w:t xml:space="preserve"> should be called in the IOC start script to create the CS axes.  The call to </w:t>
      </w:r>
      <w:proofErr w:type="spellStart"/>
      <w:r>
        <w:t>GalilCreateCSAxes</w:t>
      </w:r>
      <w:proofErr w:type="spellEnd"/>
      <w:r>
        <w:t xml:space="preserve"> is generally placed after all </w:t>
      </w:r>
      <w:proofErr w:type="spellStart"/>
      <w:r>
        <w:t>GalilCreateAxis</w:t>
      </w:r>
      <w:proofErr w:type="spellEnd"/>
      <w:r>
        <w:t xml:space="preserve"> calls, and before the </w:t>
      </w:r>
      <w:proofErr w:type="spellStart"/>
      <w:r>
        <w:t>GalilStartController</w:t>
      </w:r>
      <w:proofErr w:type="spellEnd"/>
      <w:r>
        <w:t xml:space="preserve"> command.  </w:t>
      </w:r>
      <w:proofErr w:type="spellStart"/>
      <w:r>
        <w:t>GalilCreateCSAxes</w:t>
      </w:r>
      <w:proofErr w:type="spellEnd"/>
      <w:r>
        <w:t xml:space="preserve"> creates all CS Axis I thru P at once.  The </w:t>
      </w:r>
      <w:proofErr w:type="spellStart"/>
      <w:r>
        <w:t>GalilCreateCSAxes</w:t>
      </w:r>
      <w:proofErr w:type="spellEnd"/>
      <w:r>
        <w:t xml:space="preserve"> function has the following parameters:</w:t>
      </w:r>
    </w:p>
    <w:p w:rsidR="00EF141D" w:rsidRDefault="00EF141D" w:rsidP="00EF141D"/>
    <w:p w:rsidR="00EF141D" w:rsidRDefault="00EF141D" w:rsidP="00EF141D">
      <w:proofErr w:type="spellStart"/>
      <w:proofErr w:type="gramStart"/>
      <w:r>
        <w:rPr>
          <w:rStyle w:val="pl-en"/>
          <w:rFonts w:ascii="Consolas" w:hAnsi="Consolas" w:cs="Consolas"/>
          <w:color w:val="795DA3"/>
          <w:sz w:val="18"/>
          <w:szCs w:val="18"/>
          <w:shd w:val="clear" w:color="auto" w:fill="FFFFFF"/>
        </w:rPr>
        <w:t>GalilCreateCSAxes</w:t>
      </w:r>
      <w:proofErr w:type="spellEnd"/>
      <w:r>
        <w:rPr>
          <w:rFonts w:ascii="Consolas" w:hAnsi="Consolas" w:cs="Consolas"/>
          <w:color w:val="333333"/>
          <w:sz w:val="18"/>
          <w:szCs w:val="18"/>
          <w:shd w:val="clear" w:color="auto" w:fill="FFFFFF"/>
        </w:rPr>
        <w:t>(</w:t>
      </w:r>
      <w:proofErr w:type="spellStart"/>
      <w:proofErr w:type="gramEnd"/>
      <w:r>
        <w:rPr>
          <w:rStyle w:val="pl-k"/>
          <w:rFonts w:ascii="Consolas" w:hAnsi="Consolas" w:cs="Consolas"/>
          <w:color w:val="A71D5D"/>
          <w:sz w:val="18"/>
          <w:szCs w:val="18"/>
          <w:shd w:val="clear" w:color="auto" w:fill="FFFFFF"/>
        </w:rPr>
        <w:t>const</w:t>
      </w:r>
      <w:proofErr w:type="spellEnd"/>
      <w:r>
        <w:rPr>
          <w:rFonts w:ascii="Consolas" w:hAnsi="Consolas" w:cs="Consolas"/>
          <w:color w:val="333333"/>
          <w:sz w:val="18"/>
          <w:szCs w:val="18"/>
          <w:shd w:val="clear" w:color="auto" w:fill="FFFFFF"/>
        </w:rPr>
        <w:t xml:space="preserve"> </w:t>
      </w:r>
      <w:r>
        <w:rPr>
          <w:rStyle w:val="pl-k"/>
          <w:rFonts w:ascii="Consolas" w:hAnsi="Consolas" w:cs="Consolas"/>
          <w:color w:val="A71D5D"/>
          <w:sz w:val="18"/>
          <w:szCs w:val="18"/>
          <w:shd w:val="clear" w:color="auto" w:fill="FFFFFF"/>
        </w:rPr>
        <w:t>char</w:t>
      </w:r>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portName</w:t>
      </w:r>
      <w:proofErr w:type="spellEnd"/>
      <w:r>
        <w:rPr>
          <w:rFonts w:ascii="Consolas" w:hAnsi="Consolas" w:cs="Consolas"/>
          <w:color w:val="333333"/>
          <w:sz w:val="18"/>
          <w:szCs w:val="18"/>
          <w:shd w:val="clear" w:color="auto" w:fill="FFFFFF"/>
        </w:rPr>
        <w:t>)</w:t>
      </w:r>
    </w:p>
    <w:p w:rsidR="00122907" w:rsidRDefault="00122907" w:rsidP="00122907"/>
    <w:p w:rsidR="00EF141D" w:rsidRDefault="00EF141D" w:rsidP="00EF141D">
      <w:r>
        <w:t>The parameters are:</w:t>
      </w:r>
    </w:p>
    <w:p w:rsidR="00EF141D" w:rsidRDefault="00EF141D" w:rsidP="00EF141D"/>
    <w:p w:rsidR="00EF141D" w:rsidRDefault="00EF141D" w:rsidP="00EF141D">
      <w:r>
        <w:t xml:space="preserve">1. </w:t>
      </w:r>
      <w:proofErr w:type="gramStart"/>
      <w:r>
        <w:t>char</w:t>
      </w:r>
      <w:proofErr w:type="gramEnd"/>
      <w:r>
        <w:t xml:space="preserve"> *</w:t>
      </w:r>
      <w:proofErr w:type="spellStart"/>
      <w:r>
        <w:t>portName</w:t>
      </w:r>
      <w:proofErr w:type="spellEnd"/>
      <w:r>
        <w:t xml:space="preserve"> </w:t>
      </w:r>
      <w:proofErr w:type="spellStart"/>
      <w:r>
        <w:t>Asyn</w:t>
      </w:r>
      <w:proofErr w:type="spellEnd"/>
      <w:r>
        <w:t xml:space="preserve"> port for controller</w:t>
      </w:r>
    </w:p>
    <w:p w:rsidR="00122907" w:rsidRDefault="00122907" w:rsidP="00122907"/>
    <w:p w:rsidR="00EF141D" w:rsidRDefault="00C35CB9" w:rsidP="00122907">
      <w:r>
        <w:t>For example to create all CS axe</w:t>
      </w:r>
      <w:r w:rsidR="00EF141D">
        <w:t>s for 2 separate controllers, the following should be added to the IOC start script.</w:t>
      </w:r>
    </w:p>
    <w:p w:rsidR="00BF2806" w:rsidRDefault="00BF2806" w:rsidP="00122907"/>
    <w:p w:rsidR="00BF2806" w:rsidRDefault="00BF2806" w:rsidP="00122907">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GalilCreateCSAxes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BF2806" w:rsidRDefault="00BF2806" w:rsidP="00BF2806">
      <w:proofErr w:type="spellStart"/>
      <w:proofErr w:type="gramStart"/>
      <w:r>
        <w:rPr>
          <w:rFonts w:ascii="Consolas" w:hAnsi="Consolas" w:cs="Consolas"/>
          <w:color w:val="333333"/>
          <w:sz w:val="18"/>
          <w:szCs w:val="18"/>
          <w:shd w:val="clear" w:color="auto" w:fill="FFFFFF"/>
        </w:rPr>
        <w:t>GalilCreateCSAxes</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C35CB9" w:rsidRDefault="00C35CB9" w:rsidP="00C35CB9">
      <w:pPr>
        <w:pStyle w:val="Heading2"/>
      </w:pPr>
      <w:bookmarkStart w:id="28" w:name="_Toc453014462"/>
      <w:r>
        <w:t>Coordinate systems</w:t>
      </w:r>
      <w:bookmarkEnd w:id="28"/>
    </w:p>
    <w:p w:rsidR="00D42431" w:rsidRDefault="00D42431" w:rsidP="00D42431">
      <w:proofErr w:type="spellStart"/>
      <w:r>
        <w:t>Galil</w:t>
      </w:r>
      <w:proofErr w:type="spellEnd"/>
      <w:r>
        <w:t xml:space="preserve"> controllers provide 2 hardware coordinate systems known as the S and T planes.  In contrast to other motor control systems, a coordinate system is only required when coordinating the motion of 2 or more motors in linear interpolation mode.  </w:t>
      </w:r>
      <w:r w:rsidR="00E536CF">
        <w:t xml:space="preserve">Linear interpolation is used in “linear mode” profile motion, and “Sync start and stop” deferred moves.  </w:t>
      </w:r>
      <w:r>
        <w:t>For example, in PVT mode &gt; 2 motors can be coordinated without the use of a coordinate system S or T.  For these reasons, the coordinate system planes are used under some circumstances only.</w:t>
      </w:r>
      <w:r w:rsidR="00DB586E">
        <w:t xml:space="preserve">  Further, it’s not mandatory to configure the coordinate systems, even if using linear interpolation mode.</w:t>
      </w:r>
      <w:r w:rsidR="00E536CF">
        <w:t xml:space="preserve">  Th</w:t>
      </w:r>
      <w:r w:rsidR="00BD6CD7">
        <w:t>ough configuring the coordinate</w:t>
      </w:r>
      <w:r w:rsidR="00E536CF">
        <w:t xml:space="preserve"> systems is recommended for completeness.</w:t>
      </w:r>
    </w:p>
    <w:p w:rsidR="00D42431" w:rsidRDefault="00D42431" w:rsidP="00D42431"/>
    <w:p w:rsidR="00D42431" w:rsidRDefault="00D42431" w:rsidP="00D42431">
      <w:pPr>
        <w:rPr>
          <w:b/>
        </w:rPr>
      </w:pPr>
      <w:proofErr w:type="spellStart"/>
      <w:r w:rsidRPr="00D42431">
        <w:rPr>
          <w:b/>
        </w:rPr>
        <w:t>Autosave</w:t>
      </w:r>
      <w:proofErr w:type="spellEnd"/>
    </w:p>
    <w:p w:rsidR="00D42431" w:rsidRDefault="00D42431" w:rsidP="00D42431">
      <w:pPr>
        <w:rPr>
          <w:b/>
        </w:rPr>
      </w:pPr>
    </w:p>
    <w:p w:rsidR="00B7177C" w:rsidRPr="00D42431" w:rsidRDefault="00B7177C" w:rsidP="00B7177C">
      <w:proofErr w:type="spellStart"/>
      <w:r>
        <w:t>Autosave</w:t>
      </w:r>
      <w:proofErr w:type="spellEnd"/>
      <w:r>
        <w:t xml:space="preserve"> is not used or required for the coordinate systems.</w:t>
      </w:r>
    </w:p>
    <w:p w:rsidR="00D42431" w:rsidRDefault="00D42431" w:rsidP="00D42431"/>
    <w:p w:rsidR="00D42431" w:rsidRDefault="00D42431" w:rsidP="00D42431">
      <w:pPr>
        <w:rPr>
          <w:b/>
        </w:rPr>
      </w:pPr>
      <w:r w:rsidRPr="00D42431">
        <w:rPr>
          <w:b/>
        </w:rPr>
        <w:t>Database</w:t>
      </w:r>
    </w:p>
    <w:p w:rsidR="00D42431" w:rsidRDefault="00D42431" w:rsidP="00D42431">
      <w:pPr>
        <w:rPr>
          <w:b/>
        </w:rPr>
      </w:pPr>
    </w:p>
    <w:p w:rsidR="00D42431" w:rsidRDefault="00D42431" w:rsidP="00D42431">
      <w:r>
        <w:t xml:space="preserve">The coordinate system database should be loaded in the IOC start script using the provided </w:t>
      </w:r>
      <w:proofErr w:type="spellStart"/>
      <w:r w:rsidR="00B7177C" w:rsidRPr="00B7177C">
        <w:t>galil_coordinate_systems.substitutions</w:t>
      </w:r>
      <w:proofErr w:type="spellEnd"/>
      <w:r w:rsidR="00B7177C">
        <w:t xml:space="preserve"> file.</w:t>
      </w:r>
    </w:p>
    <w:p w:rsidR="00B7177C" w:rsidRDefault="00B7177C" w:rsidP="00D42431"/>
    <w:p w:rsidR="00B7177C" w:rsidRDefault="00B7177C" w:rsidP="00D42431">
      <w:r>
        <w:t xml:space="preserve">For each controller, two lines should appear in </w:t>
      </w:r>
      <w:proofErr w:type="spellStart"/>
      <w:r>
        <w:t>galil_coordinate_systems.substitutions</w:t>
      </w:r>
      <w:proofErr w:type="spellEnd"/>
      <w:r>
        <w:t xml:space="preserve"> to instantiate the S and T coordinate systems.  To instantiate the coordinate system for 2 controllers, </w:t>
      </w:r>
      <w:proofErr w:type="spellStart"/>
      <w:r>
        <w:t>galil_coordinate_systems.substitutions</w:t>
      </w:r>
      <w:proofErr w:type="spellEnd"/>
      <w:r>
        <w:t xml:space="preserve"> should appear as below:</w:t>
      </w:r>
    </w:p>
    <w:p w:rsidR="00B7177C" w:rsidRDefault="00B7177C" w:rsidP="00D42431"/>
    <w:p w:rsidR="00B7177C" w:rsidRDefault="00B7177C" w:rsidP="00B7177C">
      <w:r>
        <w:t># Coordinate system status</w:t>
      </w:r>
    </w:p>
    <w:p w:rsidR="00B7177C" w:rsidRDefault="00B7177C" w:rsidP="00B7177C">
      <w:r>
        <w:t>#</w:t>
      </w:r>
    </w:p>
    <w:p w:rsidR="00B7177C" w:rsidRDefault="00B7177C" w:rsidP="00B7177C">
      <w:r>
        <w:t># P    - PV prefix</w:t>
      </w:r>
    </w:p>
    <w:p w:rsidR="00B7177C" w:rsidRDefault="00B7177C" w:rsidP="00B7177C">
      <w:r>
        <w:t># R    - Record Name</w:t>
      </w:r>
    </w:p>
    <w:p w:rsidR="00B7177C" w:rsidRDefault="00B7177C" w:rsidP="00B7177C">
      <w:r>
        <w:t xml:space="preserve"># PORT - </w:t>
      </w:r>
      <w:proofErr w:type="spellStart"/>
      <w:r>
        <w:t>Asyn</w:t>
      </w:r>
      <w:proofErr w:type="spellEnd"/>
      <w:r>
        <w:t xml:space="preserve"> port name</w:t>
      </w:r>
    </w:p>
    <w:p w:rsidR="00B7177C" w:rsidRDefault="00B7177C" w:rsidP="00B7177C">
      <w:r>
        <w:t># ADDR - Hardware port to read</w:t>
      </w:r>
    </w:p>
    <w:p w:rsidR="00B7177C" w:rsidRDefault="00B7177C" w:rsidP="00B7177C">
      <w:r>
        <w:t># SCAN - Scan period for monitor records</w:t>
      </w:r>
    </w:p>
    <w:p w:rsidR="00B7177C" w:rsidRDefault="00B7177C" w:rsidP="00B7177C"/>
    <w:p w:rsidR="00B7177C" w:rsidRDefault="00B7177C" w:rsidP="00B7177C">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galil_coordinate_system.template</w:t>
      </w:r>
      <w:proofErr w:type="spellEnd"/>
      <w:r>
        <w:t>"</w:t>
      </w:r>
    </w:p>
    <w:p w:rsidR="00B7177C" w:rsidRDefault="00B7177C" w:rsidP="00B7177C">
      <w:r>
        <w:t xml:space="preserve">{ </w:t>
      </w:r>
    </w:p>
    <w:p w:rsidR="00B7177C" w:rsidRDefault="00B7177C" w:rsidP="00B7177C">
      <w:proofErr w:type="gramStart"/>
      <w:r>
        <w:t>pattern</w:t>
      </w:r>
      <w:proofErr w:type="gramEnd"/>
      <w:r>
        <w:t xml:space="preserve"> { P,          R,    PORT,    ADDR,  SCAN         }</w:t>
      </w:r>
    </w:p>
    <w:p w:rsidR="00B7177C" w:rsidRDefault="00B7177C" w:rsidP="00B7177C"/>
    <w:p w:rsidR="00B7177C" w:rsidRDefault="00B7177C" w:rsidP="00B7177C">
      <w:r>
        <w:t xml:space="preserve">        </w:t>
      </w:r>
      <w:proofErr w:type="gramStart"/>
      <w:r>
        <w:t>{ "</w:t>
      </w:r>
      <w:proofErr w:type="gramEnd"/>
      <w:r>
        <w:t>DMC01",    "S",  "Galil1", "0",   ".1 second"  }</w:t>
      </w:r>
    </w:p>
    <w:p w:rsidR="00B7177C" w:rsidRDefault="00B7177C" w:rsidP="00B7177C">
      <w:r>
        <w:t xml:space="preserve">        </w:t>
      </w:r>
      <w:proofErr w:type="gramStart"/>
      <w:r>
        <w:t>{ "</w:t>
      </w:r>
      <w:proofErr w:type="gramEnd"/>
      <w:r>
        <w:t>DMC01",    "T",  "Galil1", "1",   ".1 second"  }</w:t>
      </w:r>
    </w:p>
    <w:p w:rsidR="00B7177C" w:rsidRDefault="00B7177C" w:rsidP="00B7177C"/>
    <w:p w:rsidR="00B7177C" w:rsidRDefault="00B7177C" w:rsidP="00B7177C">
      <w:r>
        <w:lastRenderedPageBreak/>
        <w:t xml:space="preserve">        </w:t>
      </w:r>
      <w:proofErr w:type="gramStart"/>
      <w:r>
        <w:t>{ "</w:t>
      </w:r>
      <w:proofErr w:type="gramEnd"/>
      <w:r>
        <w:t>DMC02",    "S",  "Galil2", "0",   ".1 second"  }</w:t>
      </w:r>
    </w:p>
    <w:p w:rsidR="00B7177C" w:rsidRDefault="00B7177C" w:rsidP="00B7177C">
      <w:r>
        <w:t xml:space="preserve">        </w:t>
      </w:r>
      <w:proofErr w:type="gramStart"/>
      <w:r>
        <w:t>{ "</w:t>
      </w:r>
      <w:proofErr w:type="gramEnd"/>
      <w:r>
        <w:t>DMC02",    "T",  "Galil2", "1",   ".1 second"  }</w:t>
      </w:r>
    </w:p>
    <w:p w:rsidR="00B7177C" w:rsidRDefault="00B7177C" w:rsidP="00B7177C">
      <w:r>
        <w:t>}</w:t>
      </w:r>
    </w:p>
    <w:p w:rsidR="00C35CB9" w:rsidRDefault="00C35CB9" w:rsidP="00C35CB9">
      <w:pPr>
        <w:pStyle w:val="Heading2"/>
      </w:pPr>
      <w:bookmarkStart w:id="29" w:name="_Toc453014463"/>
      <w:r>
        <w:t>Kinematics</w:t>
      </w:r>
      <w:bookmarkEnd w:id="29"/>
    </w:p>
    <w:p w:rsidR="00DB586E" w:rsidRDefault="00DB586E" w:rsidP="00DB586E">
      <w:r>
        <w:t xml:space="preserve">Kinematics </w:t>
      </w:r>
      <w:proofErr w:type="gramStart"/>
      <w:r>
        <w:t>define</w:t>
      </w:r>
      <w:proofErr w:type="gramEnd"/>
      <w:r>
        <w:t xml:space="preserve"> the relationship between the real motors, and the CS motors.  To use CS motors, it is mandatory to configure the kinematics.</w:t>
      </w:r>
      <w:r w:rsidR="00C37E2E">
        <w:t xml:space="preserve">  For a single CS motor there is 1 forward transform (</w:t>
      </w:r>
      <w:proofErr w:type="spellStart"/>
      <w:r w:rsidR="00C37E2E">
        <w:t>readback</w:t>
      </w:r>
      <w:proofErr w:type="spellEnd"/>
      <w:r w:rsidR="00C37E2E">
        <w:t>), and 8 reverse transforms (</w:t>
      </w:r>
      <w:proofErr w:type="spellStart"/>
      <w:r w:rsidR="00C37E2E">
        <w:t>setpoints</w:t>
      </w:r>
      <w:proofErr w:type="spellEnd"/>
      <w:r w:rsidR="00C37E2E">
        <w:t>).  The kinematic variables meanwhile have controller wide scope.</w:t>
      </w:r>
      <w:r w:rsidR="00F10D66">
        <w:t xml:space="preserve">  The kinematic equations and variables are runtime adjustable via the EPICS database.</w:t>
      </w:r>
    </w:p>
    <w:p w:rsidR="00067A7D" w:rsidRDefault="00067A7D" w:rsidP="00DB586E"/>
    <w:p w:rsidR="00067A7D" w:rsidRDefault="00067A7D" w:rsidP="00DB586E">
      <w:pPr>
        <w:rPr>
          <w:b/>
        </w:rPr>
      </w:pPr>
      <w:proofErr w:type="spellStart"/>
      <w:r w:rsidRPr="00067A7D">
        <w:rPr>
          <w:b/>
        </w:rPr>
        <w:t>Autosave</w:t>
      </w:r>
      <w:proofErr w:type="spellEnd"/>
    </w:p>
    <w:p w:rsidR="00067A7D" w:rsidRDefault="00067A7D" w:rsidP="00DB586E">
      <w:pPr>
        <w:rPr>
          <w:b/>
        </w:rPr>
      </w:pPr>
    </w:p>
    <w:p w:rsidR="00067A7D" w:rsidRDefault="00067A7D" w:rsidP="00067A7D">
      <w:proofErr w:type="spellStart"/>
      <w:r>
        <w:t>Autosave</w:t>
      </w:r>
      <w:proofErr w:type="spellEnd"/>
      <w:r>
        <w:t xml:space="preserve"> is used to save and restore the kinematics.  Three things in the kinematics are save/restored by </w:t>
      </w:r>
      <w:proofErr w:type="spellStart"/>
      <w:r>
        <w:t>autosave</w:t>
      </w:r>
      <w:proofErr w:type="spellEnd"/>
      <w:r>
        <w:t xml:space="preserve">, these are; forward kinematics, reverse kinematics, and kinematic variables.  These items can be saved by using </w:t>
      </w:r>
      <w:r w:rsidR="00F10D66">
        <w:t xml:space="preserve">the provided </w:t>
      </w:r>
      <w:proofErr w:type="spellStart"/>
      <w:r>
        <w:t>galil_forward_transform.req</w:t>
      </w:r>
      <w:proofErr w:type="spellEnd"/>
      <w:r>
        <w:t xml:space="preserve">, </w:t>
      </w:r>
      <w:proofErr w:type="spellStart"/>
      <w:r>
        <w:t>galil_reverse_transforms.req</w:t>
      </w:r>
      <w:proofErr w:type="spellEnd"/>
      <w:r>
        <w:t xml:space="preserve">, and </w:t>
      </w:r>
      <w:proofErr w:type="spellStart"/>
      <w:r>
        <w:t>galil_kinematic_variable.req</w:t>
      </w:r>
      <w:proofErr w:type="spellEnd"/>
      <w:r>
        <w:t xml:space="preserve"> </w:t>
      </w:r>
      <w:r w:rsidR="00AB6DF0">
        <w:t xml:space="preserve">request </w:t>
      </w:r>
      <w:r>
        <w:t>files respectively.</w:t>
      </w:r>
    </w:p>
    <w:p w:rsidR="00067A7D" w:rsidRDefault="00067A7D" w:rsidP="00067A7D"/>
    <w:p w:rsidR="00067A7D" w:rsidRDefault="007F3579" w:rsidP="00067A7D">
      <w:r>
        <w:t xml:space="preserve">To </w:t>
      </w:r>
      <w:proofErr w:type="spellStart"/>
      <w:r>
        <w:t>autosa</w:t>
      </w:r>
      <w:r w:rsidR="00AB6DF0">
        <w:t>ve</w:t>
      </w:r>
      <w:proofErr w:type="spellEnd"/>
      <w:r w:rsidR="00AB6DF0">
        <w:t xml:space="preserve"> </w:t>
      </w:r>
      <w:r>
        <w:t>the</w:t>
      </w:r>
      <w:r w:rsidR="00AB6DF0">
        <w:t xml:space="preserve"> forward and reverse transforms</w:t>
      </w:r>
      <w:r>
        <w:t xml:space="preserve"> for a single CS motor, the following lines would be added to IOCName_settings.req</w:t>
      </w:r>
    </w:p>
    <w:p w:rsidR="007F3579" w:rsidRDefault="007F3579" w:rsidP="00067A7D"/>
    <w:p w:rsidR="007F3579" w:rsidRDefault="007F3579" w:rsidP="007F3579">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"galil_forward_transform.req" P=$(P), M=</w:t>
      </w:r>
      <w:r w:rsidRPr="007F3579">
        <w:rPr>
          <w:rFonts w:ascii="Consolas" w:hAnsi="Consolas" w:cs="Consolas"/>
          <w:color w:val="FF0000"/>
          <w:sz w:val="18"/>
          <w:szCs w:val="18"/>
          <w:shd w:val="clear" w:color="auto" w:fill="FFFFFF"/>
        </w:rPr>
        <w:t>I</w:t>
      </w:r>
    </w:p>
    <w:p w:rsidR="007F3579" w:rsidRDefault="007F3579" w:rsidP="00067A7D">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"galil_reverse_transforms.req" P=$(P), M=</w:t>
      </w:r>
      <w:r w:rsidRPr="007F3579">
        <w:rPr>
          <w:rFonts w:ascii="Consolas" w:hAnsi="Consolas" w:cs="Consolas"/>
          <w:color w:val="FF0000"/>
          <w:sz w:val="18"/>
          <w:szCs w:val="18"/>
          <w:shd w:val="clear" w:color="auto" w:fill="FFFFFF"/>
        </w:rPr>
        <w:t>I</w:t>
      </w:r>
    </w:p>
    <w:p w:rsidR="00067A7D" w:rsidRDefault="00067A7D" w:rsidP="00067A7D"/>
    <w:p w:rsidR="00067A7D" w:rsidRDefault="007F3579" w:rsidP="00067A7D">
      <w:r>
        <w:t>Where;</w:t>
      </w:r>
    </w:p>
    <w:p w:rsidR="007F3579" w:rsidRDefault="007F3579" w:rsidP="00067A7D">
      <w:r w:rsidRPr="007F3579">
        <w:rPr>
          <w:color w:val="FF0000"/>
        </w:rPr>
        <w:t>I</w:t>
      </w:r>
      <w:r>
        <w:t xml:space="preserve"> = CS motor</w:t>
      </w:r>
    </w:p>
    <w:p w:rsidR="00067A7D" w:rsidRDefault="00067A7D" w:rsidP="00067A7D"/>
    <w:p w:rsidR="007F3579" w:rsidRDefault="00C37583" w:rsidP="00067A7D">
      <w:r>
        <w:t xml:space="preserve">There are 10 kinematic variables Q thru Z that are available for use in kinematic equations.  To </w:t>
      </w:r>
      <w:proofErr w:type="spellStart"/>
      <w:r>
        <w:t>autosave</w:t>
      </w:r>
      <w:proofErr w:type="spellEnd"/>
      <w:r>
        <w:t xml:space="preserve"> a kinematic variable, a single line entry should appear in IOCName_settings.req for each variable.  For example to </w:t>
      </w:r>
      <w:proofErr w:type="spellStart"/>
      <w:r>
        <w:t>autosave</w:t>
      </w:r>
      <w:proofErr w:type="spellEnd"/>
      <w:r>
        <w:t xml:space="preserve"> the Q variable, the following line would appear in IOCName_settings.req.</w:t>
      </w:r>
    </w:p>
    <w:p w:rsidR="00C37583" w:rsidRDefault="00C37583" w:rsidP="00067A7D"/>
    <w:p w:rsidR="00067A7D" w:rsidRDefault="00C37583" w:rsidP="00C37583">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"galil_kinematic_variable.req" P=$(P), R=</w:t>
      </w:r>
      <w:r w:rsidRPr="00C37583">
        <w:rPr>
          <w:rFonts w:ascii="Consolas" w:hAnsi="Consolas" w:cs="Consolas"/>
          <w:color w:val="FF0000"/>
          <w:sz w:val="18"/>
          <w:szCs w:val="18"/>
          <w:shd w:val="clear" w:color="auto" w:fill="FFFFFF"/>
        </w:rPr>
        <w:t>Q</w:t>
      </w:r>
    </w:p>
    <w:p w:rsidR="008E6040" w:rsidRDefault="008E6040" w:rsidP="00C37583">
      <w:pPr>
        <w:rPr>
          <w:rFonts w:ascii="Consolas" w:hAnsi="Consolas" w:cs="Consolas"/>
          <w:color w:val="FF0000"/>
          <w:sz w:val="18"/>
          <w:szCs w:val="18"/>
          <w:shd w:val="clear" w:color="auto" w:fill="FFFFFF"/>
        </w:rPr>
      </w:pPr>
    </w:p>
    <w:p w:rsidR="003C4100" w:rsidRPr="003C4100" w:rsidRDefault="003C4100" w:rsidP="00C37583">
      <w:r w:rsidRPr="003C4100">
        <w:t xml:space="preserve">To </w:t>
      </w:r>
      <w:proofErr w:type="spellStart"/>
      <w:r w:rsidRPr="003C4100">
        <w:t>autosave</w:t>
      </w:r>
      <w:proofErr w:type="spellEnd"/>
      <w:r w:rsidRPr="003C4100">
        <w:t xml:space="preserve"> the Q and R kinematic variables for 2 different controllers, the following lines would be added to IOCName_settings.req.</w:t>
      </w:r>
    </w:p>
    <w:p w:rsidR="003C4100" w:rsidRDefault="003C4100" w:rsidP="00C37583">
      <w:pPr>
        <w:rPr>
          <w:rFonts w:ascii="Consolas" w:hAnsi="Consolas" w:cs="Consolas"/>
          <w:color w:val="333333"/>
          <w:sz w:val="18"/>
          <w:szCs w:val="18"/>
          <w:shd w:val="clear" w:color="auto" w:fill="FFFFFF"/>
        </w:rPr>
      </w:pPr>
    </w:p>
    <w:p w:rsidR="003C4100" w:rsidRDefault="003C4100" w:rsidP="003C4100">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"galil_kinematic_variable.req" P=$(P1), R=</w:t>
      </w:r>
      <w:r w:rsidRPr="00C37583">
        <w:rPr>
          <w:rFonts w:ascii="Consolas" w:hAnsi="Consolas" w:cs="Consolas"/>
          <w:color w:val="FF0000"/>
          <w:sz w:val="18"/>
          <w:szCs w:val="18"/>
          <w:shd w:val="clear" w:color="auto" w:fill="FFFFFF"/>
        </w:rPr>
        <w:t>Q</w:t>
      </w:r>
    </w:p>
    <w:p w:rsidR="003C4100" w:rsidRDefault="003C4100" w:rsidP="003C4100">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"galil_kinematic_variable.req" P=$(P1), R=</w:t>
      </w:r>
      <w:r>
        <w:rPr>
          <w:rFonts w:ascii="Consolas" w:hAnsi="Consolas" w:cs="Consolas"/>
          <w:color w:val="FF0000"/>
          <w:sz w:val="18"/>
          <w:szCs w:val="18"/>
          <w:shd w:val="clear" w:color="auto" w:fill="FFFFFF"/>
        </w:rPr>
        <w:t>R</w:t>
      </w:r>
    </w:p>
    <w:p w:rsidR="003C4100" w:rsidRDefault="003C4100" w:rsidP="00C37583">
      <w:pPr>
        <w:rPr>
          <w:rFonts w:ascii="Consolas" w:hAnsi="Consolas" w:cs="Consolas"/>
          <w:color w:val="333333"/>
          <w:sz w:val="18"/>
          <w:szCs w:val="18"/>
          <w:shd w:val="clear" w:color="auto" w:fill="FFFFFF"/>
        </w:rPr>
      </w:pPr>
    </w:p>
    <w:p w:rsidR="003C4100" w:rsidRDefault="003C4100" w:rsidP="003C4100">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"galil_kinematic_variable.req" P=$(P2), R=</w:t>
      </w:r>
      <w:r w:rsidRPr="00C37583">
        <w:rPr>
          <w:rFonts w:ascii="Consolas" w:hAnsi="Consolas" w:cs="Consolas"/>
          <w:color w:val="FF0000"/>
          <w:sz w:val="18"/>
          <w:szCs w:val="18"/>
          <w:shd w:val="clear" w:color="auto" w:fill="FFFFFF"/>
        </w:rPr>
        <w:t>Q</w:t>
      </w:r>
    </w:p>
    <w:p w:rsidR="003C4100" w:rsidRDefault="003C4100" w:rsidP="003C4100">
      <w:pPr>
        <w:rPr>
          <w:rFonts w:ascii="Consolas" w:hAnsi="Consolas" w:cs="Consolas"/>
          <w:color w:val="FF0000"/>
          <w:sz w:val="18"/>
          <w:szCs w:val="18"/>
          <w:shd w:val="clear" w:color="auto" w:fill="FFFFFF"/>
        </w:rPr>
      </w:pPr>
      <w:proofErr w:type="gramStart"/>
      <w:r>
        <w:rPr>
          <w:rFonts w:ascii="Consolas" w:hAnsi="Consolas" w:cs="Consolas"/>
          <w:color w:val="333333"/>
          <w:sz w:val="18"/>
          <w:szCs w:val="18"/>
          <w:shd w:val="clear" w:color="auto" w:fill="FFFFFF"/>
        </w:rPr>
        <w:t>file</w:t>
      </w:r>
      <w:proofErr w:type="gramEnd"/>
      <w:r>
        <w:rPr>
          <w:rFonts w:ascii="Consolas" w:hAnsi="Consolas" w:cs="Consolas"/>
          <w:color w:val="333333"/>
          <w:sz w:val="18"/>
          <w:szCs w:val="18"/>
          <w:shd w:val="clear" w:color="auto" w:fill="FFFFFF"/>
        </w:rPr>
        <w:t xml:space="preserve"> "galil_kinematic_variable.req" P=$(P2), R=</w:t>
      </w:r>
      <w:r>
        <w:rPr>
          <w:rFonts w:ascii="Consolas" w:hAnsi="Consolas" w:cs="Consolas"/>
          <w:color w:val="FF0000"/>
          <w:sz w:val="18"/>
          <w:szCs w:val="18"/>
          <w:shd w:val="clear" w:color="auto" w:fill="FFFFFF"/>
        </w:rPr>
        <w:t>R</w:t>
      </w:r>
    </w:p>
    <w:p w:rsidR="003C4100" w:rsidRDefault="003C4100" w:rsidP="003C4100">
      <w:pPr>
        <w:rPr>
          <w:rFonts w:ascii="Consolas" w:hAnsi="Consolas" w:cs="Consolas"/>
          <w:color w:val="FF0000"/>
          <w:sz w:val="18"/>
          <w:szCs w:val="18"/>
          <w:shd w:val="clear" w:color="auto" w:fill="FFFFFF"/>
        </w:rPr>
      </w:pPr>
    </w:p>
    <w:p w:rsidR="003C4100" w:rsidRDefault="003C4100" w:rsidP="003C4100">
      <w:r>
        <w:t>Where;</w:t>
      </w:r>
    </w:p>
    <w:p w:rsidR="003C4100" w:rsidRDefault="003C4100" w:rsidP="003C4100">
      <w:r>
        <w:rPr>
          <w:color w:val="FF0000"/>
        </w:rPr>
        <w:t>Q</w:t>
      </w:r>
      <w:r>
        <w:t xml:space="preserve"> = Kinematic variable</w:t>
      </w:r>
    </w:p>
    <w:p w:rsidR="003C4100" w:rsidRDefault="003C4100" w:rsidP="003C4100">
      <w:r w:rsidRPr="003C4100">
        <w:rPr>
          <w:color w:val="FF0000"/>
        </w:rPr>
        <w:t>R</w:t>
      </w:r>
      <w:r>
        <w:t xml:space="preserve"> = Kinematic variable</w:t>
      </w:r>
    </w:p>
    <w:p w:rsidR="003C4100" w:rsidRPr="00C37583" w:rsidRDefault="003C4100" w:rsidP="00C37583">
      <w:pPr>
        <w:rPr>
          <w:color w:val="FF0000"/>
        </w:rPr>
      </w:pPr>
    </w:p>
    <w:p w:rsidR="00067A7D" w:rsidRDefault="00067A7D" w:rsidP="00067A7D">
      <w:pPr>
        <w:rPr>
          <w:b/>
        </w:rPr>
      </w:pPr>
      <w:r>
        <w:rPr>
          <w:b/>
        </w:rPr>
        <w:t>Database</w:t>
      </w:r>
    </w:p>
    <w:p w:rsidR="003C4100" w:rsidRDefault="003C4100" w:rsidP="00067A7D">
      <w:pPr>
        <w:rPr>
          <w:b/>
        </w:rPr>
      </w:pPr>
    </w:p>
    <w:p w:rsidR="003C4100" w:rsidRDefault="003C4100" w:rsidP="003C4100">
      <w:r>
        <w:t xml:space="preserve">The </w:t>
      </w:r>
      <w:r w:rsidR="00DC1B0E">
        <w:t xml:space="preserve">kinematics for the CS motors </w:t>
      </w:r>
      <w:r>
        <w:t xml:space="preserve">should be loaded in the IOC start script using the provided </w:t>
      </w:r>
      <w:proofErr w:type="spellStart"/>
      <w:r w:rsidR="00DC1B0E" w:rsidRPr="00DC1B0E">
        <w:t>galil_csmotor_kinematics.substitutions</w:t>
      </w:r>
      <w:proofErr w:type="spellEnd"/>
      <w:r w:rsidR="00DC1B0E">
        <w:rPr>
          <w:rFonts w:ascii="Consolas" w:hAnsi="Consolas" w:cs="Consolas"/>
          <w:color w:val="183691"/>
          <w:sz w:val="18"/>
          <w:szCs w:val="18"/>
          <w:shd w:val="clear" w:color="auto" w:fill="FFFFFF"/>
        </w:rPr>
        <w:t xml:space="preserve"> </w:t>
      </w:r>
      <w:r>
        <w:t>file.</w:t>
      </w:r>
      <w:r w:rsidR="00DC1B0E">
        <w:t xml:space="preserve">  The substitution file is broken into different sections for forward transforms, reverse transforms, and kinematic variables.  </w:t>
      </w:r>
    </w:p>
    <w:p w:rsidR="00DC1B0E" w:rsidRDefault="00DC1B0E" w:rsidP="003C4100"/>
    <w:p w:rsidR="00DC1B0E" w:rsidRDefault="00C37E2E" w:rsidP="003C4100">
      <w:r>
        <w:t>To</w:t>
      </w:r>
      <w:r w:rsidR="00DC1B0E">
        <w:t xml:space="preserve"> save/restore the forward kinematic equation for CS motor I the following would appear in the substitution file.</w:t>
      </w:r>
    </w:p>
    <w:p w:rsidR="00DC1B0E" w:rsidRDefault="00DC1B0E" w:rsidP="003C4100"/>
    <w:p w:rsidR="00DC1B0E" w:rsidRDefault="00DC1B0E" w:rsidP="00DC1B0E">
      <w:r>
        <w:t xml:space="preserve"># </w:t>
      </w:r>
      <w:proofErr w:type="gramStart"/>
      <w:r>
        <w:t>Forward</w:t>
      </w:r>
      <w:proofErr w:type="gramEnd"/>
      <w:r>
        <w:t xml:space="preserve"> kinematic transform equations for CS motors</w:t>
      </w:r>
    </w:p>
    <w:p w:rsidR="00DC1B0E" w:rsidRDefault="00DC1B0E" w:rsidP="00DC1B0E">
      <w:r>
        <w:t>#</w:t>
      </w:r>
    </w:p>
    <w:p w:rsidR="00DC1B0E" w:rsidRDefault="00DC1B0E" w:rsidP="00DC1B0E">
      <w:r>
        <w:t># 8 forward equations per controller.</w:t>
      </w:r>
    </w:p>
    <w:p w:rsidR="00DC1B0E" w:rsidRDefault="00DC1B0E" w:rsidP="00DC1B0E">
      <w:r>
        <w:t># 1 forward equation per CS motor I-P (8-15) = 8 in total</w:t>
      </w:r>
    </w:p>
    <w:p w:rsidR="00DC1B0E" w:rsidRDefault="00DC1B0E" w:rsidP="00DC1B0E">
      <w:proofErr w:type="gramStart"/>
      <w:r>
        <w:lastRenderedPageBreak/>
        <w:t xml:space="preserve"># </w:t>
      </w:r>
      <w:proofErr w:type="spellStart"/>
      <w:r>
        <w:t>Eg</w:t>
      </w:r>
      <w:proofErr w:type="spellEnd"/>
      <w:r>
        <w:t>.</w:t>
      </w:r>
      <w:proofErr w:type="gramEnd"/>
      <w:r>
        <w:t xml:space="preserve"> I</w:t>
      </w:r>
      <w:proofErr w:type="gramStart"/>
      <w:r>
        <w:t>=(</w:t>
      </w:r>
      <w:proofErr w:type="gramEnd"/>
      <w:r>
        <w:t>A+B)/2 - Forward equations for CS motor I (8)</w:t>
      </w:r>
    </w:p>
    <w:p w:rsidR="00DC1B0E" w:rsidRDefault="00DC1B0E" w:rsidP="00DC1B0E">
      <w:r>
        <w:t>#</w:t>
      </w:r>
    </w:p>
    <w:p w:rsidR="00DC1B0E" w:rsidRDefault="00DC1B0E" w:rsidP="00DC1B0E">
      <w:r>
        <w:t># P    - PV prefix</w:t>
      </w:r>
    </w:p>
    <w:p w:rsidR="00DC1B0E" w:rsidRDefault="00DC1B0E" w:rsidP="00DC1B0E">
      <w:r>
        <w:t xml:space="preserve"># M    - </w:t>
      </w:r>
      <w:proofErr w:type="spellStart"/>
      <w:r>
        <w:t>CSMotor</w:t>
      </w:r>
      <w:proofErr w:type="spellEnd"/>
      <w:r>
        <w:t xml:space="preserve"> name</w:t>
      </w:r>
    </w:p>
    <w:p w:rsidR="00DC1B0E" w:rsidRDefault="00DC1B0E" w:rsidP="00DC1B0E">
      <w:r>
        <w:t xml:space="preserve"># PORT - </w:t>
      </w:r>
      <w:proofErr w:type="spellStart"/>
      <w:r>
        <w:t>Asyn</w:t>
      </w:r>
      <w:proofErr w:type="spellEnd"/>
      <w:r>
        <w:t xml:space="preserve"> port name</w:t>
      </w:r>
    </w:p>
    <w:p w:rsidR="00DC1B0E" w:rsidRDefault="00DC1B0E" w:rsidP="00DC1B0E">
      <w:r>
        <w:t># ADDR - CS Motor I-P (8-15)</w:t>
      </w:r>
    </w:p>
    <w:p w:rsidR="00DC1B0E" w:rsidRDefault="00DC1B0E" w:rsidP="00DC1B0E"/>
    <w:p w:rsidR="00DC1B0E" w:rsidRDefault="00DC1B0E" w:rsidP="00DC1B0E">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galil_forward_transform.template</w:t>
      </w:r>
      <w:proofErr w:type="spellEnd"/>
      <w:r>
        <w:t>"</w:t>
      </w:r>
    </w:p>
    <w:p w:rsidR="00DC1B0E" w:rsidRDefault="00DC1B0E" w:rsidP="00DC1B0E">
      <w:r>
        <w:t>{</w:t>
      </w:r>
    </w:p>
    <w:p w:rsidR="00DC1B0E" w:rsidRDefault="00DC1B0E" w:rsidP="00DC1B0E">
      <w:r>
        <w:t xml:space="preserve">   </w:t>
      </w:r>
      <w:proofErr w:type="gramStart"/>
      <w:r>
        <w:t>pattern</w:t>
      </w:r>
      <w:proofErr w:type="gramEnd"/>
      <w:r>
        <w:t xml:space="preserve"> { P,           M,    PORT,    ADDR }</w:t>
      </w:r>
    </w:p>
    <w:p w:rsidR="00DC1B0E" w:rsidRDefault="00DC1B0E" w:rsidP="00DC1B0E">
      <w:r>
        <w:t># CS motors (forward transforms)</w:t>
      </w:r>
    </w:p>
    <w:p w:rsidR="00DC1B0E" w:rsidRDefault="00DC1B0E" w:rsidP="00DC1B0E">
      <w:r>
        <w:t xml:space="preserve">           </w:t>
      </w:r>
      <w:proofErr w:type="gramStart"/>
      <w:r>
        <w:t>{ "</w:t>
      </w:r>
      <w:proofErr w:type="gramEnd"/>
      <w:r>
        <w:t>DMC01",     "I",  "</w:t>
      </w:r>
      <w:proofErr w:type="spellStart"/>
      <w:r>
        <w:t>Galil</w:t>
      </w:r>
      <w:proofErr w:type="spellEnd"/>
      <w:r>
        <w:t>", "8"   }</w:t>
      </w:r>
    </w:p>
    <w:p w:rsidR="00DC1B0E" w:rsidRDefault="00DC1B0E" w:rsidP="00DC1B0E">
      <w:r>
        <w:t>}</w:t>
      </w:r>
    </w:p>
    <w:p w:rsidR="00DC1B0E" w:rsidRDefault="00DC1B0E" w:rsidP="003C4100"/>
    <w:p w:rsidR="00C37E2E" w:rsidRDefault="00C37E2E" w:rsidP="00C37E2E">
      <w:r>
        <w:t>To save/restore the reverse kinematic equation</w:t>
      </w:r>
      <w:r w:rsidR="002410E7">
        <w:t>s</w:t>
      </w:r>
      <w:r>
        <w:t xml:space="preserve"> for CS motor I the following would appear in the substitution file.</w:t>
      </w:r>
    </w:p>
    <w:p w:rsidR="00C37E2E" w:rsidRDefault="00C37E2E" w:rsidP="003C4100"/>
    <w:p w:rsidR="00C37E2E" w:rsidRDefault="00C37E2E" w:rsidP="00C37E2E">
      <w:r>
        <w:t># Reverse kinematic transform equations for CS motors</w:t>
      </w:r>
    </w:p>
    <w:p w:rsidR="00C37E2E" w:rsidRDefault="00C37E2E" w:rsidP="00C37E2E">
      <w:r>
        <w:t>#</w:t>
      </w:r>
    </w:p>
    <w:p w:rsidR="00C37E2E" w:rsidRDefault="00C37E2E" w:rsidP="00C37E2E">
      <w:r>
        <w:t xml:space="preserve"># 8 </w:t>
      </w:r>
      <w:proofErr w:type="gramStart"/>
      <w:r>
        <w:t>reverse</w:t>
      </w:r>
      <w:proofErr w:type="gramEnd"/>
      <w:r>
        <w:t xml:space="preserve"> equations per CS Motor that represent real motors A-H</w:t>
      </w:r>
    </w:p>
    <w:p w:rsidR="00C37E2E" w:rsidRDefault="00C37E2E" w:rsidP="00C37E2E">
      <w:r>
        <w:t xml:space="preserve"># 64 </w:t>
      </w:r>
      <w:proofErr w:type="gramStart"/>
      <w:r>
        <w:t>reverse</w:t>
      </w:r>
      <w:proofErr w:type="gramEnd"/>
      <w:r>
        <w:t xml:space="preserve"> equations per controller in total as there are 8 CS motors I-P (8-15)</w:t>
      </w:r>
    </w:p>
    <w:p w:rsidR="00C37E2E" w:rsidRDefault="00C37E2E" w:rsidP="00C37E2E">
      <w:r>
        <w:t>#</w:t>
      </w:r>
    </w:p>
    <w:p w:rsidR="00C37E2E" w:rsidRDefault="00C37E2E" w:rsidP="00C37E2E">
      <w:proofErr w:type="gramStart"/>
      <w:r>
        <w:t xml:space="preserve"># </w:t>
      </w:r>
      <w:proofErr w:type="spellStart"/>
      <w:r>
        <w:t>Eg</w:t>
      </w:r>
      <w:proofErr w:type="spellEnd"/>
      <w:r>
        <w:t>.</w:t>
      </w:r>
      <w:proofErr w:type="gramEnd"/>
      <w:r>
        <w:t xml:space="preserve"> A=I-J/2 - Reverse equation A for CS motor I (8)</w:t>
      </w:r>
    </w:p>
    <w:p w:rsidR="00C37E2E" w:rsidRDefault="00C37E2E" w:rsidP="00C37E2E">
      <w:r>
        <w:t>#</w:t>
      </w:r>
    </w:p>
    <w:p w:rsidR="00C37E2E" w:rsidRDefault="00C37E2E" w:rsidP="00C37E2E">
      <w:r>
        <w:t># P    - PV prefix</w:t>
      </w:r>
    </w:p>
    <w:p w:rsidR="00C37E2E" w:rsidRDefault="00C37E2E" w:rsidP="00C37E2E">
      <w:r>
        <w:t xml:space="preserve"># M    - </w:t>
      </w:r>
      <w:proofErr w:type="spellStart"/>
      <w:r>
        <w:t>CSMotor</w:t>
      </w:r>
      <w:proofErr w:type="spellEnd"/>
      <w:r>
        <w:t xml:space="preserve"> name</w:t>
      </w:r>
    </w:p>
    <w:p w:rsidR="00C37E2E" w:rsidRDefault="00C37E2E" w:rsidP="00C37E2E">
      <w:r>
        <w:t xml:space="preserve"># PORT - </w:t>
      </w:r>
      <w:proofErr w:type="spellStart"/>
      <w:r>
        <w:t>Asyn</w:t>
      </w:r>
      <w:proofErr w:type="spellEnd"/>
      <w:r>
        <w:t xml:space="preserve"> port name</w:t>
      </w:r>
    </w:p>
    <w:p w:rsidR="00C37E2E" w:rsidRDefault="00C37E2E" w:rsidP="00C37E2E">
      <w:r>
        <w:t># ADDR - CS Motor I-P (8-15)</w:t>
      </w:r>
    </w:p>
    <w:p w:rsidR="00C37E2E" w:rsidRDefault="00C37E2E" w:rsidP="00C37E2E"/>
    <w:p w:rsidR="00C37E2E" w:rsidRDefault="00C37E2E" w:rsidP="00C37E2E">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galil_reverse_transforms.template</w:t>
      </w:r>
      <w:proofErr w:type="spellEnd"/>
      <w:r>
        <w:t>"</w:t>
      </w:r>
    </w:p>
    <w:p w:rsidR="00C37E2E" w:rsidRDefault="00C37E2E" w:rsidP="00C37E2E">
      <w:r>
        <w:t>{</w:t>
      </w:r>
    </w:p>
    <w:p w:rsidR="00C37E2E" w:rsidRDefault="00C37E2E" w:rsidP="00C37E2E">
      <w:r>
        <w:t xml:space="preserve">   </w:t>
      </w:r>
      <w:proofErr w:type="gramStart"/>
      <w:r>
        <w:t>pattern</w:t>
      </w:r>
      <w:proofErr w:type="gramEnd"/>
      <w:r>
        <w:t xml:space="preserve"> { P,           M,    PORT,    ADDR }</w:t>
      </w:r>
    </w:p>
    <w:p w:rsidR="00C37E2E" w:rsidRDefault="00C37E2E" w:rsidP="00C37E2E">
      <w:r>
        <w:t># CS motors (reverse transforms)</w:t>
      </w:r>
    </w:p>
    <w:p w:rsidR="00C37E2E" w:rsidRDefault="00C37E2E" w:rsidP="00C37E2E">
      <w:r>
        <w:t xml:space="preserve">           </w:t>
      </w:r>
      <w:proofErr w:type="gramStart"/>
      <w:r>
        <w:t>{ "</w:t>
      </w:r>
      <w:proofErr w:type="gramEnd"/>
      <w:r>
        <w:t>DMC01",     "I",  "</w:t>
      </w:r>
      <w:proofErr w:type="spellStart"/>
      <w:r>
        <w:t>Galil</w:t>
      </w:r>
      <w:proofErr w:type="spellEnd"/>
      <w:r>
        <w:t>", "8"   }</w:t>
      </w:r>
    </w:p>
    <w:p w:rsidR="00DC1B0E" w:rsidRDefault="00C37E2E" w:rsidP="00C37E2E">
      <w:r>
        <w:t>}</w:t>
      </w:r>
    </w:p>
    <w:p w:rsidR="003C4100" w:rsidRDefault="003C4100" w:rsidP="00067A7D">
      <w:pPr>
        <w:rPr>
          <w:b/>
        </w:rPr>
      </w:pPr>
    </w:p>
    <w:p w:rsidR="008E6040" w:rsidRDefault="008E6040" w:rsidP="008E6040">
      <w:r>
        <w:t>To save/restore the first kinematic variable Q, the following would appear in the substitution file.</w:t>
      </w:r>
    </w:p>
    <w:p w:rsidR="008E6040" w:rsidRDefault="008E6040" w:rsidP="008E6040"/>
    <w:p w:rsidR="008E6040" w:rsidRDefault="008E6040" w:rsidP="008E6040">
      <w:r>
        <w:t># Kinematic variables</w:t>
      </w:r>
    </w:p>
    <w:p w:rsidR="008E6040" w:rsidRDefault="008E6040" w:rsidP="008E6040">
      <w:r>
        <w:t>#</w:t>
      </w:r>
    </w:p>
    <w:p w:rsidR="008E6040" w:rsidRDefault="008E6040" w:rsidP="008E6040">
      <w:r>
        <w:t># 10 variables per controller</w:t>
      </w:r>
    </w:p>
    <w:p w:rsidR="008E6040" w:rsidRDefault="008E6040" w:rsidP="008E6040">
      <w:r>
        <w:t>#</w:t>
      </w:r>
    </w:p>
    <w:p w:rsidR="008E6040" w:rsidRDefault="008E6040" w:rsidP="008E6040">
      <w:r>
        <w:t># P    - PV prefix</w:t>
      </w:r>
    </w:p>
    <w:p w:rsidR="008E6040" w:rsidRDefault="008E6040" w:rsidP="008E6040">
      <w:r>
        <w:t># R    - Record Name</w:t>
      </w:r>
    </w:p>
    <w:p w:rsidR="008E6040" w:rsidRDefault="008E6040" w:rsidP="008E6040">
      <w:r>
        <w:t xml:space="preserve"># PORT - </w:t>
      </w:r>
      <w:proofErr w:type="spellStart"/>
      <w:r>
        <w:t>Asyn</w:t>
      </w:r>
      <w:proofErr w:type="spellEnd"/>
      <w:r>
        <w:t xml:space="preserve"> port name</w:t>
      </w:r>
    </w:p>
    <w:p w:rsidR="008E6040" w:rsidRDefault="008E6040" w:rsidP="008E6040">
      <w:r>
        <w:t># ADDR - Hardware port to read</w:t>
      </w:r>
    </w:p>
    <w:p w:rsidR="008E6040" w:rsidRDefault="008E6040" w:rsidP="008E6040">
      <w:r>
        <w:t># PREC - Precision</w:t>
      </w:r>
    </w:p>
    <w:p w:rsidR="008E6040" w:rsidRDefault="008E6040" w:rsidP="008E6040">
      <w:r>
        <w:t>#</w:t>
      </w:r>
    </w:p>
    <w:p w:rsidR="008E6040" w:rsidRDefault="008E6040" w:rsidP="008E6040">
      <w:r>
        <w:t xml:space="preserve"># Regardless of record name, </w:t>
      </w:r>
      <w:proofErr w:type="spellStart"/>
      <w:r>
        <w:t>addr</w:t>
      </w:r>
      <w:proofErr w:type="spellEnd"/>
      <w:r>
        <w:t xml:space="preserve"> 0-9 is mapped Q-Z in driver</w:t>
      </w:r>
    </w:p>
    <w:p w:rsidR="008E6040" w:rsidRDefault="008E6040" w:rsidP="008E6040">
      <w:r>
        <w:t xml:space="preserve"># </w:t>
      </w:r>
      <w:proofErr w:type="gramStart"/>
      <w:r>
        <w:t>These</w:t>
      </w:r>
      <w:proofErr w:type="gramEnd"/>
      <w:r>
        <w:t xml:space="preserve"> variables Q-Z can be used in kinematics</w:t>
      </w:r>
    </w:p>
    <w:p w:rsidR="008E6040" w:rsidRDefault="008E6040" w:rsidP="008E6040"/>
    <w:p w:rsidR="008E6040" w:rsidRDefault="008E6040" w:rsidP="008E6040">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galil_kinematic_variable.template</w:t>
      </w:r>
      <w:proofErr w:type="spellEnd"/>
      <w:r>
        <w:t>"</w:t>
      </w:r>
    </w:p>
    <w:p w:rsidR="008E6040" w:rsidRDefault="008E6040" w:rsidP="008E6040">
      <w:r>
        <w:t xml:space="preserve">{ </w:t>
      </w:r>
    </w:p>
    <w:p w:rsidR="008E6040" w:rsidRDefault="008E6040" w:rsidP="008E6040">
      <w:r>
        <w:t xml:space="preserve">   </w:t>
      </w:r>
      <w:proofErr w:type="gramStart"/>
      <w:r>
        <w:t>pattern</w:t>
      </w:r>
      <w:proofErr w:type="gramEnd"/>
      <w:r>
        <w:t xml:space="preserve"> { P,           R,    PORT,    ADDR,  PREC }</w:t>
      </w:r>
    </w:p>
    <w:p w:rsidR="008E6040" w:rsidRDefault="008E6040" w:rsidP="008E6040"/>
    <w:p w:rsidR="008E6040" w:rsidRDefault="008E6040" w:rsidP="008E6040">
      <w:r>
        <w:t xml:space="preserve">           </w:t>
      </w:r>
      <w:proofErr w:type="gramStart"/>
      <w:r>
        <w:t>{ "</w:t>
      </w:r>
      <w:proofErr w:type="gramEnd"/>
      <w:r>
        <w:t>DMC01",     "Q",  "</w:t>
      </w:r>
      <w:proofErr w:type="spellStart"/>
      <w:r>
        <w:t>Galil</w:t>
      </w:r>
      <w:proofErr w:type="spellEnd"/>
      <w:r>
        <w:t>", "0",   "5"  }</w:t>
      </w:r>
    </w:p>
    <w:p w:rsidR="008E6040" w:rsidRDefault="008E6040" w:rsidP="008E6040">
      <w:r>
        <w:t>}</w:t>
      </w:r>
    </w:p>
    <w:p w:rsidR="006631E6" w:rsidRDefault="006631E6" w:rsidP="008E6040"/>
    <w:p w:rsidR="006631E6" w:rsidRDefault="006631E6" w:rsidP="008E6040">
      <w:r>
        <w:t xml:space="preserve">An example substitution file is provided in </w:t>
      </w:r>
      <w:proofErr w:type="spellStart"/>
      <w:r w:rsidRPr="006631E6">
        <w:t>GalilTestApp</w:t>
      </w:r>
      <w:proofErr w:type="spellEnd"/>
      <w:r w:rsidRPr="006631E6">
        <w:t>/</w:t>
      </w:r>
      <w:proofErr w:type="spellStart"/>
      <w:r w:rsidRPr="006631E6">
        <w:t>Db</w:t>
      </w:r>
      <w:proofErr w:type="spellEnd"/>
      <w:r>
        <w:t>/</w:t>
      </w:r>
      <w:proofErr w:type="spellStart"/>
      <w:r w:rsidRPr="00DC1B0E">
        <w:t>galil_csmotor_kinematics.substitutions</w:t>
      </w:r>
      <w:proofErr w:type="spellEnd"/>
      <w:r>
        <w:t>.</w:t>
      </w:r>
    </w:p>
    <w:p w:rsidR="00C35CB9" w:rsidRDefault="00C35CB9" w:rsidP="00C35CB9">
      <w:pPr>
        <w:pStyle w:val="Heading2"/>
      </w:pPr>
      <w:bookmarkStart w:id="30" w:name="_Toc453014464"/>
      <w:r>
        <w:lastRenderedPageBreak/>
        <w:t>Profile motion</w:t>
      </w:r>
      <w:bookmarkEnd w:id="30"/>
    </w:p>
    <w:p w:rsidR="00347679" w:rsidRDefault="00347679" w:rsidP="00347679">
      <w:r>
        <w:t xml:space="preserve">Profile motion involves one or more motors following a user defined position profile.  Profile motion can be executed using linear interpolation mode, or PVT mode.  However, PVT mode is only available on the </w:t>
      </w:r>
      <w:proofErr w:type="spellStart"/>
      <w:r>
        <w:t>accelera</w:t>
      </w:r>
      <w:proofErr w:type="spellEnd"/>
      <w:r>
        <w:t xml:space="preserve"> series controllers and above.</w:t>
      </w:r>
      <w:r w:rsidR="00D009B5">
        <w:t xml:space="preserve">  Some features of the profile motion r</w:t>
      </w:r>
      <w:r w:rsidR="00B739F6">
        <w:t>elate to the controller (</w:t>
      </w:r>
      <w:proofErr w:type="spellStart"/>
      <w:r w:rsidR="00B739F6">
        <w:t>eg</w:t>
      </w:r>
      <w:proofErr w:type="spellEnd"/>
      <w:r w:rsidR="00B739F6">
        <w:t>. profile</w:t>
      </w:r>
      <w:r w:rsidR="00D009B5">
        <w:t xml:space="preserve"> mode, time </w:t>
      </w:r>
      <w:r w:rsidR="000E7388">
        <w:t>base array), other features relate to the motors that will be used within the profile motion (</w:t>
      </w:r>
      <w:proofErr w:type="spellStart"/>
      <w:r w:rsidR="000E7388">
        <w:t>eg</w:t>
      </w:r>
      <w:proofErr w:type="spellEnd"/>
      <w:r w:rsidR="000E7388">
        <w:t xml:space="preserve">. </w:t>
      </w:r>
      <w:proofErr w:type="gramStart"/>
      <w:r w:rsidR="000E7388">
        <w:t>Absolute or relative move type).</w:t>
      </w:r>
      <w:proofErr w:type="gramEnd"/>
    </w:p>
    <w:p w:rsidR="00347679" w:rsidRDefault="00347679" w:rsidP="00347679"/>
    <w:p w:rsidR="00347679" w:rsidRDefault="00347679" w:rsidP="00347679">
      <w:pPr>
        <w:rPr>
          <w:b/>
        </w:rPr>
      </w:pPr>
      <w:proofErr w:type="spellStart"/>
      <w:r w:rsidRPr="00067A7D">
        <w:rPr>
          <w:b/>
        </w:rPr>
        <w:t>Autosave</w:t>
      </w:r>
      <w:proofErr w:type="spellEnd"/>
    </w:p>
    <w:p w:rsidR="00347679" w:rsidRDefault="00347679" w:rsidP="00347679">
      <w:pPr>
        <w:rPr>
          <w:b/>
        </w:rPr>
      </w:pPr>
    </w:p>
    <w:p w:rsidR="00347679" w:rsidRDefault="00D009B5" w:rsidP="00347679">
      <w:proofErr w:type="spellStart"/>
      <w:r>
        <w:t>Autosave</w:t>
      </w:r>
      <w:proofErr w:type="spellEnd"/>
      <w:r>
        <w:t xml:space="preserve"> is not used with the profile motion settings.</w:t>
      </w:r>
    </w:p>
    <w:p w:rsidR="00D009B5" w:rsidRDefault="00D009B5" w:rsidP="00347679"/>
    <w:p w:rsidR="00D009B5" w:rsidRDefault="00D009B5" w:rsidP="00347679">
      <w:pPr>
        <w:rPr>
          <w:b/>
        </w:rPr>
      </w:pPr>
      <w:r w:rsidRPr="00D009B5">
        <w:rPr>
          <w:b/>
        </w:rPr>
        <w:t>Database</w:t>
      </w:r>
    </w:p>
    <w:p w:rsidR="000E7388" w:rsidRDefault="000E7388" w:rsidP="00347679">
      <w:pPr>
        <w:rPr>
          <w:b/>
        </w:rPr>
      </w:pPr>
    </w:p>
    <w:p w:rsidR="000E7388" w:rsidRDefault="000E7388" w:rsidP="00347679">
      <w:r w:rsidRPr="000E7388">
        <w:t xml:space="preserve">To load the profile features that relate to the controller the </w:t>
      </w:r>
      <w:proofErr w:type="spellStart"/>
      <w:r w:rsidRPr="000E7388">
        <w:t>galil_profileMoveController.substitutions</w:t>
      </w:r>
      <w:proofErr w:type="spellEnd"/>
      <w:r w:rsidRPr="000E7388">
        <w:t xml:space="preserve"> file should be </w:t>
      </w:r>
      <w:r>
        <w:t>loaded in the IOC start script</w:t>
      </w:r>
      <w:r w:rsidRPr="000E7388">
        <w:t>.</w:t>
      </w:r>
      <w:r>
        <w:t xml:space="preserve">  For an individual controller </w:t>
      </w:r>
      <w:proofErr w:type="spellStart"/>
      <w:r w:rsidRPr="000E7388">
        <w:t>galil_profileMoveController.substitutions</w:t>
      </w:r>
      <w:proofErr w:type="spellEnd"/>
      <w:r>
        <w:t xml:space="preserve"> should appear as below;</w:t>
      </w:r>
    </w:p>
    <w:p w:rsidR="000E7388" w:rsidRDefault="000E7388" w:rsidP="00347679"/>
    <w:p w:rsidR="000E7388" w:rsidRDefault="000E7388" w:rsidP="000E7388">
      <w:r>
        <w:t># Profile move controller</w:t>
      </w:r>
    </w:p>
    <w:p w:rsidR="000E7388" w:rsidRDefault="000E7388" w:rsidP="000E7388">
      <w:r>
        <w:t>#</w:t>
      </w:r>
    </w:p>
    <w:p w:rsidR="000E7388" w:rsidRDefault="000E7388" w:rsidP="000E7388">
      <w:r>
        <w:t># P    - PV prefix</w:t>
      </w:r>
    </w:p>
    <w:p w:rsidR="000E7388" w:rsidRDefault="000E7388" w:rsidP="000E7388">
      <w:r>
        <w:t># R    - Record Name</w:t>
      </w:r>
    </w:p>
    <w:p w:rsidR="000E7388" w:rsidRDefault="000E7388" w:rsidP="000E7388">
      <w:r>
        <w:t xml:space="preserve"># PORT - </w:t>
      </w:r>
      <w:proofErr w:type="spellStart"/>
      <w:r>
        <w:t>Asyn</w:t>
      </w:r>
      <w:proofErr w:type="spellEnd"/>
      <w:r>
        <w:t xml:space="preserve"> port name</w:t>
      </w:r>
    </w:p>
    <w:p w:rsidR="000E7388" w:rsidRDefault="000E7388" w:rsidP="000E7388">
      <w:r>
        <w:t># NAXES – Number of axes in the profile</w:t>
      </w:r>
    </w:p>
    <w:p w:rsidR="000E7388" w:rsidRDefault="000E7388" w:rsidP="000E7388">
      <w:r>
        <w:t># NPOINTS – Number of profile points</w:t>
      </w:r>
    </w:p>
    <w:p w:rsidR="000E7388" w:rsidRDefault="000E7388" w:rsidP="000E7388">
      <w:r>
        <w:t>#</w:t>
      </w:r>
    </w:p>
    <w:p w:rsidR="000E7388" w:rsidRDefault="000E7388" w:rsidP="000E7388">
      <w:proofErr w:type="gramStart"/>
      <w:r>
        <w:t>file</w:t>
      </w:r>
      <w:proofErr w:type="gramEnd"/>
      <w:r>
        <w:t xml:space="preserve"> "$(MOTOR)/</w:t>
      </w:r>
      <w:proofErr w:type="spellStart"/>
      <w:r>
        <w:t>db</w:t>
      </w:r>
      <w:proofErr w:type="spellEnd"/>
      <w:r>
        <w:t>/</w:t>
      </w:r>
      <w:proofErr w:type="spellStart"/>
      <w:r>
        <w:t>profileMoveController.template</w:t>
      </w:r>
      <w:proofErr w:type="spellEnd"/>
      <w:r>
        <w:t>"</w:t>
      </w:r>
    </w:p>
    <w:p w:rsidR="000E7388" w:rsidRDefault="000E7388" w:rsidP="000E7388">
      <w:r>
        <w:t>{</w:t>
      </w:r>
    </w:p>
    <w:p w:rsidR="000E7388" w:rsidRDefault="000E7388" w:rsidP="000E7388">
      <w:proofErr w:type="gramStart"/>
      <w:r>
        <w:t>pattern</w:t>
      </w:r>
      <w:proofErr w:type="gramEnd"/>
    </w:p>
    <w:p w:rsidR="000E7388" w:rsidRDefault="000E7388" w:rsidP="000E7388">
      <w:r>
        <w:t>{P,       R,      PORT,   NAXES, NPOINTS, NPULSES</w:t>
      </w:r>
      <w:proofErr w:type="gramStart"/>
      <w:r>
        <w:t>,  TIMEOUT</w:t>
      </w:r>
      <w:proofErr w:type="gramEnd"/>
      <w:r>
        <w:t>}</w:t>
      </w:r>
    </w:p>
    <w:p w:rsidR="000E7388" w:rsidRDefault="000E7388" w:rsidP="000E7388">
      <w:r>
        <w:t>{DMC01:</w:t>
      </w:r>
      <w:proofErr w:type="gramStart"/>
      <w:r>
        <w:t>,  Prof1</w:t>
      </w:r>
      <w:proofErr w:type="gramEnd"/>
      <w:r>
        <w:t xml:space="preserve">:, </w:t>
      </w:r>
      <w:proofErr w:type="spellStart"/>
      <w:r>
        <w:t>Galil</w:t>
      </w:r>
      <w:proofErr w:type="spellEnd"/>
      <w:r>
        <w:t>,  8,     1441,    1441,     1}</w:t>
      </w:r>
    </w:p>
    <w:p w:rsidR="000E7388" w:rsidRDefault="000E7388" w:rsidP="000E7388">
      <w:r>
        <w:t>}</w:t>
      </w:r>
    </w:p>
    <w:p w:rsidR="000E7388" w:rsidRDefault="000E7388" w:rsidP="000E7388"/>
    <w:p w:rsidR="000E7388" w:rsidRDefault="000E7388" w:rsidP="000E7388">
      <w:r>
        <w:t xml:space="preserve"># Profile move </w:t>
      </w:r>
      <w:proofErr w:type="spellStart"/>
      <w:r>
        <w:t>Galilcontroller</w:t>
      </w:r>
      <w:proofErr w:type="spellEnd"/>
    </w:p>
    <w:p w:rsidR="000E7388" w:rsidRDefault="000E7388" w:rsidP="000E7388">
      <w:r>
        <w:t>#</w:t>
      </w:r>
    </w:p>
    <w:p w:rsidR="000E7388" w:rsidRDefault="000E7388" w:rsidP="000E7388">
      <w:r>
        <w:t># P    - PV prefix</w:t>
      </w:r>
    </w:p>
    <w:p w:rsidR="000E7388" w:rsidRDefault="000E7388" w:rsidP="000E7388">
      <w:r>
        <w:t># R    - Record Name</w:t>
      </w:r>
    </w:p>
    <w:p w:rsidR="000E7388" w:rsidRDefault="000E7388" w:rsidP="000E7388">
      <w:r>
        <w:t xml:space="preserve"># PORT - </w:t>
      </w:r>
      <w:proofErr w:type="spellStart"/>
      <w:r>
        <w:t>Asyn</w:t>
      </w:r>
      <w:proofErr w:type="spellEnd"/>
      <w:r>
        <w:t xml:space="preserve"> port name</w:t>
      </w:r>
    </w:p>
    <w:p w:rsidR="000E7388" w:rsidRDefault="000E7388" w:rsidP="000E7388"/>
    <w:p w:rsidR="000E7388" w:rsidRDefault="000E7388" w:rsidP="000E7388">
      <w:proofErr w:type="gramStart"/>
      <w:r>
        <w:t>file</w:t>
      </w:r>
      <w:proofErr w:type="gramEnd"/>
      <w:r>
        <w:t xml:space="preserve"> "$(GALIL)/</w:t>
      </w:r>
      <w:proofErr w:type="spellStart"/>
      <w:r>
        <w:t>GalilSup</w:t>
      </w:r>
      <w:proofErr w:type="spellEnd"/>
      <w:r>
        <w:t>/</w:t>
      </w:r>
      <w:proofErr w:type="spellStart"/>
      <w:r>
        <w:t>Db</w:t>
      </w:r>
      <w:proofErr w:type="spellEnd"/>
      <w:r>
        <w:t>/</w:t>
      </w:r>
      <w:proofErr w:type="spellStart"/>
      <w:r>
        <w:t>galil_profileMoveController.template</w:t>
      </w:r>
      <w:proofErr w:type="spellEnd"/>
      <w:r>
        <w:t>"</w:t>
      </w:r>
    </w:p>
    <w:p w:rsidR="000E7388" w:rsidRDefault="000E7388" w:rsidP="000E7388">
      <w:r>
        <w:t>{</w:t>
      </w:r>
    </w:p>
    <w:p w:rsidR="000E7388" w:rsidRDefault="000E7388" w:rsidP="000E7388">
      <w:proofErr w:type="gramStart"/>
      <w:r>
        <w:t>pattern</w:t>
      </w:r>
      <w:proofErr w:type="gramEnd"/>
    </w:p>
    <w:p w:rsidR="000E7388" w:rsidRDefault="000E7388" w:rsidP="000E7388">
      <w:r>
        <w:t>{P,       R,      PORT,   TIMEOUT}</w:t>
      </w:r>
    </w:p>
    <w:p w:rsidR="000E7388" w:rsidRDefault="000E7388" w:rsidP="000E7388">
      <w:r>
        <w:t>{DMC01:</w:t>
      </w:r>
      <w:proofErr w:type="gramStart"/>
      <w:r>
        <w:t>,  Prof1</w:t>
      </w:r>
      <w:proofErr w:type="gramEnd"/>
      <w:r>
        <w:t xml:space="preserve">:, </w:t>
      </w:r>
      <w:proofErr w:type="spellStart"/>
      <w:r>
        <w:t>Galil</w:t>
      </w:r>
      <w:proofErr w:type="spellEnd"/>
      <w:r>
        <w:t>,  1}</w:t>
      </w:r>
    </w:p>
    <w:p w:rsidR="000E7388" w:rsidRPr="000E7388" w:rsidRDefault="000E7388" w:rsidP="000E7388">
      <w:r>
        <w:t>}</w:t>
      </w:r>
    </w:p>
    <w:p w:rsidR="00347679" w:rsidRDefault="00347679" w:rsidP="00347679"/>
    <w:p w:rsidR="003C13B7" w:rsidRDefault="000E7388" w:rsidP="000E7388">
      <w:r w:rsidRPr="000E7388">
        <w:t xml:space="preserve">To load the profile features that relate to the </w:t>
      </w:r>
      <w:r>
        <w:t>axes</w:t>
      </w:r>
      <w:r w:rsidR="00DB47B0">
        <w:t>,</w:t>
      </w:r>
      <w:r w:rsidRPr="000E7388">
        <w:t xml:space="preserve"> the </w:t>
      </w:r>
      <w:proofErr w:type="spellStart"/>
      <w:r>
        <w:t>galil_profileMoveAxes</w:t>
      </w:r>
      <w:r w:rsidRPr="000E7388">
        <w:t>.substitutions</w:t>
      </w:r>
      <w:proofErr w:type="spellEnd"/>
      <w:r w:rsidRPr="000E7388">
        <w:t xml:space="preserve"> file should be </w:t>
      </w:r>
      <w:r>
        <w:t>loaded in the IOC start script</w:t>
      </w:r>
      <w:r w:rsidRPr="000E7388">
        <w:t>.</w:t>
      </w:r>
    </w:p>
    <w:p w:rsidR="003C13B7" w:rsidRDefault="003C13B7" w:rsidP="000E7388"/>
    <w:p w:rsidR="000E7388" w:rsidRDefault="003C13B7" w:rsidP="003C13B7">
      <w:r>
        <w:t xml:space="preserve">The provided file </w:t>
      </w:r>
      <w:proofErr w:type="spellStart"/>
      <w:r w:rsidRPr="003C13B7">
        <w:t>GalilTestApp</w:t>
      </w:r>
      <w:proofErr w:type="spellEnd"/>
      <w:r w:rsidRPr="003C13B7">
        <w:t>/</w:t>
      </w:r>
      <w:proofErr w:type="spellStart"/>
      <w:r w:rsidRPr="003C13B7">
        <w:t>Db</w:t>
      </w:r>
      <w:proofErr w:type="spellEnd"/>
      <w:r w:rsidRPr="003C13B7">
        <w:t>/</w:t>
      </w:r>
      <w:proofErr w:type="spellStart"/>
      <w:r w:rsidRPr="003C13B7">
        <w:t>galil_profileMoveAxis.substitutions</w:t>
      </w:r>
      <w:proofErr w:type="spellEnd"/>
      <w:r>
        <w:t xml:space="preserve"> illustrates how to </w:t>
      </w:r>
      <w:r w:rsidR="00DB47B0">
        <w:t xml:space="preserve">populate </w:t>
      </w:r>
      <w:proofErr w:type="spellStart"/>
      <w:r w:rsidR="000E7388">
        <w:t>galil_profileMoveAxes</w:t>
      </w:r>
      <w:r w:rsidR="000E7388" w:rsidRPr="000E7388">
        <w:t>.substitutions</w:t>
      </w:r>
      <w:proofErr w:type="spellEnd"/>
      <w:r w:rsidR="000E7388">
        <w:t xml:space="preserve"> </w:t>
      </w:r>
      <w:r w:rsidR="00DB47B0">
        <w:t>for a single controller.</w:t>
      </w:r>
    </w:p>
    <w:p w:rsidR="000E7388" w:rsidRDefault="000E7388" w:rsidP="00347679"/>
    <w:p w:rsidR="000E7388" w:rsidRDefault="00DB47B0" w:rsidP="00347679">
      <w:pPr>
        <w:rPr>
          <w:b/>
        </w:rPr>
      </w:pPr>
      <w:r w:rsidRPr="00DB47B0">
        <w:rPr>
          <w:b/>
        </w:rPr>
        <w:t>Start script</w:t>
      </w:r>
    </w:p>
    <w:p w:rsidR="00162860" w:rsidRDefault="00162860" w:rsidP="00347679">
      <w:pPr>
        <w:rPr>
          <w:b/>
        </w:rPr>
      </w:pPr>
    </w:p>
    <w:p w:rsidR="00162860" w:rsidRDefault="00CE0C27" w:rsidP="00162860">
      <w:r>
        <w:t>To use profile motion, t</w:t>
      </w:r>
      <w:r w:rsidR="00162860" w:rsidRPr="00FD31F4">
        <w:t xml:space="preserve">he IOC shell command </w:t>
      </w:r>
      <w:proofErr w:type="spellStart"/>
      <w:r>
        <w:t>GalilCreateProfile</w:t>
      </w:r>
      <w:proofErr w:type="spellEnd"/>
      <w:r>
        <w:t xml:space="preserve"> </w:t>
      </w:r>
      <w:r w:rsidR="00162860">
        <w:t>must</w:t>
      </w:r>
      <w:r w:rsidR="00162860" w:rsidRPr="00FD31F4">
        <w:t xml:space="preserve"> be called </w:t>
      </w:r>
      <w:r>
        <w:t>i</w:t>
      </w:r>
      <w:r w:rsidR="00162860" w:rsidRPr="00FD31F4">
        <w:t>n the IOC</w:t>
      </w:r>
      <w:r w:rsidR="00162860">
        <w:t xml:space="preserve"> start</w:t>
      </w:r>
      <w:r>
        <w:t xml:space="preserve"> script</w:t>
      </w:r>
      <w:r w:rsidR="00162860" w:rsidRPr="00FD31F4">
        <w:t xml:space="preserve">.  </w:t>
      </w:r>
      <w:r w:rsidR="00162860">
        <w:t xml:space="preserve">The </w:t>
      </w:r>
      <w:proofErr w:type="spellStart"/>
      <w:r>
        <w:t>GalilCreateProfile</w:t>
      </w:r>
      <w:proofErr w:type="spellEnd"/>
      <w:r>
        <w:t xml:space="preserve"> </w:t>
      </w:r>
      <w:r w:rsidR="00162860">
        <w:t xml:space="preserve">command should be called </w:t>
      </w:r>
      <w:r>
        <w:t>after</w:t>
      </w:r>
      <w:r w:rsidR="00162860">
        <w:t xml:space="preserve"> all other </w:t>
      </w:r>
      <w:proofErr w:type="spellStart"/>
      <w:r w:rsidR="00162860">
        <w:t>Galil</w:t>
      </w:r>
      <w:proofErr w:type="spellEnd"/>
      <w:r w:rsidR="00162860">
        <w:t xml:space="preserve"> EPICS driver commands</w:t>
      </w:r>
      <w:r>
        <w:t xml:space="preserve">, except </w:t>
      </w:r>
      <w:proofErr w:type="spellStart"/>
      <w:r>
        <w:t>GalilStartController</w:t>
      </w:r>
      <w:proofErr w:type="spellEnd"/>
      <w:r w:rsidR="00162860">
        <w:t xml:space="preserve">.  </w:t>
      </w:r>
      <w:r w:rsidR="00162860" w:rsidRPr="00FD31F4">
        <w:t xml:space="preserve">The </w:t>
      </w:r>
      <w:proofErr w:type="spellStart"/>
      <w:r>
        <w:t>GalilCreateProfile</w:t>
      </w:r>
      <w:proofErr w:type="spellEnd"/>
      <w:r>
        <w:t xml:space="preserve"> </w:t>
      </w:r>
      <w:r w:rsidR="00162860" w:rsidRPr="00FD31F4">
        <w:t>command has the following signature.</w:t>
      </w:r>
    </w:p>
    <w:p w:rsidR="00162860" w:rsidRDefault="00162860" w:rsidP="00162860"/>
    <w:p w:rsidR="00162860" w:rsidRDefault="00CE0C27" w:rsidP="00CE0C27">
      <w:proofErr w:type="spellStart"/>
      <w:proofErr w:type="gramStart"/>
      <w:r w:rsidRPr="00CE0C27">
        <w:t>GalilCreateProfile</w:t>
      </w:r>
      <w:proofErr w:type="spellEnd"/>
      <w:r w:rsidRPr="00CE0C27">
        <w:t>(</w:t>
      </w:r>
      <w:proofErr w:type="spellStart"/>
      <w:proofErr w:type="gramEnd"/>
      <w:r w:rsidRPr="00CE0C27">
        <w:t>const</w:t>
      </w:r>
      <w:proofErr w:type="spellEnd"/>
      <w:r w:rsidRPr="00CE0C27">
        <w:t xml:space="preserve"> char *</w:t>
      </w:r>
      <w:proofErr w:type="spellStart"/>
      <w:r w:rsidRPr="00CE0C27">
        <w:t>portName</w:t>
      </w:r>
      <w:proofErr w:type="spellEnd"/>
      <w:r w:rsidRPr="00CE0C27">
        <w:t xml:space="preserve">, </w:t>
      </w:r>
      <w:proofErr w:type="spellStart"/>
      <w:r w:rsidRPr="00CE0C27">
        <w:t>int</w:t>
      </w:r>
      <w:proofErr w:type="spellEnd"/>
      <w:r w:rsidRPr="00CE0C27">
        <w:t xml:space="preserve"> </w:t>
      </w:r>
      <w:proofErr w:type="spellStart"/>
      <w:r w:rsidRPr="00CE0C27">
        <w:t>maxPoints</w:t>
      </w:r>
      <w:proofErr w:type="spellEnd"/>
      <w:r w:rsidRPr="00CE0C27">
        <w:t>)</w:t>
      </w:r>
    </w:p>
    <w:p w:rsidR="00CE0C27" w:rsidRDefault="00CE0C27" w:rsidP="00F8249F">
      <w:r>
        <w:lastRenderedPageBreak/>
        <w:t>The parameters are:</w:t>
      </w:r>
    </w:p>
    <w:p w:rsidR="00CE0C27" w:rsidRDefault="00CE0C27" w:rsidP="00F8249F"/>
    <w:p w:rsidR="00CE0C27" w:rsidRDefault="00CE0C27" w:rsidP="00CE0C27">
      <w:r>
        <w:t xml:space="preserve">1. </w:t>
      </w:r>
      <w:proofErr w:type="gramStart"/>
      <w:r>
        <w:t>char</w:t>
      </w:r>
      <w:proofErr w:type="gramEnd"/>
      <w:r>
        <w:t xml:space="preserve"> *</w:t>
      </w:r>
      <w:proofErr w:type="spellStart"/>
      <w:r>
        <w:t>portName</w:t>
      </w:r>
      <w:proofErr w:type="spellEnd"/>
      <w:r>
        <w:t xml:space="preserve"> </w:t>
      </w:r>
      <w:proofErr w:type="spellStart"/>
      <w:r>
        <w:t>Asyn</w:t>
      </w:r>
      <w:proofErr w:type="spellEnd"/>
      <w:r>
        <w:t xml:space="preserve"> port for controller</w:t>
      </w:r>
    </w:p>
    <w:p w:rsidR="00CE0C27" w:rsidRDefault="00CE0C27" w:rsidP="00CE0C27">
      <w:r>
        <w:t xml:space="preserve">2. </w:t>
      </w:r>
      <w:proofErr w:type="spellStart"/>
      <w:r>
        <w:t>Int</w:t>
      </w:r>
      <w:proofErr w:type="spellEnd"/>
      <w:r>
        <w:t xml:space="preserve"> </w:t>
      </w:r>
      <w:proofErr w:type="spellStart"/>
      <w:r>
        <w:t>maxPoints</w:t>
      </w:r>
      <w:proofErr w:type="spellEnd"/>
      <w:r>
        <w:t xml:space="preserve"> in trajectory</w:t>
      </w:r>
    </w:p>
    <w:p w:rsidR="00CE0C27" w:rsidRDefault="00CE0C27" w:rsidP="00CE0C27"/>
    <w:p w:rsidR="00CE0C27" w:rsidRDefault="00CE0C27" w:rsidP="00CE0C27">
      <w:r>
        <w:t>For example to use profile motion on 2 separate controllers, the following should be added to the IOC start script.</w:t>
      </w:r>
    </w:p>
    <w:p w:rsidR="00CE0C27" w:rsidRDefault="00CE0C27" w:rsidP="00CE0C27"/>
    <w:p w:rsidR="00FE6A0F" w:rsidRDefault="00FE6A0F" w:rsidP="00CE0C27">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GalilCreateProfile</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2000)</w:t>
      </w:r>
    </w:p>
    <w:p w:rsidR="00FE6A0F" w:rsidRDefault="00FE6A0F" w:rsidP="00CE0C27">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GalilCreateProfile</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Galil2</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2000)</w:t>
      </w:r>
    </w:p>
    <w:p w:rsidR="00C428FA" w:rsidRDefault="00C428FA" w:rsidP="00C428FA">
      <w:pPr>
        <w:pStyle w:val="Heading2"/>
      </w:pPr>
      <w:bookmarkStart w:id="31" w:name="_Toc453014465"/>
      <w:r>
        <w:t>Logging</w:t>
      </w:r>
      <w:bookmarkEnd w:id="31"/>
    </w:p>
    <w:p w:rsidR="00C428FA" w:rsidRDefault="00C428FA" w:rsidP="00C428FA">
      <w:r>
        <w:t xml:space="preserve">Solicited command/response traffic can be logged by </w:t>
      </w:r>
      <w:r w:rsidR="007D4881">
        <w:t>the IOC.  To enable logging, add the following line to the start script.</w:t>
      </w:r>
    </w:p>
    <w:p w:rsidR="007D4881" w:rsidRDefault="007D4881" w:rsidP="00C428FA"/>
    <w:p w:rsidR="007D4881" w:rsidRDefault="007D4881" w:rsidP="00C428FA">
      <w:pPr>
        <w:rPr>
          <w:rFonts w:ascii="Consolas" w:hAnsi="Consolas" w:cs="Consolas"/>
          <w:color w:val="333333"/>
          <w:sz w:val="18"/>
          <w:szCs w:val="18"/>
          <w:shd w:val="clear" w:color="auto" w:fill="FFFFFF"/>
        </w:rPr>
      </w:pPr>
      <w:proofErr w:type="spellStart"/>
      <w:proofErr w:type="gramStart"/>
      <w:r>
        <w:rPr>
          <w:rFonts w:ascii="Consolas" w:hAnsi="Consolas" w:cs="Consolas"/>
          <w:color w:val="333333"/>
          <w:sz w:val="18"/>
          <w:szCs w:val="18"/>
          <w:shd w:val="clear" w:color="auto" w:fill="FFFFFF"/>
        </w:rPr>
        <w:t>epicsEnvSet</w:t>
      </w:r>
      <w:proofErr w:type="spellEnd"/>
      <w:r>
        <w:rPr>
          <w:rFonts w:ascii="Consolas" w:hAnsi="Consolas" w:cs="Consolas"/>
          <w:color w:val="333333"/>
          <w:sz w:val="18"/>
          <w:szCs w:val="18"/>
          <w:shd w:val="clear" w:color="auto" w:fill="FFFFFF"/>
        </w:rPr>
        <w:t>(</w:t>
      </w:r>
      <w:proofErr w:type="gramEnd"/>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GALIL_DEBUG_FILE</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galil_debug.txt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7D4881" w:rsidRDefault="007D4881" w:rsidP="00C428FA">
      <w:pPr>
        <w:rPr>
          <w:rFonts w:ascii="Consolas" w:hAnsi="Consolas" w:cs="Consolas"/>
          <w:color w:val="333333"/>
          <w:sz w:val="18"/>
          <w:szCs w:val="18"/>
          <w:shd w:val="clear" w:color="auto" w:fill="FFFFFF"/>
        </w:rPr>
      </w:pPr>
    </w:p>
    <w:p w:rsidR="007D4881" w:rsidRPr="00C428FA" w:rsidRDefault="007D4881" w:rsidP="00C428FA">
      <w:r w:rsidRPr="007D4881">
        <w:t xml:space="preserve">When using the provided example IOC, uncomment the above line in </w:t>
      </w:r>
      <w:proofErr w:type="spellStart"/>
      <w:r w:rsidRPr="007D4881">
        <w:t>iocBoot</w:t>
      </w:r>
      <w:proofErr w:type="spellEnd"/>
      <w:r w:rsidRPr="007D4881">
        <w:t>/</w:t>
      </w:r>
      <w:proofErr w:type="spellStart"/>
      <w:r w:rsidRPr="007D4881">
        <w:t>ioc</w:t>
      </w:r>
      <w:r>
        <w:t>Galil</w:t>
      </w:r>
      <w:proofErr w:type="spellEnd"/>
      <w:r>
        <w:t>/st.cmd to enable logging.</w:t>
      </w:r>
    </w:p>
    <w:p w:rsidR="00875623" w:rsidRDefault="00361B0A" w:rsidP="00361B0A">
      <w:pPr>
        <w:pStyle w:val="Heading1"/>
      </w:pPr>
      <w:bookmarkStart w:id="32" w:name="_Toc453014466"/>
      <w:r>
        <w:t>User display configuration</w:t>
      </w:r>
      <w:bookmarkEnd w:id="32"/>
    </w:p>
    <w:p w:rsidR="00361B0A" w:rsidRDefault="00CE0C27" w:rsidP="00875623">
      <w:r>
        <w:t xml:space="preserve">MEDM, and QT displays are provided with the </w:t>
      </w:r>
      <w:proofErr w:type="spellStart"/>
      <w:r>
        <w:t>Galil</w:t>
      </w:r>
      <w:proofErr w:type="spellEnd"/>
      <w:r>
        <w:t xml:space="preserve"> EPICS driver.  The QT screens are recommended as they provide a more intuitive experience, a modern look and feel, and “user levels” to protect the engineering settings from accidental change by non-engineering staff or users.</w:t>
      </w:r>
    </w:p>
    <w:p w:rsidR="00361B0A" w:rsidRDefault="00361B0A" w:rsidP="00361B0A">
      <w:pPr>
        <w:pStyle w:val="Heading2"/>
      </w:pPr>
      <w:bookmarkStart w:id="33" w:name="_Toc453014467"/>
      <w:r>
        <w:t>MEDM</w:t>
      </w:r>
      <w:bookmarkEnd w:id="33"/>
    </w:p>
    <w:p w:rsidR="00CE0C27" w:rsidRDefault="00CE0C27" w:rsidP="00CE0C27">
      <w:r>
        <w:t>The MEDM main screen for motor controllers can be started by using the provided start_motor_screen.sh</w:t>
      </w:r>
      <w:r w:rsidR="00312F6F">
        <w:t xml:space="preserve"> script</w:t>
      </w:r>
      <w:r>
        <w:t>.  The interface for RIO PLC controllers can be started using the provided start_rio_screen.sh</w:t>
      </w:r>
      <w:r w:rsidR="00312F6F">
        <w:t xml:space="preserve"> script</w:t>
      </w:r>
      <w:r>
        <w:t>.</w:t>
      </w:r>
    </w:p>
    <w:p w:rsidR="00CE0C27" w:rsidRDefault="00CE0C27" w:rsidP="00CE0C27"/>
    <w:p w:rsidR="00CE0C27" w:rsidRDefault="00CE0C27" w:rsidP="00CE0C27">
      <w:r>
        <w:t xml:space="preserve">The screen start scripts mentioned above use the </w:t>
      </w:r>
      <w:proofErr w:type="spellStart"/>
      <w:r>
        <w:t>config</w:t>
      </w:r>
      <w:proofErr w:type="spellEnd"/>
      <w:r>
        <w:t>/GALILRELEASE file to construct the MEDM environment variable EPICS_DISPLAY_PATH.  Using this environment variable, MEDM can find the necessary community screens, and the screens provided with this driver.</w:t>
      </w:r>
      <w:r w:rsidR="00407019">
        <w:t xml:space="preserve">  It may be necessary to alter the screen start scripts to use configure/RELEASE instead of GALILRELEASE, depending on the release configuration decisions made in section </w:t>
      </w:r>
      <w:r w:rsidR="00E50886">
        <w:fldChar w:fldCharType="begin"/>
      </w:r>
      <w:r w:rsidR="00E50886">
        <w:instrText xml:space="preserve"> REF _Ref450159079 \r </w:instrText>
      </w:r>
      <w:r w:rsidR="00E50886">
        <w:fldChar w:fldCharType="separate"/>
      </w:r>
      <w:r w:rsidR="00F97F7D">
        <w:t>1.4</w:t>
      </w:r>
      <w:r w:rsidR="00E50886">
        <w:fldChar w:fldCharType="end"/>
      </w:r>
    </w:p>
    <w:p w:rsidR="00407019" w:rsidRDefault="00407019" w:rsidP="00CE0C27"/>
    <w:p w:rsidR="00407019" w:rsidRDefault="00407019" w:rsidP="00CE0C27">
      <w:r>
        <w:t>Finally, the line that invokes MEDM may need to be updated to ensure the correct macros are used.</w:t>
      </w:r>
    </w:p>
    <w:p w:rsidR="00361B0A" w:rsidRDefault="00361B0A" w:rsidP="00361B0A">
      <w:pPr>
        <w:pStyle w:val="Heading2"/>
      </w:pPr>
      <w:bookmarkStart w:id="34" w:name="_Toc453014468"/>
      <w:r>
        <w:t>QEGUI</w:t>
      </w:r>
      <w:bookmarkEnd w:id="34"/>
    </w:p>
    <w:p w:rsidR="00600EA0" w:rsidRDefault="00600EA0" w:rsidP="00312F6F">
      <w:r>
        <w:t xml:space="preserve">A </w:t>
      </w:r>
      <w:proofErr w:type="spellStart"/>
      <w:r>
        <w:t>Qt</w:t>
      </w:r>
      <w:proofErr w:type="spellEnd"/>
      <w:r>
        <w:t>, EPICS framework known as QEUI has been created at the Australian Synchrotron.  The QEGUI framework is availab</w:t>
      </w:r>
      <w:r w:rsidR="00A425B1">
        <w:t>le for</w:t>
      </w:r>
      <w:r>
        <w:t xml:space="preserve"> download here:</w:t>
      </w:r>
    </w:p>
    <w:p w:rsidR="00600EA0" w:rsidRDefault="00E50886" w:rsidP="00312F6F">
      <w:hyperlink r:id="rId13" w:history="1">
        <w:r w:rsidR="00600EA0" w:rsidRPr="0045134B">
          <w:rPr>
            <w:rStyle w:val="Hyperlink"/>
          </w:rPr>
          <w:t>https://sourceforge.net/projects/epicsqt/</w:t>
        </w:r>
      </w:hyperlink>
    </w:p>
    <w:p w:rsidR="00600EA0" w:rsidRDefault="00600EA0" w:rsidP="00600EA0">
      <w:pPr>
        <w:ind w:left="0"/>
      </w:pPr>
    </w:p>
    <w:p w:rsidR="00312F6F" w:rsidRDefault="00312F6F" w:rsidP="00312F6F">
      <w:r>
        <w:t>The QT main screen for controllers can be started using the provided start_qemotor_screen.sh script.  While the RIO PLC interface can be started by using the provided start_qerio_screen.sh script.</w:t>
      </w:r>
    </w:p>
    <w:p w:rsidR="00312F6F" w:rsidRDefault="00312F6F" w:rsidP="00312F6F"/>
    <w:p w:rsidR="00312F6F" w:rsidRDefault="00312F6F" w:rsidP="00312F6F">
      <w:r>
        <w:t xml:space="preserve">The screen start scripts mentioned above use the </w:t>
      </w:r>
      <w:proofErr w:type="spellStart"/>
      <w:r>
        <w:t>config</w:t>
      </w:r>
      <w:proofErr w:type="spellEnd"/>
      <w:r>
        <w:t xml:space="preserve">/GALILRELEASE file to construct the QEGUI environment variable </w:t>
      </w:r>
      <w:r w:rsidRPr="00312F6F">
        <w:t>QE_UI_PATH</w:t>
      </w:r>
      <w:r>
        <w:t xml:space="preserve">.  Using this environment variable, QEGUI can find the necessary screens provided with this driver.  It may be necessary to alter the screen start scripts to use configure/RELEASE instead of GALILRELEASE, depending on the release configuration decisions made in section </w:t>
      </w:r>
      <w:r w:rsidR="00E50886">
        <w:fldChar w:fldCharType="begin"/>
      </w:r>
      <w:r w:rsidR="00E50886">
        <w:instrText xml:space="preserve"> REF _Ref450159079 \r </w:instrText>
      </w:r>
      <w:r w:rsidR="00E50886">
        <w:fldChar w:fldCharType="separate"/>
      </w:r>
      <w:r w:rsidR="00F97F7D">
        <w:t>1.4</w:t>
      </w:r>
      <w:r w:rsidR="00E50886">
        <w:fldChar w:fldCharType="end"/>
      </w:r>
    </w:p>
    <w:p w:rsidR="00312F6F" w:rsidRDefault="00312F6F" w:rsidP="00312F6F"/>
    <w:p w:rsidR="007226A1" w:rsidRDefault="00312F6F" w:rsidP="0030598E">
      <w:r>
        <w:t>Finally, the line that invokes QEGUI may need to be updated to ensu</w:t>
      </w:r>
      <w:r w:rsidR="0030598E">
        <w:t>re the correct macros are used.</w:t>
      </w:r>
    </w:p>
    <w:sectPr w:rsidR="007226A1" w:rsidSect="00F74825">
      <w:pgSz w:w="11906" w:h="16838" w:code="9"/>
      <w:pgMar w:top="1985" w:right="851" w:bottom="851" w:left="1134" w:header="227" w:footer="2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886" w:rsidRDefault="00E50886">
      <w:r>
        <w:separator/>
      </w:r>
    </w:p>
  </w:endnote>
  <w:endnote w:type="continuationSeparator" w:id="0">
    <w:p w:rsidR="00E50886" w:rsidRDefault="00E5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65 Medium">
    <w:altName w:val="Helvetica 65 Medium"/>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8FA" w:rsidRDefault="00C428FA" w:rsidP="004F1091">
    <w:pPr>
      <w:pStyle w:val="NormalMargin"/>
      <w:tabs>
        <w:tab w:val="left" w:pos="9923"/>
      </w:tabs>
      <w:ind w:right="-2"/>
      <w:rPr>
        <w:lang w:val="en-US"/>
      </w:rPr>
    </w:pPr>
    <w:r>
      <w:rPr>
        <w:rFonts w:cs="Arial"/>
        <w:i/>
        <w:iCs/>
        <w:sz w:val="16"/>
        <w:szCs w:val="16"/>
      </w:rPr>
      <w:t>Printed copy of this document is uncontrolled. It is the responsibility of the user to ensure that the correct version of the document is used.</w:t>
    </w:r>
  </w:p>
  <w:p w:rsidR="00C428FA" w:rsidRPr="00D133F0" w:rsidRDefault="00C428FA" w:rsidP="00EE166C">
    <w:pPr>
      <w:pStyle w:val="NormalMargin"/>
      <w:ind w:right="565"/>
      <w:rPr>
        <w:sz w:val="6"/>
        <w:szCs w:val="6"/>
        <w:lang w:val="en-US"/>
      </w:rPr>
    </w:pPr>
  </w:p>
  <w:tbl>
    <w:tblPr>
      <w:tblW w:w="5000" w:type="pct"/>
      <w:tblBorders>
        <w:top w:val="single" w:sz="4" w:space="0" w:color="747476"/>
      </w:tblBorders>
      <w:tblCellMar>
        <w:top w:w="28" w:type="dxa"/>
        <w:left w:w="0" w:type="dxa"/>
        <w:bottom w:w="28" w:type="dxa"/>
        <w:right w:w="0" w:type="dxa"/>
      </w:tblCellMar>
      <w:tblLook w:val="00A0" w:firstRow="1" w:lastRow="0" w:firstColumn="1" w:lastColumn="0" w:noHBand="0" w:noVBand="0"/>
    </w:tblPr>
    <w:tblGrid>
      <w:gridCol w:w="1296"/>
      <w:gridCol w:w="1296"/>
      <w:gridCol w:w="1151"/>
      <w:gridCol w:w="1331"/>
      <w:gridCol w:w="591"/>
      <w:gridCol w:w="1296"/>
      <w:gridCol w:w="2960"/>
    </w:tblGrid>
    <w:tr w:rsidR="00C428FA" w:rsidRPr="00FA1D46" w:rsidTr="004F1091">
      <w:tc>
        <w:tcPr>
          <w:tcW w:w="653" w:type="pct"/>
        </w:tcPr>
        <w:p w:rsidR="00C428FA" w:rsidRPr="00FA1D46" w:rsidRDefault="00C428FA" w:rsidP="009E5733">
          <w:pPr>
            <w:pStyle w:val="FileInfo"/>
            <w:rPr>
              <w:color w:val="747476"/>
              <w:sz w:val="18"/>
            </w:rPr>
          </w:pPr>
          <w:r>
            <w:rPr>
              <w:color w:val="747476"/>
              <w:sz w:val="18"/>
            </w:rPr>
            <w:t>Document no:</w:t>
          </w:r>
        </w:p>
      </w:tc>
      <w:tc>
        <w:tcPr>
          <w:tcW w:w="653" w:type="pct"/>
        </w:tcPr>
        <w:p w:rsidR="00C428FA" w:rsidRPr="00FA1D46" w:rsidRDefault="00E50886" w:rsidP="009E5733">
          <w:pPr>
            <w:pStyle w:val="FileInfo"/>
            <w:rPr>
              <w:color w:val="747476"/>
              <w:sz w:val="18"/>
            </w:rPr>
          </w:pPr>
          <w:r>
            <w:fldChar w:fldCharType="begin"/>
          </w:r>
          <w:r>
            <w:instrText xml:space="preserve"> DOCPROPERTY  DocumentNo  \* MERGEFORMAT </w:instrText>
          </w:r>
          <w:r>
            <w:fldChar w:fldCharType="separate"/>
          </w:r>
          <w:r w:rsidR="00F97F7D" w:rsidRPr="00F97F7D">
            <w:rPr>
              <w:color w:val="747476"/>
              <w:sz w:val="18"/>
            </w:rPr>
            <w:t>1</w:t>
          </w:r>
          <w:r>
            <w:rPr>
              <w:color w:val="747476"/>
              <w:sz w:val="18"/>
            </w:rPr>
            <w:fldChar w:fldCharType="end"/>
          </w:r>
        </w:p>
      </w:tc>
      <w:tc>
        <w:tcPr>
          <w:tcW w:w="580" w:type="pct"/>
        </w:tcPr>
        <w:p w:rsidR="00C428FA" w:rsidRPr="00FA1D46" w:rsidRDefault="00C428FA" w:rsidP="009E5733">
          <w:pPr>
            <w:pStyle w:val="FileInfo"/>
            <w:rPr>
              <w:color w:val="747476"/>
              <w:sz w:val="18"/>
            </w:rPr>
          </w:pPr>
          <w:r>
            <w:rPr>
              <w:color w:val="747476"/>
              <w:sz w:val="18"/>
            </w:rPr>
            <w:t>Revision no:</w:t>
          </w:r>
        </w:p>
      </w:tc>
      <w:tc>
        <w:tcPr>
          <w:tcW w:w="671" w:type="pct"/>
        </w:tcPr>
        <w:p w:rsidR="00C428FA" w:rsidRPr="00FA1D46" w:rsidRDefault="00E50886" w:rsidP="009E5733">
          <w:pPr>
            <w:pStyle w:val="FileInfo"/>
            <w:rPr>
              <w:color w:val="747476"/>
              <w:sz w:val="18"/>
            </w:rPr>
          </w:pPr>
          <w:r>
            <w:fldChar w:fldCharType="begin"/>
          </w:r>
          <w:r>
            <w:instrText xml:space="preserve"> DOCPROPERTY  RevisionNo  \* MERGEFORMAT </w:instrText>
          </w:r>
          <w:r>
            <w:fldChar w:fldCharType="separate"/>
          </w:r>
          <w:r w:rsidR="00F97F7D" w:rsidRPr="00F97F7D">
            <w:rPr>
              <w:color w:val="747476"/>
              <w:sz w:val="18"/>
            </w:rPr>
            <w:t>1.1</w:t>
          </w:r>
          <w:r>
            <w:rPr>
              <w:color w:val="747476"/>
              <w:sz w:val="18"/>
            </w:rPr>
            <w:fldChar w:fldCharType="end"/>
          </w:r>
        </w:p>
      </w:tc>
      <w:tc>
        <w:tcPr>
          <w:tcW w:w="298" w:type="pct"/>
        </w:tcPr>
        <w:p w:rsidR="00C428FA" w:rsidRPr="00FA1D46" w:rsidRDefault="00C428FA" w:rsidP="009E5733">
          <w:pPr>
            <w:pStyle w:val="FileInfo"/>
            <w:rPr>
              <w:color w:val="747476"/>
              <w:sz w:val="18"/>
            </w:rPr>
          </w:pPr>
          <w:r>
            <w:rPr>
              <w:color w:val="747476"/>
              <w:sz w:val="18"/>
            </w:rPr>
            <w:t>Date:</w:t>
          </w:r>
        </w:p>
      </w:tc>
      <w:tc>
        <w:tcPr>
          <w:tcW w:w="653" w:type="pct"/>
        </w:tcPr>
        <w:p w:rsidR="00C428FA" w:rsidRPr="00FA1D46" w:rsidRDefault="00E50886" w:rsidP="009E5733">
          <w:pPr>
            <w:pStyle w:val="FileInfo"/>
            <w:rPr>
              <w:color w:val="747476"/>
              <w:sz w:val="18"/>
            </w:rPr>
          </w:pPr>
          <w:r>
            <w:fldChar w:fldCharType="begin"/>
          </w:r>
          <w:r>
            <w:instrText xml:space="preserve"> DOCPROPERTY  DateShort  \* MERGEFORMAT </w:instrText>
          </w:r>
          <w:r>
            <w:fldChar w:fldCharType="separate"/>
          </w:r>
          <w:r w:rsidR="00F97F7D" w:rsidRPr="00F97F7D">
            <w:rPr>
              <w:color w:val="747476"/>
              <w:sz w:val="18"/>
            </w:rPr>
            <w:t>27/04/2016</w:t>
          </w:r>
          <w:r>
            <w:rPr>
              <w:color w:val="747476"/>
              <w:sz w:val="18"/>
            </w:rPr>
            <w:fldChar w:fldCharType="end"/>
          </w:r>
        </w:p>
      </w:tc>
      <w:tc>
        <w:tcPr>
          <w:tcW w:w="1493" w:type="pct"/>
        </w:tcPr>
        <w:p w:rsidR="00C428FA" w:rsidRPr="00FA1D46" w:rsidRDefault="00C428FA" w:rsidP="004F1091">
          <w:pPr>
            <w:pStyle w:val="FileInfo"/>
            <w:ind w:right="-289"/>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F97F7D">
            <w:rPr>
              <w:noProof/>
              <w:color w:val="747476"/>
              <w:sz w:val="18"/>
            </w:rPr>
            <w:t>3</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F97F7D">
            <w:rPr>
              <w:noProof/>
              <w:color w:val="747476"/>
              <w:sz w:val="18"/>
            </w:rPr>
            <w:t>18</w:t>
          </w:r>
          <w:r w:rsidRPr="00FA1D46">
            <w:rPr>
              <w:color w:val="747476"/>
              <w:sz w:val="18"/>
            </w:rPr>
            <w:fldChar w:fldCharType="end"/>
          </w:r>
        </w:p>
      </w:tc>
    </w:tr>
  </w:tbl>
  <w:p w:rsidR="00C428FA" w:rsidRPr="00D133F0" w:rsidRDefault="00C428FA" w:rsidP="009B1916">
    <w:pPr>
      <w:pStyle w:val="NormalMargin"/>
      <w:rPr>
        <w:sz w:val="22"/>
        <w:szCs w:val="22"/>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8FA" w:rsidRDefault="00C428FA" w:rsidP="00DC2121">
    <w:pPr>
      <w:pStyle w:val="AddressBold"/>
      <w:jc w:val="right"/>
      <w:rPr>
        <w:color w:val="919193"/>
      </w:rPr>
    </w:pPr>
    <w:r>
      <w:rPr>
        <w:noProof/>
        <w:color w:val="919193"/>
        <w:lang w:eastAsia="en-AU"/>
      </w:rPr>
      <w:drawing>
        <wp:anchor distT="0" distB="0" distL="114300" distR="114300" simplePos="0" relativeHeight="251660288" behindDoc="0" locked="0" layoutInCell="1" allowOverlap="1">
          <wp:simplePos x="0" y="0"/>
          <wp:positionH relativeFrom="column">
            <wp:align>right</wp:align>
          </wp:positionH>
          <wp:positionV relativeFrom="paragraph">
            <wp:posOffset>-409575</wp:posOffset>
          </wp:positionV>
          <wp:extent cx="1933575" cy="381000"/>
          <wp:effectExtent l="19050" t="0" r="9525" b="0"/>
          <wp:wrapSquare wrapText="left"/>
          <wp:docPr id="32" name="Picture 2" descr="GOVERNMENT LOGO LINE_CMYK new no Austral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VERNMENT LOGO LINE_CMYK new no Australia.jpg"/>
                  <pic:cNvPicPr>
                    <a:picLocks noChangeAspect="1" noChangeArrowheads="1"/>
                  </pic:cNvPicPr>
                </pic:nvPicPr>
                <pic:blipFill>
                  <a:blip r:embed="rId1"/>
                  <a:srcRect/>
                  <a:stretch>
                    <a:fillRect/>
                  </a:stretch>
                </pic:blipFill>
                <pic:spPr bwMode="auto">
                  <a:xfrm>
                    <a:off x="0" y="0"/>
                    <a:ext cx="1933575" cy="381000"/>
                  </a:xfrm>
                  <a:prstGeom prst="rect">
                    <a:avLst/>
                  </a:prstGeom>
                  <a:noFill/>
                  <a:ln w="9525">
                    <a:noFill/>
                    <a:miter lim="800000"/>
                    <a:headEnd/>
                    <a:tailEnd/>
                  </a:ln>
                </pic:spPr>
              </pic:pic>
            </a:graphicData>
          </a:graphic>
        </wp:anchor>
      </w:drawing>
    </w:r>
  </w:p>
  <w:p w:rsidR="00C428FA" w:rsidRPr="00505785" w:rsidRDefault="00C428FA" w:rsidP="00DC2121">
    <w:pPr>
      <w:pStyle w:val="AddressBold"/>
      <w:jc w:val="right"/>
      <w:rPr>
        <w:color w:val="919193"/>
      </w:rPr>
    </w:pPr>
    <w:r w:rsidRPr="00084A17">
      <w:rPr>
        <w:color w:val="919193"/>
      </w:rPr>
      <w:t>Synchrotron Light Source Australia Pty Ltd</w:t>
    </w:r>
    <w:r>
      <w:rPr>
        <w:color w:val="919193"/>
      </w:rPr>
      <w:t xml:space="preserve">   </w:t>
    </w:r>
    <w:r>
      <w:rPr>
        <w:b w:val="0"/>
        <w:color w:val="919193"/>
      </w:rPr>
      <w:t xml:space="preserve">ABN </w:t>
    </w:r>
    <w:r w:rsidRPr="00084A17">
      <w:rPr>
        <w:b w:val="0"/>
        <w:color w:val="919193"/>
      </w:rPr>
      <w:t>18 159 468 256</w:t>
    </w:r>
    <w:r>
      <w:rPr>
        <w:b w:val="0"/>
        <w:color w:val="919193"/>
      </w:rPr>
      <w:t xml:space="preserve">  ACN</w:t>
    </w:r>
    <w:r w:rsidRPr="00084A17">
      <w:rPr>
        <w:b w:val="0"/>
        <w:color w:val="919193"/>
      </w:rPr>
      <w:t xml:space="preserve"> 159 468 256</w:t>
    </w:r>
    <w:r>
      <w:rPr>
        <w:b w:val="0"/>
        <w:color w:val="919193"/>
      </w:rPr>
      <w:t xml:space="preserve"> </w:t>
    </w:r>
    <w:r>
      <w:rPr>
        <w:rFonts w:ascii="Calibri" w:hAnsi="Calibri" w:cs="Calibri"/>
        <w:color w:val="4178C9"/>
        <w:sz w:val="30"/>
        <w:szCs w:val="30"/>
      </w:rPr>
      <w:t xml:space="preserve"> </w:t>
    </w:r>
    <w:r w:rsidRPr="00505785">
      <w:rPr>
        <w:b w:val="0"/>
        <w:color w:val="919193"/>
      </w:rPr>
      <w:t>www.synchrotron.org.au</w:t>
    </w:r>
  </w:p>
  <w:p w:rsidR="00C428FA" w:rsidRPr="00505785" w:rsidRDefault="00C428FA" w:rsidP="00DC2121">
    <w:pPr>
      <w:pStyle w:val="AddressHalfLine"/>
      <w:jc w:val="right"/>
      <w:rPr>
        <w:color w:val="919193"/>
      </w:rPr>
    </w:pPr>
  </w:p>
  <w:p w:rsidR="00C428FA" w:rsidRDefault="00C428FA" w:rsidP="002D4D89">
    <w:pPr>
      <w:pStyle w:val="AddressNormal"/>
      <w:jc w:val="right"/>
      <w:rPr>
        <w:color w:val="919193"/>
      </w:rPr>
    </w:pPr>
    <w:r w:rsidRPr="00084A17">
      <w:rPr>
        <w:color w:val="919193"/>
      </w:rPr>
      <w:t>800 Blackburn Road, CLAYTON, VIC, 3168</w:t>
    </w:r>
    <w:r>
      <w:rPr>
        <w:color w:val="919193"/>
      </w:rPr>
      <w:t xml:space="preserve">   </w:t>
    </w:r>
    <w:r w:rsidRPr="00505785">
      <w:rPr>
        <w:b/>
        <w:color w:val="919193"/>
      </w:rPr>
      <w:t>p</w:t>
    </w:r>
    <w:r w:rsidRPr="00505785">
      <w:rPr>
        <w:color w:val="919193"/>
      </w:rPr>
      <w:t xml:space="preserve"> +613 8540 4100  </w:t>
    </w:r>
    <w:r w:rsidRPr="00505785">
      <w:rPr>
        <w:b/>
        <w:color w:val="919193"/>
      </w:rPr>
      <w:t>f</w:t>
    </w:r>
    <w:r>
      <w:rPr>
        <w:color w:val="919193"/>
      </w:rPr>
      <w:t xml:space="preserve"> +613 8540 4200</w:t>
    </w:r>
  </w:p>
  <w:p w:rsidR="00C428FA" w:rsidRPr="00211F6B" w:rsidRDefault="00C428FA" w:rsidP="00211F6B">
    <w:pPr>
      <w:pStyle w:val="Footer"/>
      <w:pBdr>
        <w:top w:val="none" w:sz="0" w:space="0" w:color="auto"/>
      </w:pBdr>
      <w:tabs>
        <w:tab w:val="center" w:pos="4680"/>
        <w:tab w:val="right" w:pos="9360"/>
      </w:tabs>
      <w:rPr>
        <w:rFonts w:eastAsia="Calibri" w:cs="Arial"/>
        <w:sz w:val="22"/>
        <w:szCs w:val="2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886" w:rsidRDefault="00E50886">
      <w:r>
        <w:separator/>
      </w:r>
    </w:p>
  </w:footnote>
  <w:footnote w:type="continuationSeparator" w:id="0">
    <w:p w:rsidR="00E50886" w:rsidRDefault="00E508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A0" w:firstRow="1" w:lastRow="0" w:firstColumn="1" w:lastColumn="0" w:noHBand="0" w:noVBand="0"/>
    </w:tblPr>
    <w:tblGrid>
      <w:gridCol w:w="6741"/>
      <w:gridCol w:w="3396"/>
    </w:tblGrid>
    <w:tr w:rsidR="00C428FA" w:rsidTr="001301C3">
      <w:tc>
        <w:tcPr>
          <w:tcW w:w="3689" w:type="pct"/>
          <w:vAlign w:val="bottom"/>
        </w:tcPr>
        <w:p w:rsidR="00C428FA" w:rsidRPr="008870ED" w:rsidRDefault="00C428FA" w:rsidP="00425BA0">
          <w:pPr>
            <w:pStyle w:val="Header"/>
            <w:spacing w:after="60"/>
            <w:rPr>
              <w:sz w:val="32"/>
              <w:szCs w:val="32"/>
            </w:rPr>
          </w:pPr>
          <w:r>
            <w:rPr>
              <w:sz w:val="32"/>
              <w:szCs w:val="32"/>
            </w:rPr>
            <w:fldChar w:fldCharType="begin"/>
          </w:r>
          <w:r>
            <w:rPr>
              <w:sz w:val="32"/>
              <w:szCs w:val="32"/>
            </w:rPr>
            <w:instrText xml:space="preserve"> DOCPROPERTY  Title  \* MERGEFORMAT </w:instrText>
          </w:r>
          <w:r>
            <w:rPr>
              <w:sz w:val="32"/>
              <w:szCs w:val="32"/>
            </w:rPr>
            <w:fldChar w:fldCharType="separate"/>
          </w:r>
          <w:proofErr w:type="spellStart"/>
          <w:r w:rsidR="00F97F7D">
            <w:rPr>
              <w:sz w:val="32"/>
              <w:szCs w:val="32"/>
            </w:rPr>
            <w:t>Galil</w:t>
          </w:r>
          <w:proofErr w:type="spellEnd"/>
          <w:r w:rsidR="00F97F7D">
            <w:rPr>
              <w:sz w:val="32"/>
              <w:szCs w:val="32"/>
            </w:rPr>
            <w:t xml:space="preserve"> EPICS driver configuration guide</w:t>
          </w:r>
          <w:r>
            <w:rPr>
              <w:sz w:val="32"/>
              <w:szCs w:val="32"/>
            </w:rPr>
            <w:fldChar w:fldCharType="end"/>
          </w:r>
        </w:p>
      </w:tc>
      <w:tc>
        <w:tcPr>
          <w:tcW w:w="1311" w:type="pct"/>
        </w:tcPr>
        <w:p w:rsidR="00C428FA" w:rsidRDefault="00C428FA" w:rsidP="00797C25">
          <w:pPr>
            <w:pStyle w:val="Header"/>
            <w:jc w:val="right"/>
          </w:pPr>
          <w:r>
            <w:rPr>
              <w:noProof/>
              <w:lang w:eastAsia="en-AU"/>
            </w:rPr>
            <w:drawing>
              <wp:inline distT="0" distB="0" distL="0" distR="0">
                <wp:extent cx="2000250" cy="552450"/>
                <wp:effectExtent l="19050" t="0" r="0" b="0"/>
                <wp:docPr id="4"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C428FA" w:rsidRDefault="00C428FA" w:rsidP="001301C3">
    <w:pPr>
      <w:pStyle w:val="Header"/>
    </w:pPr>
    <w:r>
      <w:rPr>
        <w:noProof/>
        <w:lang w:eastAsia="en-AU"/>
      </w:rPr>
      <w:drawing>
        <wp:anchor distT="0" distB="180340" distL="114300" distR="114300" simplePos="0" relativeHeight="251657216"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19"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8FA" w:rsidRDefault="00E50886">
    <w:pPr>
      <w:pStyle w:val="Header"/>
    </w:pPr>
    <w:r>
      <w:rPr>
        <w:noProof/>
        <w:lang w:eastAsia="en-AU"/>
      </w:rPr>
      <w:pict>
        <v:shapetype id="_x0000_t202" coordsize="21600,21600" o:spt="202" path="m,l,21600r21600,l21600,xe">
          <v:stroke joinstyle="miter"/>
          <v:path gradientshapeok="t" o:connecttype="rect"/>
        </v:shapetype>
        <v:shape id="_x0000_s2053" type="#_x0000_t202" style="position:absolute;margin-left:315.1pt;margin-top:23.4pt;width:191.95pt;height:52.9pt;z-index:251656192;mso-width-percent:400;mso-width-percent:400;mso-width-relative:margin;mso-height-relative:margin" strokecolor="white">
          <v:fill r:id="rId1" o:title="SyncLogoGrey" size="0,0" aspect="atLeast" origin="-32767f,-32767f" position="-32767f,-32767f" recolor="t" rotate="t" type="frame"/>
          <o:lock v:ext="edit" aspectratio="t"/>
          <v:textbox style="mso-next-textbox:#_x0000_s2053">
            <w:txbxContent>
              <w:p w:rsidR="00C428FA" w:rsidRPr="00BC79C2" w:rsidRDefault="00C428FA" w:rsidP="00BC79C2"/>
            </w:txbxContent>
          </v:textbox>
        </v:shape>
      </w:pict>
    </w:r>
    <w:r w:rsidR="00C428FA">
      <w:rPr>
        <w:noProof/>
        <w:lang w:eastAsia="en-AU"/>
      </w:rPr>
      <w:drawing>
        <wp:anchor distT="0" distB="0" distL="114300" distR="114300" simplePos="0" relativeHeight="251655168" behindDoc="1" locked="0" layoutInCell="1" allowOverlap="1">
          <wp:simplePos x="0" y="0"/>
          <wp:positionH relativeFrom="column">
            <wp:posOffset>-3276600</wp:posOffset>
          </wp:positionH>
          <wp:positionV relativeFrom="paragraph">
            <wp:posOffset>-2908935</wp:posOffset>
          </wp:positionV>
          <wp:extent cx="5654040" cy="5762625"/>
          <wp:effectExtent l="19050" t="0" r="3810" b="0"/>
          <wp:wrapNone/>
          <wp:docPr id="5" name="Picture 2" descr="Diffratcion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ratcion_Graphic"/>
                  <pic:cNvPicPr>
                    <a:picLocks noChangeAspect="1" noChangeArrowheads="1"/>
                  </pic:cNvPicPr>
                </pic:nvPicPr>
                <pic:blipFill>
                  <a:blip r:embed="rId2"/>
                  <a:srcRect/>
                  <a:stretch>
                    <a:fillRect/>
                  </a:stretch>
                </pic:blipFill>
                <pic:spPr bwMode="auto">
                  <a:xfrm>
                    <a:off x="0" y="0"/>
                    <a:ext cx="5654040" cy="5762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B666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772058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FBE98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D520C1CC"/>
    <w:lvl w:ilvl="0">
      <w:start w:val="1"/>
      <w:numFmt w:val="decimal"/>
      <w:pStyle w:val="ListNumber2"/>
      <w:lvlText w:val="%1."/>
      <w:lvlJc w:val="left"/>
      <w:pPr>
        <w:tabs>
          <w:tab w:val="num" w:pos="643"/>
        </w:tabs>
        <w:ind w:left="643" w:hanging="360"/>
      </w:pPr>
    </w:lvl>
  </w:abstractNum>
  <w:abstractNum w:abstractNumId="4">
    <w:nsid w:val="FFFFFF80"/>
    <w:multiLevelType w:val="singleLevel"/>
    <w:tmpl w:val="2C04F31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266DA1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C4EF4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DB0155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4A4872"/>
    <w:lvl w:ilvl="0">
      <w:start w:val="1"/>
      <w:numFmt w:val="decimal"/>
      <w:pStyle w:val="ListNumber"/>
      <w:lvlText w:val="%1."/>
      <w:lvlJc w:val="left"/>
      <w:pPr>
        <w:tabs>
          <w:tab w:val="num" w:pos="360"/>
        </w:tabs>
        <w:ind w:left="360" w:hanging="360"/>
      </w:pPr>
    </w:lvl>
  </w:abstractNum>
  <w:abstractNum w:abstractNumId="9">
    <w:nsid w:val="FFFFFF89"/>
    <w:multiLevelType w:val="singleLevel"/>
    <w:tmpl w:val="AEACAD1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E740E"/>
    <w:multiLevelType w:val="hybridMultilevel"/>
    <w:tmpl w:val="E4260852"/>
    <w:lvl w:ilvl="0" w:tplc="9E66400E">
      <w:start w:val="1"/>
      <w:numFmt w:val="bullet"/>
      <w:pStyle w:val="Bullet1"/>
      <w:lvlText w:val=""/>
      <w:lvlJc w:val="left"/>
      <w:pPr>
        <w:tabs>
          <w:tab w:val="num" w:pos="1259"/>
        </w:tabs>
        <w:ind w:left="1259" w:hanging="391"/>
      </w:pPr>
      <w:rPr>
        <w:rFonts w:ascii="Symbol" w:hAnsi="Symbol" w:hint="default"/>
        <w:b w:val="0"/>
        <w:i w:val="0"/>
        <w:sz w:val="22"/>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1">
    <w:nsid w:val="0EF7560A"/>
    <w:multiLevelType w:val="hybridMultilevel"/>
    <w:tmpl w:val="D4A0BF08"/>
    <w:lvl w:ilvl="0" w:tplc="81DEBDC6">
      <w:start w:val="1"/>
      <w:numFmt w:val="decimal"/>
      <w:lvlText w:val="%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2">
    <w:nsid w:val="14792A65"/>
    <w:multiLevelType w:val="hybridMultilevel"/>
    <w:tmpl w:val="18D2B34C"/>
    <w:lvl w:ilvl="0" w:tplc="4670C5EA">
      <w:start w:val="1"/>
      <w:numFmt w:val="bullet"/>
      <w:pStyle w:val="TableBullet1"/>
      <w:lvlText w:val=""/>
      <w:lvlJc w:val="left"/>
      <w:pPr>
        <w:tabs>
          <w:tab w:val="num" w:pos="170"/>
        </w:tabs>
        <w:ind w:left="170" w:hanging="170"/>
      </w:pPr>
      <w:rPr>
        <w:rFonts w:ascii="Symbol" w:hAnsi="Symbol"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D750FD"/>
    <w:multiLevelType w:val="hybridMultilevel"/>
    <w:tmpl w:val="EAF0AB92"/>
    <w:lvl w:ilvl="0" w:tplc="0D2CC876">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4">
    <w:nsid w:val="43B77F17"/>
    <w:multiLevelType w:val="hybridMultilevel"/>
    <w:tmpl w:val="5EF8C9BE"/>
    <w:lvl w:ilvl="0" w:tplc="9A76064E">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nsid w:val="50BA3CF5"/>
    <w:multiLevelType w:val="multilevel"/>
    <w:tmpl w:val="3B4AEBBA"/>
    <w:lvl w:ilvl="0">
      <w:start w:val="1"/>
      <w:numFmt w:val="decimal"/>
      <w:lvlRestart w:val="0"/>
      <w:pStyle w:val="Heading1"/>
      <w:lvlText w:val="%1"/>
      <w:lvlJc w:val="left"/>
      <w:pPr>
        <w:tabs>
          <w:tab w:val="num" w:pos="850"/>
        </w:tabs>
        <w:ind w:left="850" w:hanging="850"/>
      </w:pPr>
      <w:rPr>
        <w:rFonts w:hint="default"/>
      </w:rPr>
    </w:lvl>
    <w:lvl w:ilvl="1">
      <w:start w:val="1"/>
      <w:numFmt w:val="decimal"/>
      <w:pStyle w:val="Heading2"/>
      <w:lvlText w:val="%1.%2"/>
      <w:lvlJc w:val="left"/>
      <w:pPr>
        <w:tabs>
          <w:tab w:val="num" w:pos="850"/>
        </w:tabs>
        <w:ind w:left="850" w:hanging="850"/>
      </w:pPr>
      <w:rPr>
        <w:rFonts w:ascii="Arial" w:hAnsi="Arial" w:cs="Arial" w:hint="default"/>
        <w:b/>
        <w:i w:val="0"/>
        <w:sz w:val="24"/>
        <w:szCs w:val="24"/>
      </w:rPr>
    </w:lvl>
    <w:lvl w:ilvl="2">
      <w:start w:val="1"/>
      <w:numFmt w:val="decimal"/>
      <w:pStyle w:val="Heading3"/>
      <w:lvlText w:val="%1.%2.%3"/>
      <w:lvlJc w:val="left"/>
      <w:pPr>
        <w:tabs>
          <w:tab w:val="num" w:pos="850"/>
        </w:tabs>
        <w:ind w:left="850" w:hanging="850"/>
      </w:pPr>
      <w:rPr>
        <w:rFonts w:ascii="Arial" w:hAnsi="Arial" w:cs="Arial" w:hint="default"/>
        <w:b/>
        <w:i w:val="0"/>
        <w:sz w:val="20"/>
        <w:szCs w:val="20"/>
      </w:rPr>
    </w:lvl>
    <w:lvl w:ilvl="3">
      <w:start w:val="1"/>
      <w:numFmt w:val="lowerLetter"/>
      <w:lvlRestart w:val="0"/>
      <w:pStyle w:val="Paraa"/>
      <w:lvlText w:val="(%4)"/>
      <w:lvlJc w:val="left"/>
      <w:pPr>
        <w:tabs>
          <w:tab w:val="num" w:pos="1247"/>
        </w:tabs>
        <w:ind w:left="1247" w:hanging="397"/>
      </w:pPr>
      <w:rPr>
        <w:rFonts w:hint="default"/>
      </w:rPr>
    </w:lvl>
    <w:lvl w:ilvl="4">
      <w:start w:val="1"/>
      <w:numFmt w:val="lowerRoman"/>
      <w:lvlRestart w:val="0"/>
      <w:pStyle w:val="Parai"/>
      <w:lvlText w:val="(%5)"/>
      <w:lvlJc w:val="left"/>
      <w:pPr>
        <w:tabs>
          <w:tab w:val="num" w:pos="1860"/>
        </w:tabs>
        <w:ind w:left="1860" w:hanging="613"/>
      </w:pPr>
      <w:rPr>
        <w:rFonts w:hint="default"/>
      </w:rPr>
    </w:lvl>
    <w:lvl w:ilvl="5">
      <w:start w:val="1"/>
      <w:numFmt w:val="decimal"/>
      <w:lvlRestart w:val="0"/>
      <w:pStyle w:val="Para1"/>
      <w:lvlText w:val="(%6)"/>
      <w:lvlJc w:val="left"/>
      <w:pPr>
        <w:tabs>
          <w:tab w:val="num" w:pos="2273"/>
        </w:tabs>
        <w:ind w:left="2273" w:hanging="442"/>
      </w:pPr>
      <w:rPr>
        <w:rFonts w:hint="default"/>
      </w:rPr>
    </w:lvl>
    <w:lvl w:ilvl="6">
      <w:start w:val="1"/>
      <w:numFmt w:val="decimal"/>
      <w:lvlRestart w:val="0"/>
      <w:lvlText w:val="%1.%2.%3.%4.%5.%6.%7."/>
      <w:lvlJc w:val="left"/>
      <w:pPr>
        <w:tabs>
          <w:tab w:val="num" w:pos="4462"/>
        </w:tabs>
        <w:ind w:left="3379" w:hanging="1077"/>
      </w:pPr>
      <w:rPr>
        <w:rFonts w:hint="default"/>
      </w:rPr>
    </w:lvl>
    <w:lvl w:ilvl="7">
      <w:start w:val="1"/>
      <w:numFmt w:val="decimal"/>
      <w:lvlText w:val="%1.%2.%3.%4.%5.%6.%7.%8."/>
      <w:lvlJc w:val="left"/>
      <w:pPr>
        <w:tabs>
          <w:tab w:val="num" w:pos="5182"/>
        </w:tabs>
        <w:ind w:left="3883" w:hanging="1224"/>
      </w:pPr>
      <w:rPr>
        <w:rFonts w:hint="default"/>
      </w:rPr>
    </w:lvl>
    <w:lvl w:ilvl="8">
      <w:start w:val="1"/>
      <w:numFmt w:val="decimal"/>
      <w:lvlText w:val="%1.%2.%3.%4.%5.%6.%7.%8.%9."/>
      <w:lvlJc w:val="left"/>
      <w:pPr>
        <w:tabs>
          <w:tab w:val="num" w:pos="5902"/>
        </w:tabs>
        <w:ind w:left="4462" w:hanging="1440"/>
      </w:pPr>
      <w:rPr>
        <w:rFonts w:hint="default"/>
      </w:rPr>
    </w:lvl>
  </w:abstractNum>
  <w:abstractNum w:abstractNumId="16">
    <w:nsid w:val="53FE0D3E"/>
    <w:multiLevelType w:val="hybridMultilevel"/>
    <w:tmpl w:val="A1CEF07C"/>
    <w:lvl w:ilvl="0" w:tplc="4C105858">
      <w:start w:val="1"/>
      <w:numFmt w:val="bullet"/>
      <w:pStyle w:val="Bullet2"/>
      <w:lvlText w:val=""/>
      <w:lvlJc w:val="left"/>
      <w:pPr>
        <w:tabs>
          <w:tab w:val="num" w:pos="1554"/>
        </w:tabs>
        <w:ind w:left="1554" w:hanging="278"/>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3A4E33"/>
    <w:multiLevelType w:val="hybridMultilevel"/>
    <w:tmpl w:val="83BE81E8"/>
    <w:lvl w:ilvl="0" w:tplc="0C09000F">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nsid w:val="6A4D6CD5"/>
    <w:multiLevelType w:val="multilevel"/>
    <w:tmpl w:val="8686279E"/>
    <w:lvl w:ilvl="0">
      <w:start w:val="1"/>
      <w:numFmt w:val="upperLetter"/>
      <w:pStyle w:val="AppendixLevel1"/>
      <w:suff w:val="nothing"/>
      <w:lvlText w:val="Appendix %1 - "/>
      <w:lvlJc w:val="left"/>
      <w:pPr>
        <w:ind w:left="1928" w:hanging="1928"/>
      </w:pPr>
      <w:rPr>
        <w:rFonts w:ascii="Arial" w:hAnsi="Arial" w:hint="default"/>
        <w:sz w:val="32"/>
        <w:szCs w:val="32"/>
      </w:rPr>
    </w:lvl>
    <w:lvl w:ilvl="1">
      <w:start w:val="1"/>
      <w:numFmt w:val="decimal"/>
      <w:pStyle w:val="AppendixLevel2"/>
      <w:lvlText w:val="%1.%2"/>
      <w:lvlJc w:val="left"/>
      <w:pPr>
        <w:tabs>
          <w:tab w:val="num" w:pos="851"/>
        </w:tabs>
        <w:ind w:left="851" w:hanging="851"/>
      </w:pPr>
      <w:rPr>
        <w:rFonts w:ascii="Arial Bold" w:hAnsi="Arial Bold" w:cs="Arial" w:hint="default"/>
        <w:b/>
        <w:i w:val="0"/>
        <w:sz w:val="24"/>
        <w:szCs w:val="24"/>
      </w:rPr>
    </w:lvl>
    <w:lvl w:ilvl="2">
      <w:start w:val="1"/>
      <w:numFmt w:val="decimal"/>
      <w:pStyle w:val="AppendixLevel3"/>
      <w:lvlText w:val="%1.%2.%3"/>
      <w:lvlJc w:val="left"/>
      <w:pPr>
        <w:tabs>
          <w:tab w:val="num" w:pos="851"/>
        </w:tabs>
        <w:ind w:left="851" w:hanging="851"/>
      </w:pPr>
      <w:rPr>
        <w:rFonts w:ascii="Arial" w:hAnsi="Arial" w:cs="Arial" w:hint="default"/>
        <w:b w:val="0"/>
        <w:i/>
        <w:sz w:val="20"/>
        <w:szCs w:val="20"/>
      </w:rPr>
    </w:lvl>
    <w:lvl w:ilvl="3">
      <w:start w:val="1"/>
      <w:numFmt w:val="lowerLetter"/>
      <w:lvlRestart w:val="0"/>
      <w:lvlText w:val="(%4)"/>
      <w:lvlJc w:val="left"/>
      <w:pPr>
        <w:tabs>
          <w:tab w:val="num" w:pos="2098"/>
        </w:tabs>
        <w:ind w:left="2098" w:hanging="396"/>
      </w:pPr>
      <w:rPr>
        <w:rFonts w:hint="default"/>
      </w:rPr>
    </w:lvl>
    <w:lvl w:ilvl="4">
      <w:start w:val="1"/>
      <w:numFmt w:val="lowerRoman"/>
      <w:lvlRestart w:val="0"/>
      <w:lvlText w:val="(%5)"/>
      <w:lvlJc w:val="left"/>
      <w:pPr>
        <w:tabs>
          <w:tab w:val="num" w:pos="2711"/>
        </w:tabs>
        <w:ind w:left="2711" w:hanging="613"/>
      </w:pPr>
      <w:rPr>
        <w:rFonts w:hint="default"/>
      </w:rPr>
    </w:lvl>
    <w:lvl w:ilvl="5">
      <w:start w:val="1"/>
      <w:numFmt w:val="decimal"/>
      <w:lvlRestart w:val="0"/>
      <w:lvlText w:val="(%6)"/>
      <w:lvlJc w:val="left"/>
      <w:pPr>
        <w:tabs>
          <w:tab w:val="num" w:pos="3125"/>
        </w:tabs>
        <w:ind w:left="3125" w:hanging="443"/>
      </w:pPr>
      <w:rPr>
        <w:rFonts w:hint="default"/>
      </w:rPr>
    </w:lvl>
    <w:lvl w:ilvl="6">
      <w:start w:val="1"/>
      <w:numFmt w:val="decimal"/>
      <w:lvlRestart w:val="0"/>
      <w:lvlText w:val="%1.%2.%3.%4.%5.%6.%7."/>
      <w:lvlJc w:val="left"/>
      <w:pPr>
        <w:tabs>
          <w:tab w:val="num" w:pos="5313"/>
        </w:tabs>
        <w:ind w:left="4230" w:hanging="1077"/>
      </w:pPr>
      <w:rPr>
        <w:rFonts w:hint="default"/>
      </w:rPr>
    </w:lvl>
    <w:lvl w:ilvl="7">
      <w:start w:val="1"/>
      <w:numFmt w:val="decimal"/>
      <w:lvlText w:val="%1.%2.%3.%4.%5.%6.%7.%8."/>
      <w:lvlJc w:val="left"/>
      <w:pPr>
        <w:tabs>
          <w:tab w:val="num" w:pos="6033"/>
        </w:tabs>
        <w:ind w:left="4735" w:hanging="1225"/>
      </w:pPr>
      <w:rPr>
        <w:rFonts w:hint="default"/>
      </w:rPr>
    </w:lvl>
    <w:lvl w:ilvl="8">
      <w:start w:val="1"/>
      <w:numFmt w:val="decimal"/>
      <w:lvlText w:val="%1.%2.%3.%4.%5.%6.%7.%8.%9."/>
      <w:lvlJc w:val="left"/>
      <w:pPr>
        <w:tabs>
          <w:tab w:val="num" w:pos="6753"/>
        </w:tabs>
        <w:ind w:left="5313" w:hanging="1440"/>
      </w:pPr>
      <w:rPr>
        <w:rFonts w:hint="default"/>
      </w:rPr>
    </w:lvl>
  </w:abstractNum>
  <w:abstractNum w:abstractNumId="19">
    <w:nsid w:val="71300C9E"/>
    <w:multiLevelType w:val="hybridMultilevel"/>
    <w:tmpl w:val="76A283BC"/>
    <w:lvl w:ilvl="0" w:tplc="C4AA3294">
      <w:start w:val="1"/>
      <w:numFmt w:val="bullet"/>
      <w:pStyle w:val="TableBullet2"/>
      <w:lvlText w:val=""/>
      <w:lvlJc w:val="left"/>
      <w:pPr>
        <w:tabs>
          <w:tab w:val="num" w:pos="340"/>
        </w:tabs>
        <w:ind w:left="340" w:hanging="17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BA1DDD"/>
    <w:multiLevelType w:val="hybridMultilevel"/>
    <w:tmpl w:val="333CD73A"/>
    <w:lvl w:ilvl="0" w:tplc="CBD08B08">
      <w:start w:val="1"/>
      <w:numFmt w:val="decimal"/>
      <w:lvlText w:val="%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1">
    <w:nsid w:val="7BAF478D"/>
    <w:multiLevelType w:val="hybridMultilevel"/>
    <w:tmpl w:val="533226EE"/>
    <w:lvl w:ilvl="0" w:tplc="0C09000F">
      <w:start w:val="1"/>
      <w:numFmt w:val="decimal"/>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num w:numId="1">
    <w:abstractNumId w:val="10"/>
  </w:num>
  <w:num w:numId="2">
    <w:abstractNumId w:val="16"/>
  </w:num>
  <w:num w:numId="3">
    <w:abstractNumId w:val="12"/>
  </w:num>
  <w:num w:numId="4">
    <w:abstractNumId w:val="19"/>
  </w:num>
  <w:num w:numId="5">
    <w:abstractNumId w:val="15"/>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20"/>
  </w:num>
  <w:num w:numId="20">
    <w:abstractNumId w:val="15"/>
  </w:num>
  <w:num w:numId="21">
    <w:abstractNumId w:val="13"/>
  </w:num>
  <w:num w:numId="22">
    <w:abstractNumId w:val="15"/>
  </w:num>
  <w:num w:numId="23">
    <w:abstractNumId w:val="15"/>
  </w:num>
  <w:num w:numId="24">
    <w:abstractNumId w:val="14"/>
  </w:num>
  <w:num w:numId="25">
    <w:abstractNumId w:val="11"/>
  </w:num>
  <w:num w:numId="26">
    <w:abstractNumId w:val="15"/>
  </w:num>
  <w:num w:numId="27">
    <w:abstractNumId w:val="21"/>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5B85"/>
    <w:rsid w:val="000058CA"/>
    <w:rsid w:val="00007143"/>
    <w:rsid w:val="00010067"/>
    <w:rsid w:val="00013EAF"/>
    <w:rsid w:val="00016026"/>
    <w:rsid w:val="000232BA"/>
    <w:rsid w:val="00041269"/>
    <w:rsid w:val="000412D1"/>
    <w:rsid w:val="00041A0B"/>
    <w:rsid w:val="00051975"/>
    <w:rsid w:val="00051AA7"/>
    <w:rsid w:val="00056AF9"/>
    <w:rsid w:val="00061E34"/>
    <w:rsid w:val="00064773"/>
    <w:rsid w:val="00067A7D"/>
    <w:rsid w:val="0007514D"/>
    <w:rsid w:val="00090373"/>
    <w:rsid w:val="0009058E"/>
    <w:rsid w:val="00093B73"/>
    <w:rsid w:val="00094997"/>
    <w:rsid w:val="000A2BE5"/>
    <w:rsid w:val="000A4733"/>
    <w:rsid w:val="000A535B"/>
    <w:rsid w:val="000B263D"/>
    <w:rsid w:val="000B4E49"/>
    <w:rsid w:val="000B50A3"/>
    <w:rsid w:val="000C0406"/>
    <w:rsid w:val="000C4FB1"/>
    <w:rsid w:val="000C78DD"/>
    <w:rsid w:val="000D080D"/>
    <w:rsid w:val="000D0AF7"/>
    <w:rsid w:val="000D127F"/>
    <w:rsid w:val="000D1F3F"/>
    <w:rsid w:val="000D43C2"/>
    <w:rsid w:val="000E4B4B"/>
    <w:rsid w:val="000E7388"/>
    <w:rsid w:val="000F7E39"/>
    <w:rsid w:val="0010217F"/>
    <w:rsid w:val="00102A03"/>
    <w:rsid w:val="00103DD4"/>
    <w:rsid w:val="00105342"/>
    <w:rsid w:val="00113B0A"/>
    <w:rsid w:val="00120F69"/>
    <w:rsid w:val="00122907"/>
    <w:rsid w:val="00125179"/>
    <w:rsid w:val="00127337"/>
    <w:rsid w:val="001301C3"/>
    <w:rsid w:val="001305CA"/>
    <w:rsid w:val="00133899"/>
    <w:rsid w:val="00136725"/>
    <w:rsid w:val="00136871"/>
    <w:rsid w:val="001374E8"/>
    <w:rsid w:val="00143A0D"/>
    <w:rsid w:val="001455B1"/>
    <w:rsid w:val="00145BFB"/>
    <w:rsid w:val="00155849"/>
    <w:rsid w:val="00160AFB"/>
    <w:rsid w:val="00162530"/>
    <w:rsid w:val="00162860"/>
    <w:rsid w:val="00162C5C"/>
    <w:rsid w:val="00164733"/>
    <w:rsid w:val="00177C6B"/>
    <w:rsid w:val="00181A89"/>
    <w:rsid w:val="001851F4"/>
    <w:rsid w:val="00185D68"/>
    <w:rsid w:val="00185FBE"/>
    <w:rsid w:val="00186468"/>
    <w:rsid w:val="00186ACA"/>
    <w:rsid w:val="00190417"/>
    <w:rsid w:val="001929AB"/>
    <w:rsid w:val="00195EF9"/>
    <w:rsid w:val="001A0D97"/>
    <w:rsid w:val="001A142D"/>
    <w:rsid w:val="001A2E52"/>
    <w:rsid w:val="001A49B8"/>
    <w:rsid w:val="001A5436"/>
    <w:rsid w:val="001A7FB7"/>
    <w:rsid w:val="001B1ECB"/>
    <w:rsid w:val="001B2CCB"/>
    <w:rsid w:val="001B6CB8"/>
    <w:rsid w:val="001B6DA1"/>
    <w:rsid w:val="001C3B20"/>
    <w:rsid w:val="001D08C1"/>
    <w:rsid w:val="001D4C1C"/>
    <w:rsid w:val="001D728A"/>
    <w:rsid w:val="001E0AB1"/>
    <w:rsid w:val="001E0E30"/>
    <w:rsid w:val="001F6B46"/>
    <w:rsid w:val="001F7DBE"/>
    <w:rsid w:val="0020598B"/>
    <w:rsid w:val="00207147"/>
    <w:rsid w:val="00211F6B"/>
    <w:rsid w:val="002130BB"/>
    <w:rsid w:val="00213910"/>
    <w:rsid w:val="002139D1"/>
    <w:rsid w:val="002143E1"/>
    <w:rsid w:val="0021557E"/>
    <w:rsid w:val="00223CD9"/>
    <w:rsid w:val="002251AD"/>
    <w:rsid w:val="00234702"/>
    <w:rsid w:val="00234BF0"/>
    <w:rsid w:val="002350B3"/>
    <w:rsid w:val="002355BF"/>
    <w:rsid w:val="00240527"/>
    <w:rsid w:val="00240CEE"/>
    <w:rsid w:val="002410E7"/>
    <w:rsid w:val="0024335B"/>
    <w:rsid w:val="00250BDF"/>
    <w:rsid w:val="00252853"/>
    <w:rsid w:val="00257CBD"/>
    <w:rsid w:val="00271AA6"/>
    <w:rsid w:val="00271D31"/>
    <w:rsid w:val="00274A26"/>
    <w:rsid w:val="002758B2"/>
    <w:rsid w:val="00281A91"/>
    <w:rsid w:val="00282382"/>
    <w:rsid w:val="00285A4C"/>
    <w:rsid w:val="00287AC0"/>
    <w:rsid w:val="002903DE"/>
    <w:rsid w:val="002913D4"/>
    <w:rsid w:val="002936ED"/>
    <w:rsid w:val="00293C6A"/>
    <w:rsid w:val="002A39C6"/>
    <w:rsid w:val="002A4397"/>
    <w:rsid w:val="002B3439"/>
    <w:rsid w:val="002B6367"/>
    <w:rsid w:val="002C024C"/>
    <w:rsid w:val="002C196F"/>
    <w:rsid w:val="002C392F"/>
    <w:rsid w:val="002C5272"/>
    <w:rsid w:val="002C6157"/>
    <w:rsid w:val="002C658F"/>
    <w:rsid w:val="002D0888"/>
    <w:rsid w:val="002D336C"/>
    <w:rsid w:val="002D3D11"/>
    <w:rsid w:val="002D4C8C"/>
    <w:rsid w:val="002D4D89"/>
    <w:rsid w:val="002D5DBF"/>
    <w:rsid w:val="002E64F3"/>
    <w:rsid w:val="002F3B38"/>
    <w:rsid w:val="002F6610"/>
    <w:rsid w:val="00303F03"/>
    <w:rsid w:val="0030598E"/>
    <w:rsid w:val="00310668"/>
    <w:rsid w:val="00310CCB"/>
    <w:rsid w:val="003110F2"/>
    <w:rsid w:val="00312F6F"/>
    <w:rsid w:val="00315E6C"/>
    <w:rsid w:val="003169FE"/>
    <w:rsid w:val="0032399C"/>
    <w:rsid w:val="00323DE8"/>
    <w:rsid w:val="0033362B"/>
    <w:rsid w:val="00333C14"/>
    <w:rsid w:val="00337717"/>
    <w:rsid w:val="00342ABB"/>
    <w:rsid w:val="003450AE"/>
    <w:rsid w:val="00347679"/>
    <w:rsid w:val="00355134"/>
    <w:rsid w:val="00355262"/>
    <w:rsid w:val="003556A8"/>
    <w:rsid w:val="00355DE0"/>
    <w:rsid w:val="00361B0A"/>
    <w:rsid w:val="00362B78"/>
    <w:rsid w:val="00362D81"/>
    <w:rsid w:val="00366178"/>
    <w:rsid w:val="00367ADA"/>
    <w:rsid w:val="00373850"/>
    <w:rsid w:val="00375DE2"/>
    <w:rsid w:val="00382AE5"/>
    <w:rsid w:val="00392AAE"/>
    <w:rsid w:val="0039410B"/>
    <w:rsid w:val="00395DDA"/>
    <w:rsid w:val="003969F9"/>
    <w:rsid w:val="003974F2"/>
    <w:rsid w:val="00397AA6"/>
    <w:rsid w:val="003A05FB"/>
    <w:rsid w:val="003A12C4"/>
    <w:rsid w:val="003A43EE"/>
    <w:rsid w:val="003A7495"/>
    <w:rsid w:val="003A7659"/>
    <w:rsid w:val="003B1A2E"/>
    <w:rsid w:val="003B30D4"/>
    <w:rsid w:val="003B5988"/>
    <w:rsid w:val="003B7B08"/>
    <w:rsid w:val="003C13B7"/>
    <w:rsid w:val="003C4100"/>
    <w:rsid w:val="003D0E39"/>
    <w:rsid w:val="003D460E"/>
    <w:rsid w:val="003E1B5A"/>
    <w:rsid w:val="003E5A35"/>
    <w:rsid w:val="003E74D9"/>
    <w:rsid w:val="003F2022"/>
    <w:rsid w:val="003F4AD6"/>
    <w:rsid w:val="003F53C2"/>
    <w:rsid w:val="003F64A4"/>
    <w:rsid w:val="00401BD8"/>
    <w:rsid w:val="004044BA"/>
    <w:rsid w:val="00407019"/>
    <w:rsid w:val="0041057A"/>
    <w:rsid w:val="00410C5A"/>
    <w:rsid w:val="00411AEA"/>
    <w:rsid w:val="00417F48"/>
    <w:rsid w:val="0042324F"/>
    <w:rsid w:val="00423BEB"/>
    <w:rsid w:val="00424A72"/>
    <w:rsid w:val="00425BA0"/>
    <w:rsid w:val="00427120"/>
    <w:rsid w:val="00430A15"/>
    <w:rsid w:val="00431E96"/>
    <w:rsid w:val="0043296D"/>
    <w:rsid w:val="0043581D"/>
    <w:rsid w:val="004361C4"/>
    <w:rsid w:val="00436E77"/>
    <w:rsid w:val="00440D2F"/>
    <w:rsid w:val="00445923"/>
    <w:rsid w:val="00453362"/>
    <w:rsid w:val="00453773"/>
    <w:rsid w:val="00455C5D"/>
    <w:rsid w:val="004562B9"/>
    <w:rsid w:val="004576DE"/>
    <w:rsid w:val="004614EC"/>
    <w:rsid w:val="0046326A"/>
    <w:rsid w:val="004662AC"/>
    <w:rsid w:val="00470EAF"/>
    <w:rsid w:val="00477E1A"/>
    <w:rsid w:val="00480DA0"/>
    <w:rsid w:val="00481AC6"/>
    <w:rsid w:val="00481C19"/>
    <w:rsid w:val="00484728"/>
    <w:rsid w:val="00484A74"/>
    <w:rsid w:val="004869A2"/>
    <w:rsid w:val="00486CE9"/>
    <w:rsid w:val="004927FB"/>
    <w:rsid w:val="00494611"/>
    <w:rsid w:val="00495563"/>
    <w:rsid w:val="004964E1"/>
    <w:rsid w:val="004A5F0A"/>
    <w:rsid w:val="004A66D5"/>
    <w:rsid w:val="004B5AF1"/>
    <w:rsid w:val="004B6C5E"/>
    <w:rsid w:val="004C10CC"/>
    <w:rsid w:val="004C49C7"/>
    <w:rsid w:val="004C65AB"/>
    <w:rsid w:val="004D0BBB"/>
    <w:rsid w:val="004D7372"/>
    <w:rsid w:val="004E1C2D"/>
    <w:rsid w:val="004F1091"/>
    <w:rsid w:val="004F232B"/>
    <w:rsid w:val="0050047E"/>
    <w:rsid w:val="005016A4"/>
    <w:rsid w:val="00503A39"/>
    <w:rsid w:val="0050497C"/>
    <w:rsid w:val="00505B85"/>
    <w:rsid w:val="005060DC"/>
    <w:rsid w:val="0051153A"/>
    <w:rsid w:val="00514874"/>
    <w:rsid w:val="00515BD7"/>
    <w:rsid w:val="00515F17"/>
    <w:rsid w:val="00520974"/>
    <w:rsid w:val="00521ED2"/>
    <w:rsid w:val="00525E26"/>
    <w:rsid w:val="00532952"/>
    <w:rsid w:val="00533FDD"/>
    <w:rsid w:val="00540E96"/>
    <w:rsid w:val="0054223E"/>
    <w:rsid w:val="005442C3"/>
    <w:rsid w:val="00555D84"/>
    <w:rsid w:val="00557980"/>
    <w:rsid w:val="00560CC9"/>
    <w:rsid w:val="0056101F"/>
    <w:rsid w:val="00564F25"/>
    <w:rsid w:val="00570F04"/>
    <w:rsid w:val="00571829"/>
    <w:rsid w:val="00575121"/>
    <w:rsid w:val="00575A16"/>
    <w:rsid w:val="00586C38"/>
    <w:rsid w:val="0059060E"/>
    <w:rsid w:val="005933AE"/>
    <w:rsid w:val="00594419"/>
    <w:rsid w:val="00594BD4"/>
    <w:rsid w:val="005A2D15"/>
    <w:rsid w:val="005A3254"/>
    <w:rsid w:val="005A6018"/>
    <w:rsid w:val="005A6E27"/>
    <w:rsid w:val="005C1C90"/>
    <w:rsid w:val="005C28F2"/>
    <w:rsid w:val="005C6990"/>
    <w:rsid w:val="005D39A8"/>
    <w:rsid w:val="005D544A"/>
    <w:rsid w:val="005D5B7E"/>
    <w:rsid w:val="005D5C2A"/>
    <w:rsid w:val="005D652F"/>
    <w:rsid w:val="005D6641"/>
    <w:rsid w:val="005D71A3"/>
    <w:rsid w:val="005D746F"/>
    <w:rsid w:val="005D788D"/>
    <w:rsid w:val="005D7E3D"/>
    <w:rsid w:val="005E619A"/>
    <w:rsid w:val="005E6588"/>
    <w:rsid w:val="005E6ADD"/>
    <w:rsid w:val="005E7FC9"/>
    <w:rsid w:val="005F0495"/>
    <w:rsid w:val="005F3262"/>
    <w:rsid w:val="005F4508"/>
    <w:rsid w:val="00600EA0"/>
    <w:rsid w:val="006010A1"/>
    <w:rsid w:val="00603A37"/>
    <w:rsid w:val="00606C61"/>
    <w:rsid w:val="006077A8"/>
    <w:rsid w:val="00617A56"/>
    <w:rsid w:val="00621819"/>
    <w:rsid w:val="0062324A"/>
    <w:rsid w:val="00624156"/>
    <w:rsid w:val="0063109C"/>
    <w:rsid w:val="0063461B"/>
    <w:rsid w:val="00634B5A"/>
    <w:rsid w:val="00636C51"/>
    <w:rsid w:val="00636E30"/>
    <w:rsid w:val="00637828"/>
    <w:rsid w:val="00640918"/>
    <w:rsid w:val="00645667"/>
    <w:rsid w:val="00647AE1"/>
    <w:rsid w:val="00653E5C"/>
    <w:rsid w:val="00656FF9"/>
    <w:rsid w:val="006631E6"/>
    <w:rsid w:val="0066696F"/>
    <w:rsid w:val="00666D44"/>
    <w:rsid w:val="00667112"/>
    <w:rsid w:val="00672698"/>
    <w:rsid w:val="00673DFA"/>
    <w:rsid w:val="00680170"/>
    <w:rsid w:val="00683EF8"/>
    <w:rsid w:val="006856A3"/>
    <w:rsid w:val="00686828"/>
    <w:rsid w:val="00686EE4"/>
    <w:rsid w:val="00690053"/>
    <w:rsid w:val="00695B2D"/>
    <w:rsid w:val="00697654"/>
    <w:rsid w:val="006A0C01"/>
    <w:rsid w:val="006A0E55"/>
    <w:rsid w:val="006A1B59"/>
    <w:rsid w:val="006A5746"/>
    <w:rsid w:val="006A718D"/>
    <w:rsid w:val="006B01EC"/>
    <w:rsid w:val="006B084D"/>
    <w:rsid w:val="006B0C4C"/>
    <w:rsid w:val="006B0F6B"/>
    <w:rsid w:val="006B2175"/>
    <w:rsid w:val="006B3D86"/>
    <w:rsid w:val="006B5842"/>
    <w:rsid w:val="006B5C7F"/>
    <w:rsid w:val="006C2F59"/>
    <w:rsid w:val="006C4C60"/>
    <w:rsid w:val="006C7860"/>
    <w:rsid w:val="006D63D7"/>
    <w:rsid w:val="006E501A"/>
    <w:rsid w:val="006F060E"/>
    <w:rsid w:val="006F2D61"/>
    <w:rsid w:val="006F4431"/>
    <w:rsid w:val="006F5A86"/>
    <w:rsid w:val="007022D4"/>
    <w:rsid w:val="00706A08"/>
    <w:rsid w:val="00706F52"/>
    <w:rsid w:val="00712729"/>
    <w:rsid w:val="00715391"/>
    <w:rsid w:val="007163A8"/>
    <w:rsid w:val="0072239F"/>
    <w:rsid w:val="007226A1"/>
    <w:rsid w:val="00725EAA"/>
    <w:rsid w:val="00726D91"/>
    <w:rsid w:val="00732E8B"/>
    <w:rsid w:val="0073354A"/>
    <w:rsid w:val="007337BF"/>
    <w:rsid w:val="00736964"/>
    <w:rsid w:val="0074152F"/>
    <w:rsid w:val="00744A08"/>
    <w:rsid w:val="0075067C"/>
    <w:rsid w:val="0075138A"/>
    <w:rsid w:val="00754C2B"/>
    <w:rsid w:val="00755A1D"/>
    <w:rsid w:val="00755F74"/>
    <w:rsid w:val="00762439"/>
    <w:rsid w:val="007700C9"/>
    <w:rsid w:val="00773CAC"/>
    <w:rsid w:val="007925A1"/>
    <w:rsid w:val="00792687"/>
    <w:rsid w:val="007970A7"/>
    <w:rsid w:val="00797C25"/>
    <w:rsid w:val="007A0B4A"/>
    <w:rsid w:val="007A6E8D"/>
    <w:rsid w:val="007B1A59"/>
    <w:rsid w:val="007B1CEC"/>
    <w:rsid w:val="007C0371"/>
    <w:rsid w:val="007C5BCB"/>
    <w:rsid w:val="007D4881"/>
    <w:rsid w:val="007D4D01"/>
    <w:rsid w:val="007E6465"/>
    <w:rsid w:val="007E7A12"/>
    <w:rsid w:val="007F06B7"/>
    <w:rsid w:val="007F3579"/>
    <w:rsid w:val="00801A86"/>
    <w:rsid w:val="008041D0"/>
    <w:rsid w:val="0080459F"/>
    <w:rsid w:val="00806F30"/>
    <w:rsid w:val="00810EE6"/>
    <w:rsid w:val="00812FC3"/>
    <w:rsid w:val="00813105"/>
    <w:rsid w:val="00816016"/>
    <w:rsid w:val="00816992"/>
    <w:rsid w:val="0082286C"/>
    <w:rsid w:val="00823115"/>
    <w:rsid w:val="00823B85"/>
    <w:rsid w:val="008251E9"/>
    <w:rsid w:val="00841BE0"/>
    <w:rsid w:val="00854F7D"/>
    <w:rsid w:val="008653BF"/>
    <w:rsid w:val="00866F2A"/>
    <w:rsid w:val="00873F6C"/>
    <w:rsid w:val="00874C36"/>
    <w:rsid w:val="00875623"/>
    <w:rsid w:val="00875F31"/>
    <w:rsid w:val="008770DE"/>
    <w:rsid w:val="00881D84"/>
    <w:rsid w:val="008820A4"/>
    <w:rsid w:val="008843DF"/>
    <w:rsid w:val="00884B77"/>
    <w:rsid w:val="0088589D"/>
    <w:rsid w:val="00886E6D"/>
    <w:rsid w:val="008870ED"/>
    <w:rsid w:val="00890839"/>
    <w:rsid w:val="0089126E"/>
    <w:rsid w:val="00897AC6"/>
    <w:rsid w:val="008A06E0"/>
    <w:rsid w:val="008A0BA0"/>
    <w:rsid w:val="008A6472"/>
    <w:rsid w:val="008A75AC"/>
    <w:rsid w:val="008B154A"/>
    <w:rsid w:val="008B7282"/>
    <w:rsid w:val="008C1E8B"/>
    <w:rsid w:val="008C37A9"/>
    <w:rsid w:val="008C5681"/>
    <w:rsid w:val="008C5E2A"/>
    <w:rsid w:val="008D15BA"/>
    <w:rsid w:val="008D23DF"/>
    <w:rsid w:val="008E1720"/>
    <w:rsid w:val="008E2AD4"/>
    <w:rsid w:val="008E386C"/>
    <w:rsid w:val="008E6040"/>
    <w:rsid w:val="008E6E15"/>
    <w:rsid w:val="008F0E65"/>
    <w:rsid w:val="008F18C4"/>
    <w:rsid w:val="00902465"/>
    <w:rsid w:val="0090518A"/>
    <w:rsid w:val="00911502"/>
    <w:rsid w:val="00911901"/>
    <w:rsid w:val="00911E74"/>
    <w:rsid w:val="009130C9"/>
    <w:rsid w:val="00917715"/>
    <w:rsid w:val="00921B93"/>
    <w:rsid w:val="0092588D"/>
    <w:rsid w:val="00931CE5"/>
    <w:rsid w:val="0093228D"/>
    <w:rsid w:val="009329C6"/>
    <w:rsid w:val="00933ED1"/>
    <w:rsid w:val="009355B2"/>
    <w:rsid w:val="00942227"/>
    <w:rsid w:val="009446A5"/>
    <w:rsid w:val="00945BAA"/>
    <w:rsid w:val="00954CAE"/>
    <w:rsid w:val="00955197"/>
    <w:rsid w:val="0095655E"/>
    <w:rsid w:val="009602A7"/>
    <w:rsid w:val="00967464"/>
    <w:rsid w:val="00971047"/>
    <w:rsid w:val="00971D38"/>
    <w:rsid w:val="0097262F"/>
    <w:rsid w:val="00975308"/>
    <w:rsid w:val="00980506"/>
    <w:rsid w:val="00980CF6"/>
    <w:rsid w:val="00981BED"/>
    <w:rsid w:val="00984F11"/>
    <w:rsid w:val="00991299"/>
    <w:rsid w:val="00994F2A"/>
    <w:rsid w:val="009A0F79"/>
    <w:rsid w:val="009A3BBD"/>
    <w:rsid w:val="009A574A"/>
    <w:rsid w:val="009A690E"/>
    <w:rsid w:val="009A765B"/>
    <w:rsid w:val="009B0B52"/>
    <w:rsid w:val="009B1916"/>
    <w:rsid w:val="009B2292"/>
    <w:rsid w:val="009B5F03"/>
    <w:rsid w:val="009C1225"/>
    <w:rsid w:val="009C2589"/>
    <w:rsid w:val="009C3222"/>
    <w:rsid w:val="009C3DC0"/>
    <w:rsid w:val="009E5733"/>
    <w:rsid w:val="009F01DF"/>
    <w:rsid w:val="009F4AF1"/>
    <w:rsid w:val="009F772C"/>
    <w:rsid w:val="009F7DE5"/>
    <w:rsid w:val="009F7DF0"/>
    <w:rsid w:val="00A00871"/>
    <w:rsid w:val="00A02FB3"/>
    <w:rsid w:val="00A04119"/>
    <w:rsid w:val="00A04B2B"/>
    <w:rsid w:val="00A1385B"/>
    <w:rsid w:val="00A16B92"/>
    <w:rsid w:val="00A26ED3"/>
    <w:rsid w:val="00A41B2E"/>
    <w:rsid w:val="00A425B1"/>
    <w:rsid w:val="00A447CD"/>
    <w:rsid w:val="00A54017"/>
    <w:rsid w:val="00A62632"/>
    <w:rsid w:val="00A63667"/>
    <w:rsid w:val="00A6558F"/>
    <w:rsid w:val="00A8115B"/>
    <w:rsid w:val="00A81573"/>
    <w:rsid w:val="00A84AB2"/>
    <w:rsid w:val="00A90E41"/>
    <w:rsid w:val="00A929C0"/>
    <w:rsid w:val="00A955B2"/>
    <w:rsid w:val="00A95632"/>
    <w:rsid w:val="00A95EC6"/>
    <w:rsid w:val="00A97BB1"/>
    <w:rsid w:val="00AA1311"/>
    <w:rsid w:val="00AA51EB"/>
    <w:rsid w:val="00AB548A"/>
    <w:rsid w:val="00AB6DF0"/>
    <w:rsid w:val="00AB6E62"/>
    <w:rsid w:val="00AC067D"/>
    <w:rsid w:val="00AD0CAC"/>
    <w:rsid w:val="00AD46F7"/>
    <w:rsid w:val="00AD473B"/>
    <w:rsid w:val="00AD6BA0"/>
    <w:rsid w:val="00AE3E70"/>
    <w:rsid w:val="00AE51E9"/>
    <w:rsid w:val="00AE59D0"/>
    <w:rsid w:val="00AE617B"/>
    <w:rsid w:val="00AE7F50"/>
    <w:rsid w:val="00AF0E6A"/>
    <w:rsid w:val="00AF27D6"/>
    <w:rsid w:val="00AF58D8"/>
    <w:rsid w:val="00AF5A66"/>
    <w:rsid w:val="00AF76D8"/>
    <w:rsid w:val="00B030AF"/>
    <w:rsid w:val="00B1162D"/>
    <w:rsid w:val="00B2220E"/>
    <w:rsid w:val="00B30823"/>
    <w:rsid w:val="00B33962"/>
    <w:rsid w:val="00B33DF2"/>
    <w:rsid w:val="00B35394"/>
    <w:rsid w:val="00B36882"/>
    <w:rsid w:val="00B37558"/>
    <w:rsid w:val="00B448B9"/>
    <w:rsid w:val="00B45B4F"/>
    <w:rsid w:val="00B55A73"/>
    <w:rsid w:val="00B56969"/>
    <w:rsid w:val="00B574D3"/>
    <w:rsid w:val="00B600F5"/>
    <w:rsid w:val="00B611A6"/>
    <w:rsid w:val="00B668F4"/>
    <w:rsid w:val="00B66C5C"/>
    <w:rsid w:val="00B7177C"/>
    <w:rsid w:val="00B72254"/>
    <w:rsid w:val="00B739F6"/>
    <w:rsid w:val="00B839B6"/>
    <w:rsid w:val="00B86040"/>
    <w:rsid w:val="00BA43C6"/>
    <w:rsid w:val="00BA4CB1"/>
    <w:rsid w:val="00BA6F35"/>
    <w:rsid w:val="00BB0E7E"/>
    <w:rsid w:val="00BB5D3C"/>
    <w:rsid w:val="00BC1C4D"/>
    <w:rsid w:val="00BC444E"/>
    <w:rsid w:val="00BC58DA"/>
    <w:rsid w:val="00BC79C2"/>
    <w:rsid w:val="00BD34C4"/>
    <w:rsid w:val="00BD6CD7"/>
    <w:rsid w:val="00BE1176"/>
    <w:rsid w:val="00BE1EEC"/>
    <w:rsid w:val="00BE28D5"/>
    <w:rsid w:val="00BE31BF"/>
    <w:rsid w:val="00BE52B9"/>
    <w:rsid w:val="00BF1CAA"/>
    <w:rsid w:val="00BF24C0"/>
    <w:rsid w:val="00BF2806"/>
    <w:rsid w:val="00BF28E9"/>
    <w:rsid w:val="00BF5288"/>
    <w:rsid w:val="00C00007"/>
    <w:rsid w:val="00C06AB9"/>
    <w:rsid w:val="00C06E59"/>
    <w:rsid w:val="00C10084"/>
    <w:rsid w:val="00C155E5"/>
    <w:rsid w:val="00C27CBB"/>
    <w:rsid w:val="00C3262A"/>
    <w:rsid w:val="00C35CB9"/>
    <w:rsid w:val="00C37583"/>
    <w:rsid w:val="00C3788A"/>
    <w:rsid w:val="00C37E2E"/>
    <w:rsid w:val="00C428FA"/>
    <w:rsid w:val="00C45C11"/>
    <w:rsid w:val="00C512E1"/>
    <w:rsid w:val="00C56184"/>
    <w:rsid w:val="00C60816"/>
    <w:rsid w:val="00C61C8F"/>
    <w:rsid w:val="00C61F6A"/>
    <w:rsid w:val="00C6665E"/>
    <w:rsid w:val="00C67F41"/>
    <w:rsid w:val="00C752A6"/>
    <w:rsid w:val="00C8321D"/>
    <w:rsid w:val="00C84E8B"/>
    <w:rsid w:val="00C8739C"/>
    <w:rsid w:val="00C95B77"/>
    <w:rsid w:val="00CA0E8A"/>
    <w:rsid w:val="00CA3398"/>
    <w:rsid w:val="00CB1242"/>
    <w:rsid w:val="00CB2889"/>
    <w:rsid w:val="00CB4538"/>
    <w:rsid w:val="00CB6EBB"/>
    <w:rsid w:val="00CC29B0"/>
    <w:rsid w:val="00CD00F1"/>
    <w:rsid w:val="00CD7C0C"/>
    <w:rsid w:val="00CE0C27"/>
    <w:rsid w:val="00CE2B50"/>
    <w:rsid w:val="00CE48B1"/>
    <w:rsid w:val="00CE7C64"/>
    <w:rsid w:val="00CF0965"/>
    <w:rsid w:val="00CF21CE"/>
    <w:rsid w:val="00CF2B8A"/>
    <w:rsid w:val="00CF48A3"/>
    <w:rsid w:val="00D009B5"/>
    <w:rsid w:val="00D010B0"/>
    <w:rsid w:val="00D02720"/>
    <w:rsid w:val="00D04E9C"/>
    <w:rsid w:val="00D078FB"/>
    <w:rsid w:val="00D133F0"/>
    <w:rsid w:val="00D1343E"/>
    <w:rsid w:val="00D30C37"/>
    <w:rsid w:val="00D34300"/>
    <w:rsid w:val="00D3498B"/>
    <w:rsid w:val="00D42431"/>
    <w:rsid w:val="00D44BF2"/>
    <w:rsid w:val="00D44EA8"/>
    <w:rsid w:val="00D46AC0"/>
    <w:rsid w:val="00D5254D"/>
    <w:rsid w:val="00D65C58"/>
    <w:rsid w:val="00D65D32"/>
    <w:rsid w:val="00D6706F"/>
    <w:rsid w:val="00D705E5"/>
    <w:rsid w:val="00D73802"/>
    <w:rsid w:val="00D73E5A"/>
    <w:rsid w:val="00D74370"/>
    <w:rsid w:val="00D769D0"/>
    <w:rsid w:val="00D77FD5"/>
    <w:rsid w:val="00D87210"/>
    <w:rsid w:val="00D91306"/>
    <w:rsid w:val="00D944F9"/>
    <w:rsid w:val="00D958D3"/>
    <w:rsid w:val="00DA0142"/>
    <w:rsid w:val="00DA0259"/>
    <w:rsid w:val="00DA083D"/>
    <w:rsid w:val="00DA5479"/>
    <w:rsid w:val="00DA5AC6"/>
    <w:rsid w:val="00DA7769"/>
    <w:rsid w:val="00DB254D"/>
    <w:rsid w:val="00DB34C2"/>
    <w:rsid w:val="00DB47B0"/>
    <w:rsid w:val="00DB514B"/>
    <w:rsid w:val="00DB586E"/>
    <w:rsid w:val="00DB589D"/>
    <w:rsid w:val="00DC1B0E"/>
    <w:rsid w:val="00DC2121"/>
    <w:rsid w:val="00DC53D8"/>
    <w:rsid w:val="00DC5D78"/>
    <w:rsid w:val="00DD09EC"/>
    <w:rsid w:val="00DD2776"/>
    <w:rsid w:val="00DD30FD"/>
    <w:rsid w:val="00DD6295"/>
    <w:rsid w:val="00DD6E35"/>
    <w:rsid w:val="00DD70BA"/>
    <w:rsid w:val="00DE1327"/>
    <w:rsid w:val="00DE1AFA"/>
    <w:rsid w:val="00DE3645"/>
    <w:rsid w:val="00DE775A"/>
    <w:rsid w:val="00DE7F49"/>
    <w:rsid w:val="00DF028F"/>
    <w:rsid w:val="00DF7EF1"/>
    <w:rsid w:val="00E01966"/>
    <w:rsid w:val="00E01CFF"/>
    <w:rsid w:val="00E048C0"/>
    <w:rsid w:val="00E078E8"/>
    <w:rsid w:val="00E1241C"/>
    <w:rsid w:val="00E1594C"/>
    <w:rsid w:val="00E21AF1"/>
    <w:rsid w:val="00E24CBE"/>
    <w:rsid w:val="00E25E38"/>
    <w:rsid w:val="00E30EB2"/>
    <w:rsid w:val="00E30ED1"/>
    <w:rsid w:val="00E30FBC"/>
    <w:rsid w:val="00E326A4"/>
    <w:rsid w:val="00E33B8B"/>
    <w:rsid w:val="00E4737E"/>
    <w:rsid w:val="00E50886"/>
    <w:rsid w:val="00E52104"/>
    <w:rsid w:val="00E536CF"/>
    <w:rsid w:val="00E54D82"/>
    <w:rsid w:val="00E55067"/>
    <w:rsid w:val="00E556F1"/>
    <w:rsid w:val="00E56F79"/>
    <w:rsid w:val="00E63E36"/>
    <w:rsid w:val="00E671DE"/>
    <w:rsid w:val="00E71C2B"/>
    <w:rsid w:val="00E72BC1"/>
    <w:rsid w:val="00E738E8"/>
    <w:rsid w:val="00E75D43"/>
    <w:rsid w:val="00E7601B"/>
    <w:rsid w:val="00E837AB"/>
    <w:rsid w:val="00E871EA"/>
    <w:rsid w:val="00E9133C"/>
    <w:rsid w:val="00E919E4"/>
    <w:rsid w:val="00E978BB"/>
    <w:rsid w:val="00EA1BCF"/>
    <w:rsid w:val="00EA2CB0"/>
    <w:rsid w:val="00EA3C03"/>
    <w:rsid w:val="00EA6C44"/>
    <w:rsid w:val="00EA70D9"/>
    <w:rsid w:val="00EB1856"/>
    <w:rsid w:val="00EC0B31"/>
    <w:rsid w:val="00EC1F78"/>
    <w:rsid w:val="00EC21EF"/>
    <w:rsid w:val="00EC235B"/>
    <w:rsid w:val="00EC7C9D"/>
    <w:rsid w:val="00EC7E4C"/>
    <w:rsid w:val="00ED0EF3"/>
    <w:rsid w:val="00ED1B13"/>
    <w:rsid w:val="00ED3818"/>
    <w:rsid w:val="00ED42E8"/>
    <w:rsid w:val="00ED58EA"/>
    <w:rsid w:val="00ED722E"/>
    <w:rsid w:val="00ED7BF8"/>
    <w:rsid w:val="00EE15B5"/>
    <w:rsid w:val="00EE166C"/>
    <w:rsid w:val="00EE2AF0"/>
    <w:rsid w:val="00EE7103"/>
    <w:rsid w:val="00EF035B"/>
    <w:rsid w:val="00EF141D"/>
    <w:rsid w:val="00EF404C"/>
    <w:rsid w:val="00F00ABF"/>
    <w:rsid w:val="00F0506E"/>
    <w:rsid w:val="00F05FA3"/>
    <w:rsid w:val="00F10381"/>
    <w:rsid w:val="00F10D66"/>
    <w:rsid w:val="00F11B73"/>
    <w:rsid w:val="00F12E80"/>
    <w:rsid w:val="00F15940"/>
    <w:rsid w:val="00F20B90"/>
    <w:rsid w:val="00F24AB8"/>
    <w:rsid w:val="00F3065D"/>
    <w:rsid w:val="00F315D4"/>
    <w:rsid w:val="00F35C3C"/>
    <w:rsid w:val="00F35F4C"/>
    <w:rsid w:val="00F402F0"/>
    <w:rsid w:val="00F409F2"/>
    <w:rsid w:val="00F42392"/>
    <w:rsid w:val="00F42831"/>
    <w:rsid w:val="00F47268"/>
    <w:rsid w:val="00F47AC7"/>
    <w:rsid w:val="00F536AE"/>
    <w:rsid w:val="00F6147B"/>
    <w:rsid w:val="00F62094"/>
    <w:rsid w:val="00F673E7"/>
    <w:rsid w:val="00F6786B"/>
    <w:rsid w:val="00F74825"/>
    <w:rsid w:val="00F75743"/>
    <w:rsid w:val="00F75D4E"/>
    <w:rsid w:val="00F821DB"/>
    <w:rsid w:val="00F8249F"/>
    <w:rsid w:val="00F93037"/>
    <w:rsid w:val="00F9393B"/>
    <w:rsid w:val="00F97103"/>
    <w:rsid w:val="00F97F7D"/>
    <w:rsid w:val="00FA1414"/>
    <w:rsid w:val="00FB3C6F"/>
    <w:rsid w:val="00FC064C"/>
    <w:rsid w:val="00FC707F"/>
    <w:rsid w:val="00FD0E4D"/>
    <w:rsid w:val="00FD2A96"/>
    <w:rsid w:val="00FD2EB8"/>
    <w:rsid w:val="00FD2F35"/>
    <w:rsid w:val="00FD31F4"/>
    <w:rsid w:val="00FD36FB"/>
    <w:rsid w:val="00FD7817"/>
    <w:rsid w:val="00FE339B"/>
    <w:rsid w:val="00FE6A0F"/>
    <w:rsid w:val="00FE6F8B"/>
    <w:rsid w:val="00FF2F4A"/>
    <w:rsid w:val="00FF7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4AB2"/>
    <w:pPr>
      <w:ind w:left="851"/>
      <w:jc w:val="both"/>
    </w:pPr>
    <w:rPr>
      <w:rFonts w:ascii="Arial" w:hAnsi="Arial"/>
      <w:szCs w:val="24"/>
      <w:lang w:eastAsia="en-US"/>
    </w:rPr>
  </w:style>
  <w:style w:type="paragraph" w:styleId="Heading1">
    <w:name w:val="heading 1"/>
    <w:next w:val="Heading2"/>
    <w:link w:val="Heading1Char"/>
    <w:qFormat/>
    <w:rsid w:val="008D15BA"/>
    <w:pPr>
      <w:keepNext/>
      <w:numPr>
        <w:numId w:val="5"/>
      </w:numPr>
      <w:spacing w:before="240" w:after="240"/>
      <w:outlineLvl w:val="0"/>
    </w:pPr>
    <w:rPr>
      <w:rFonts w:ascii="Arial" w:hAnsi="Arial" w:cs="Arial"/>
      <w:bCs/>
      <w:kern w:val="32"/>
      <w:sz w:val="36"/>
      <w:szCs w:val="32"/>
      <w:lang w:eastAsia="en-US"/>
    </w:rPr>
  </w:style>
  <w:style w:type="paragraph" w:styleId="Heading2">
    <w:name w:val="heading 2"/>
    <w:next w:val="Normal"/>
    <w:qFormat/>
    <w:rsid w:val="008D15BA"/>
    <w:pPr>
      <w:keepNext/>
      <w:numPr>
        <w:ilvl w:val="1"/>
        <w:numId w:val="5"/>
      </w:numPr>
      <w:spacing w:before="240" w:after="240"/>
      <w:outlineLvl w:val="1"/>
    </w:pPr>
    <w:rPr>
      <w:rFonts w:ascii="Arial" w:hAnsi="Arial" w:cs="Arial"/>
      <w:b/>
      <w:bCs/>
      <w:iCs/>
      <w:sz w:val="24"/>
      <w:szCs w:val="28"/>
      <w:lang w:eastAsia="en-US"/>
    </w:rPr>
  </w:style>
  <w:style w:type="paragraph" w:styleId="Heading3">
    <w:name w:val="heading 3"/>
    <w:next w:val="Normal"/>
    <w:qFormat/>
    <w:rsid w:val="00B36882"/>
    <w:pPr>
      <w:keepNext/>
      <w:numPr>
        <w:ilvl w:val="2"/>
        <w:numId w:val="5"/>
      </w:numPr>
      <w:spacing w:before="240" w:after="240"/>
      <w:outlineLvl w:val="2"/>
    </w:pPr>
    <w:rPr>
      <w:rFonts w:ascii="Arial Bold" w:hAnsi="Arial Bold" w:cs="Arial"/>
      <w:b/>
      <w:bCs/>
      <w:szCs w:val="26"/>
      <w:lang w:eastAsia="en-US"/>
    </w:rPr>
  </w:style>
  <w:style w:type="paragraph" w:styleId="Heading4">
    <w:name w:val="heading 4"/>
    <w:basedOn w:val="Normal"/>
    <w:next w:val="Normal"/>
    <w:qFormat/>
    <w:rsid w:val="0013672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136725"/>
    <w:pPr>
      <w:spacing w:before="240" w:after="60"/>
      <w:outlineLvl w:val="4"/>
    </w:pPr>
    <w:rPr>
      <w:b/>
      <w:bCs/>
      <w:i/>
      <w:iCs/>
      <w:sz w:val="26"/>
      <w:szCs w:val="26"/>
    </w:rPr>
  </w:style>
  <w:style w:type="paragraph" w:styleId="Heading6">
    <w:name w:val="heading 6"/>
    <w:basedOn w:val="Normal"/>
    <w:next w:val="Normal"/>
    <w:qFormat/>
    <w:rsid w:val="00136725"/>
    <w:pPr>
      <w:spacing w:before="240" w:after="60"/>
      <w:outlineLvl w:val="5"/>
    </w:pPr>
    <w:rPr>
      <w:rFonts w:ascii="Times New Roman" w:hAnsi="Times New Roman"/>
      <w:b/>
      <w:bCs/>
      <w:sz w:val="22"/>
      <w:szCs w:val="22"/>
    </w:rPr>
  </w:style>
  <w:style w:type="paragraph" w:styleId="Heading7">
    <w:name w:val="heading 7"/>
    <w:basedOn w:val="Normal"/>
    <w:next w:val="Normal"/>
    <w:qFormat/>
    <w:rsid w:val="00136725"/>
    <w:pPr>
      <w:spacing w:before="240" w:after="60"/>
      <w:outlineLvl w:val="6"/>
    </w:pPr>
    <w:rPr>
      <w:rFonts w:ascii="Times New Roman" w:hAnsi="Times New Roman"/>
      <w:sz w:val="24"/>
    </w:rPr>
  </w:style>
  <w:style w:type="paragraph" w:styleId="Heading8">
    <w:name w:val="heading 8"/>
    <w:basedOn w:val="Normal"/>
    <w:next w:val="Normal"/>
    <w:qFormat/>
    <w:rsid w:val="00B30823"/>
    <w:pPr>
      <w:spacing w:before="240" w:after="60"/>
      <w:outlineLvl w:val="7"/>
    </w:pPr>
    <w:rPr>
      <w:rFonts w:ascii="Times New Roman" w:hAnsi="Times New Roman"/>
      <w:i/>
      <w:iCs/>
      <w:sz w:val="24"/>
    </w:rPr>
  </w:style>
  <w:style w:type="paragraph" w:styleId="Heading9">
    <w:name w:val="heading 9"/>
    <w:basedOn w:val="Normal"/>
    <w:next w:val="Normal"/>
    <w:qFormat/>
    <w:rsid w:val="00B3082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rsid w:val="0043581D"/>
    <w:pPr>
      <w:numPr>
        <w:numId w:val="2"/>
      </w:numPr>
      <w:spacing w:after="60"/>
      <w:contextualSpacing/>
      <w:jc w:val="both"/>
    </w:pPr>
    <w:rPr>
      <w:rFonts w:ascii="Arial" w:hAnsi="Arial"/>
      <w:szCs w:val="24"/>
      <w:lang w:eastAsia="en-US"/>
    </w:rPr>
  </w:style>
  <w:style w:type="paragraph" w:customStyle="1" w:styleId="Bullet1">
    <w:name w:val="Bullet 1"/>
    <w:rsid w:val="0043581D"/>
    <w:pPr>
      <w:numPr>
        <w:numId w:val="1"/>
      </w:numPr>
      <w:spacing w:after="60"/>
      <w:contextualSpacing/>
      <w:jc w:val="both"/>
    </w:pPr>
    <w:rPr>
      <w:rFonts w:ascii="Arial" w:hAnsi="Arial"/>
      <w:szCs w:val="24"/>
      <w:lang w:eastAsia="en-US"/>
    </w:rPr>
  </w:style>
  <w:style w:type="paragraph" w:customStyle="1" w:styleId="NormalBold">
    <w:name w:val="Normal Bold"/>
    <w:basedOn w:val="Normal"/>
    <w:rsid w:val="006F4431"/>
    <w:rPr>
      <w:b/>
    </w:rPr>
  </w:style>
  <w:style w:type="paragraph" w:customStyle="1" w:styleId="NormalItalic">
    <w:name w:val="Normal Italic"/>
    <w:basedOn w:val="NormalBold"/>
    <w:rsid w:val="00CB2889"/>
    <w:rPr>
      <w:b w:val="0"/>
      <w:i/>
    </w:rPr>
  </w:style>
  <w:style w:type="paragraph" w:customStyle="1" w:styleId="NormalRightFlush">
    <w:name w:val="Normal Right Flush"/>
    <w:basedOn w:val="Normal"/>
    <w:rsid w:val="00CB2889"/>
    <w:pPr>
      <w:jc w:val="right"/>
    </w:pPr>
  </w:style>
  <w:style w:type="paragraph" w:customStyle="1" w:styleId="NormalCentred">
    <w:name w:val="Normal Centred"/>
    <w:basedOn w:val="NormalItalic"/>
    <w:rsid w:val="00CB2889"/>
    <w:pPr>
      <w:jc w:val="center"/>
    </w:pPr>
    <w:rPr>
      <w:b/>
      <w:i w:val="0"/>
    </w:rPr>
  </w:style>
  <w:style w:type="paragraph" w:customStyle="1" w:styleId="NormalBoldItalic">
    <w:name w:val="Normal Bold Italic"/>
    <w:basedOn w:val="Normal"/>
    <w:rsid w:val="00CB2889"/>
    <w:rPr>
      <w:b/>
      <w:i/>
    </w:rPr>
  </w:style>
  <w:style w:type="paragraph" w:styleId="Header">
    <w:name w:val="header"/>
    <w:link w:val="HeaderChar"/>
    <w:rsid w:val="00136725"/>
    <w:pPr>
      <w:tabs>
        <w:tab w:val="center" w:pos="4956"/>
        <w:tab w:val="right" w:pos="9925"/>
      </w:tabs>
    </w:pPr>
    <w:rPr>
      <w:rFonts w:ascii="Arial" w:hAnsi="Arial"/>
      <w:szCs w:val="24"/>
      <w:lang w:eastAsia="en-US"/>
    </w:rPr>
  </w:style>
  <w:style w:type="paragraph" w:styleId="Footer">
    <w:name w:val="footer"/>
    <w:link w:val="FooterChar"/>
    <w:uiPriority w:val="99"/>
    <w:rsid w:val="00136725"/>
    <w:pPr>
      <w:pBdr>
        <w:top w:val="single" w:sz="4" w:space="1" w:color="auto"/>
      </w:pBdr>
    </w:pPr>
    <w:rPr>
      <w:rFonts w:ascii="Arial" w:hAnsi="Arial"/>
      <w:szCs w:val="24"/>
      <w:lang w:eastAsia="en-US"/>
    </w:rPr>
  </w:style>
  <w:style w:type="paragraph" w:styleId="Title">
    <w:name w:val="Title"/>
    <w:next w:val="Normal"/>
    <w:qFormat/>
    <w:rsid w:val="009B1916"/>
    <w:pPr>
      <w:spacing w:before="240" w:after="240"/>
    </w:pPr>
    <w:rPr>
      <w:rFonts w:ascii="Arial" w:hAnsi="Arial" w:cs="Arial"/>
      <w:b/>
      <w:bCs/>
      <w:kern w:val="28"/>
      <w:sz w:val="36"/>
      <w:szCs w:val="32"/>
      <w:lang w:val="en-US" w:eastAsia="en-US"/>
    </w:rPr>
  </w:style>
  <w:style w:type="paragraph" w:customStyle="1" w:styleId="RevisionHistory">
    <w:name w:val="Revision History"/>
    <w:next w:val="Normal"/>
    <w:rsid w:val="00744A08"/>
    <w:pPr>
      <w:keepNext/>
      <w:keepLines/>
      <w:pageBreakBefore/>
      <w:spacing w:before="240" w:after="240"/>
    </w:pPr>
    <w:rPr>
      <w:rFonts w:ascii="Arial" w:hAnsi="Arial" w:cs="Arial"/>
      <w:b/>
      <w:bCs/>
      <w:kern w:val="32"/>
      <w:sz w:val="26"/>
      <w:szCs w:val="32"/>
      <w:lang w:val="en-US" w:eastAsia="en-US"/>
    </w:rPr>
  </w:style>
  <w:style w:type="table" w:styleId="TableGrid">
    <w:name w:val="Table Grid"/>
    <w:basedOn w:val="TableNormal"/>
    <w:rsid w:val="00FC0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leInfo">
    <w:name w:val="File Info"/>
    <w:semiHidden/>
    <w:rsid w:val="00136725"/>
    <w:rPr>
      <w:rFonts w:ascii="Arial" w:hAnsi="Arial"/>
      <w:szCs w:val="24"/>
      <w:lang w:eastAsia="en-US"/>
    </w:rPr>
  </w:style>
  <w:style w:type="paragraph" w:styleId="Revision">
    <w:name w:val="Revision"/>
    <w:next w:val="Normal"/>
    <w:semiHidden/>
    <w:rsid w:val="00B30823"/>
    <w:pPr>
      <w:keepNext/>
      <w:keepLines/>
      <w:pageBreakBefore/>
      <w:spacing w:before="240" w:after="240"/>
    </w:pPr>
    <w:rPr>
      <w:rFonts w:ascii="Arial" w:hAnsi="Arial" w:cs="Arial"/>
      <w:b/>
      <w:bCs/>
      <w:kern w:val="32"/>
      <w:sz w:val="26"/>
      <w:szCs w:val="32"/>
      <w:lang w:eastAsia="en-US"/>
    </w:rPr>
  </w:style>
  <w:style w:type="paragraph" w:styleId="z-BottomofForm">
    <w:name w:val="HTML Bottom of Form"/>
    <w:basedOn w:val="Normal"/>
    <w:next w:val="Normal"/>
    <w:hidden/>
    <w:rsid w:val="00CB2889"/>
    <w:pPr>
      <w:pBdr>
        <w:top w:val="single" w:sz="6" w:space="1" w:color="auto"/>
      </w:pBdr>
      <w:jc w:val="center"/>
    </w:pPr>
    <w:rPr>
      <w:rFonts w:cs="Arial"/>
      <w:vanish/>
      <w:sz w:val="16"/>
      <w:szCs w:val="16"/>
    </w:rPr>
  </w:style>
  <w:style w:type="paragraph" w:styleId="z-TopofForm">
    <w:name w:val="HTML Top of Form"/>
    <w:basedOn w:val="Normal"/>
    <w:next w:val="Normal"/>
    <w:hidden/>
    <w:rsid w:val="00CB2889"/>
    <w:pPr>
      <w:pBdr>
        <w:bottom w:val="single" w:sz="6" w:space="1" w:color="auto"/>
      </w:pBdr>
      <w:jc w:val="center"/>
    </w:pPr>
    <w:rPr>
      <w:rFonts w:cs="Arial"/>
      <w:vanish/>
      <w:sz w:val="16"/>
      <w:szCs w:val="16"/>
    </w:rPr>
  </w:style>
  <w:style w:type="character" w:styleId="CommentReference">
    <w:name w:val="annotation reference"/>
    <w:semiHidden/>
    <w:rsid w:val="00CB2889"/>
    <w:rPr>
      <w:sz w:val="16"/>
      <w:szCs w:val="16"/>
    </w:rPr>
  </w:style>
  <w:style w:type="paragraph" w:styleId="CommentText">
    <w:name w:val="annotation text"/>
    <w:basedOn w:val="Normal"/>
    <w:semiHidden/>
    <w:rsid w:val="00CB2889"/>
    <w:rPr>
      <w:szCs w:val="20"/>
    </w:rPr>
  </w:style>
  <w:style w:type="paragraph" w:styleId="CommentSubject">
    <w:name w:val="annotation subject"/>
    <w:basedOn w:val="CommentText"/>
    <w:next w:val="CommentText"/>
    <w:semiHidden/>
    <w:rsid w:val="00CB2889"/>
    <w:rPr>
      <w:b/>
      <w:bCs/>
    </w:rPr>
  </w:style>
  <w:style w:type="paragraph" w:styleId="BalloonText">
    <w:name w:val="Balloon Text"/>
    <w:basedOn w:val="Normal"/>
    <w:semiHidden/>
    <w:rsid w:val="00CB2889"/>
    <w:rPr>
      <w:rFonts w:ascii="Tahoma" w:hAnsi="Tahoma" w:cs="Tahoma"/>
      <w:sz w:val="16"/>
      <w:szCs w:val="16"/>
    </w:rPr>
  </w:style>
  <w:style w:type="character" w:customStyle="1" w:styleId="NormalBoldChar">
    <w:name w:val="Normal Bold Char"/>
    <w:semiHidden/>
    <w:rsid w:val="00B30823"/>
    <w:rPr>
      <w:rFonts w:ascii="Arial" w:hAnsi="Arial"/>
      <w:b/>
      <w:szCs w:val="24"/>
      <w:lang w:val="en-AU" w:eastAsia="en-US" w:bidi="ar-SA"/>
    </w:rPr>
  </w:style>
  <w:style w:type="character" w:styleId="Hyperlink">
    <w:name w:val="Hyperlink"/>
    <w:uiPriority w:val="99"/>
    <w:rsid w:val="00CB2889"/>
    <w:rPr>
      <w:color w:val="0000FF"/>
      <w:u w:val="single"/>
    </w:rPr>
  </w:style>
  <w:style w:type="paragraph" w:customStyle="1" w:styleId="NoStyle">
    <w:name w:val="No Style"/>
    <w:next w:val="Normal"/>
    <w:rsid w:val="0043581D"/>
    <w:pPr>
      <w:jc w:val="both"/>
    </w:pPr>
    <w:rPr>
      <w:rFonts w:ascii="Arial" w:hAnsi="Arial"/>
      <w:szCs w:val="24"/>
      <w:lang w:eastAsia="en-US"/>
    </w:rPr>
  </w:style>
  <w:style w:type="paragraph" w:customStyle="1" w:styleId="DocumentNo">
    <w:name w:val="Document No"/>
    <w:semiHidden/>
    <w:rsid w:val="00B30823"/>
    <w:rPr>
      <w:rFonts w:ascii="Arial" w:hAnsi="Arial" w:cs="Arial"/>
      <w:b/>
      <w:bCs/>
      <w:kern w:val="32"/>
      <w:sz w:val="26"/>
      <w:szCs w:val="32"/>
      <w:lang w:eastAsia="en-US"/>
    </w:rPr>
  </w:style>
  <w:style w:type="paragraph" w:customStyle="1" w:styleId="RevisionNo">
    <w:name w:val="Revision No"/>
    <w:basedOn w:val="Heading1"/>
    <w:semiHidden/>
    <w:rsid w:val="005D7E3D"/>
  </w:style>
  <w:style w:type="paragraph" w:customStyle="1" w:styleId="IndentforParaa">
    <w:name w:val="Indent for Para (a)"/>
    <w:rsid w:val="0043581D"/>
    <w:pPr>
      <w:ind w:left="1247"/>
      <w:jc w:val="both"/>
    </w:pPr>
    <w:rPr>
      <w:rFonts w:ascii="Arial" w:hAnsi="Arial"/>
      <w:szCs w:val="24"/>
      <w:lang w:eastAsia="en-US"/>
    </w:rPr>
  </w:style>
  <w:style w:type="paragraph" w:styleId="TOC2">
    <w:name w:val="toc 2"/>
    <w:next w:val="Normal"/>
    <w:autoRedefine/>
    <w:uiPriority w:val="39"/>
    <w:rsid w:val="00981BED"/>
    <w:pPr>
      <w:tabs>
        <w:tab w:val="left" w:pos="1134"/>
        <w:tab w:val="right" w:leader="dot" w:pos="9897"/>
      </w:tabs>
      <w:spacing w:after="120"/>
      <w:ind w:left="567"/>
    </w:pPr>
    <w:rPr>
      <w:rFonts w:ascii="Arial Bold" w:hAnsi="Arial Bold"/>
      <w:b/>
      <w:sz w:val="22"/>
      <w:szCs w:val="22"/>
    </w:rPr>
  </w:style>
  <w:style w:type="paragraph" w:styleId="TOC1">
    <w:name w:val="toc 1"/>
    <w:next w:val="Normal"/>
    <w:autoRedefine/>
    <w:uiPriority w:val="39"/>
    <w:rsid w:val="00AA1311"/>
    <w:pPr>
      <w:tabs>
        <w:tab w:val="left" w:pos="518"/>
        <w:tab w:val="right" w:leader="dot" w:pos="9911"/>
      </w:tabs>
      <w:spacing w:before="160" w:after="160"/>
      <w:ind w:left="516" w:hanging="516"/>
    </w:pPr>
    <w:rPr>
      <w:rFonts w:ascii="Arial Bold" w:hAnsi="Arial Bold"/>
      <w:b/>
      <w:noProof/>
      <w:sz w:val="22"/>
      <w:szCs w:val="22"/>
      <w:lang w:eastAsia="en-US"/>
    </w:rPr>
  </w:style>
  <w:style w:type="paragraph" w:styleId="TableofFigures">
    <w:name w:val="table of figures"/>
    <w:basedOn w:val="Normal"/>
    <w:next w:val="Normal"/>
    <w:uiPriority w:val="99"/>
    <w:rsid w:val="00D1343E"/>
    <w:pPr>
      <w:spacing w:after="120"/>
      <w:ind w:left="480" w:hanging="480"/>
    </w:pPr>
    <w:rPr>
      <w:sz w:val="24"/>
      <w:lang w:eastAsia="en-AU"/>
    </w:rPr>
  </w:style>
  <w:style w:type="paragraph" w:styleId="TOC3">
    <w:name w:val="toc 3"/>
    <w:next w:val="Normal"/>
    <w:autoRedefine/>
    <w:uiPriority w:val="39"/>
    <w:rsid w:val="00981BED"/>
    <w:pPr>
      <w:tabs>
        <w:tab w:val="left" w:pos="1843"/>
        <w:tab w:val="right" w:leader="dot" w:pos="9911"/>
      </w:tabs>
      <w:spacing w:before="160" w:after="160"/>
      <w:ind w:left="1134"/>
    </w:pPr>
    <w:rPr>
      <w:rFonts w:ascii="Arial" w:hAnsi="Arial"/>
      <w:b/>
    </w:rPr>
  </w:style>
  <w:style w:type="character" w:styleId="PageNumber">
    <w:name w:val="page number"/>
    <w:basedOn w:val="DefaultParagraphFont"/>
    <w:rsid w:val="00D1343E"/>
  </w:style>
  <w:style w:type="paragraph" w:customStyle="1" w:styleId="Tablenormal0">
    <w:name w:val="Table normal"/>
    <w:rsid w:val="00B30823"/>
    <w:rPr>
      <w:rFonts w:ascii="Arial" w:hAnsi="Arial"/>
      <w:sz w:val="18"/>
      <w:szCs w:val="24"/>
      <w:lang w:eastAsia="en-US"/>
    </w:rPr>
  </w:style>
  <w:style w:type="paragraph" w:customStyle="1" w:styleId="Heading1noTOC">
    <w:name w:val="Heading 1 no TOC"/>
    <w:next w:val="Normal"/>
    <w:link w:val="Heading1noTOCCharChar"/>
    <w:semiHidden/>
    <w:rsid w:val="00BA43C6"/>
    <w:rPr>
      <w:rFonts w:ascii="Arial" w:hAnsi="Arial" w:cs="Arial"/>
      <w:b/>
      <w:bCs/>
      <w:kern w:val="32"/>
      <w:sz w:val="26"/>
      <w:szCs w:val="32"/>
      <w:lang w:eastAsia="en-US"/>
    </w:rPr>
  </w:style>
  <w:style w:type="character" w:customStyle="1" w:styleId="Heading1Char">
    <w:name w:val="Heading 1 Char"/>
    <w:link w:val="Heading1"/>
    <w:rsid w:val="008D15BA"/>
    <w:rPr>
      <w:rFonts w:ascii="Arial" w:hAnsi="Arial" w:cs="Arial"/>
      <w:bCs/>
      <w:kern w:val="32"/>
      <w:sz w:val="36"/>
      <w:szCs w:val="32"/>
      <w:lang w:eastAsia="en-US"/>
    </w:rPr>
  </w:style>
  <w:style w:type="character" w:customStyle="1" w:styleId="Heading1noTOCCharChar">
    <w:name w:val="Heading 1 no TOC Char Char"/>
    <w:link w:val="Heading1noTOC"/>
    <w:semiHidden/>
    <w:rsid w:val="00BA43C6"/>
    <w:rPr>
      <w:rFonts w:ascii="Arial" w:hAnsi="Arial" w:cs="Arial"/>
      <w:b/>
      <w:bCs/>
      <w:kern w:val="32"/>
      <w:sz w:val="26"/>
      <w:szCs w:val="32"/>
      <w:lang w:val="en-AU" w:eastAsia="en-US" w:bidi="ar-SA"/>
    </w:rPr>
  </w:style>
  <w:style w:type="paragraph" w:customStyle="1" w:styleId="NormalMargin">
    <w:name w:val="Normal (Margin)"/>
    <w:rsid w:val="00A84AB2"/>
    <w:pPr>
      <w:jc w:val="both"/>
    </w:pPr>
    <w:rPr>
      <w:rFonts w:ascii="Arial" w:hAnsi="Arial"/>
      <w:szCs w:val="24"/>
      <w:lang w:eastAsia="en-US"/>
    </w:rPr>
  </w:style>
  <w:style w:type="paragraph" w:customStyle="1" w:styleId="Paraa">
    <w:name w:val="Para (a)"/>
    <w:rsid w:val="0043581D"/>
    <w:pPr>
      <w:numPr>
        <w:ilvl w:val="3"/>
        <w:numId w:val="5"/>
      </w:numPr>
      <w:spacing w:after="120"/>
      <w:jc w:val="both"/>
    </w:pPr>
    <w:rPr>
      <w:rFonts w:ascii="Arial" w:hAnsi="Arial"/>
      <w:szCs w:val="24"/>
      <w:lang w:eastAsia="en-US"/>
    </w:rPr>
  </w:style>
  <w:style w:type="paragraph" w:customStyle="1" w:styleId="Parai">
    <w:name w:val="Para (i)"/>
    <w:rsid w:val="0043581D"/>
    <w:pPr>
      <w:numPr>
        <w:ilvl w:val="4"/>
        <w:numId w:val="5"/>
      </w:numPr>
      <w:jc w:val="both"/>
    </w:pPr>
    <w:rPr>
      <w:rFonts w:ascii="Arial" w:hAnsi="Arial"/>
      <w:szCs w:val="24"/>
      <w:lang w:eastAsia="en-US"/>
    </w:rPr>
  </w:style>
  <w:style w:type="paragraph" w:customStyle="1" w:styleId="Para1">
    <w:name w:val="Para [1]"/>
    <w:rsid w:val="0043581D"/>
    <w:pPr>
      <w:numPr>
        <w:ilvl w:val="5"/>
        <w:numId w:val="5"/>
      </w:numPr>
      <w:jc w:val="both"/>
    </w:pPr>
    <w:rPr>
      <w:rFonts w:ascii="Arial" w:hAnsi="Arial"/>
      <w:szCs w:val="24"/>
      <w:lang w:eastAsia="en-US"/>
    </w:rPr>
  </w:style>
  <w:style w:type="paragraph" w:customStyle="1" w:styleId="IndentforParai">
    <w:name w:val="Indent for Para (i)"/>
    <w:rsid w:val="0043581D"/>
    <w:pPr>
      <w:ind w:left="1860"/>
      <w:jc w:val="both"/>
    </w:pPr>
    <w:rPr>
      <w:rFonts w:ascii="Arial" w:hAnsi="Arial"/>
      <w:szCs w:val="24"/>
      <w:lang w:eastAsia="en-US"/>
    </w:rPr>
  </w:style>
  <w:style w:type="paragraph" w:customStyle="1" w:styleId="IndentforPara1">
    <w:name w:val="Indent for Para [1]"/>
    <w:rsid w:val="0043581D"/>
    <w:pPr>
      <w:ind w:left="2268"/>
      <w:jc w:val="both"/>
    </w:pPr>
    <w:rPr>
      <w:rFonts w:ascii="Arial" w:hAnsi="Arial"/>
      <w:szCs w:val="24"/>
      <w:lang w:eastAsia="en-US"/>
    </w:rPr>
  </w:style>
  <w:style w:type="paragraph" w:customStyle="1" w:styleId="Halfline">
    <w:name w:val="Half line"/>
    <w:next w:val="Normal"/>
    <w:rsid w:val="006F4431"/>
    <w:rPr>
      <w:rFonts w:ascii="Arial" w:hAnsi="Arial"/>
      <w:sz w:val="10"/>
      <w:szCs w:val="24"/>
      <w:lang w:eastAsia="en-US"/>
    </w:rPr>
  </w:style>
  <w:style w:type="paragraph" w:customStyle="1" w:styleId="TableNormalBold">
    <w:name w:val="Table Normal Bold"/>
    <w:rsid w:val="006F4431"/>
    <w:rPr>
      <w:rFonts w:ascii="Arial" w:hAnsi="Arial"/>
      <w:b/>
      <w:sz w:val="18"/>
      <w:szCs w:val="24"/>
      <w:lang w:eastAsia="en-US"/>
    </w:rPr>
  </w:style>
  <w:style w:type="paragraph" w:customStyle="1" w:styleId="TableNormalBoldCentered">
    <w:name w:val="Table Normal Bold Centered"/>
    <w:rsid w:val="006F4431"/>
    <w:pPr>
      <w:jc w:val="center"/>
    </w:pPr>
    <w:rPr>
      <w:rFonts w:ascii="Arial" w:hAnsi="Arial"/>
      <w:b/>
      <w:sz w:val="18"/>
      <w:szCs w:val="24"/>
      <w:lang w:eastAsia="en-US"/>
    </w:rPr>
  </w:style>
  <w:style w:type="paragraph" w:customStyle="1" w:styleId="TableBullet1">
    <w:name w:val="Table Bullet 1"/>
    <w:rsid w:val="006F4431"/>
    <w:pPr>
      <w:numPr>
        <w:numId w:val="3"/>
      </w:numPr>
    </w:pPr>
    <w:rPr>
      <w:rFonts w:ascii="Arial" w:hAnsi="Arial"/>
      <w:sz w:val="18"/>
      <w:szCs w:val="24"/>
      <w:lang w:eastAsia="en-US"/>
    </w:rPr>
  </w:style>
  <w:style w:type="paragraph" w:customStyle="1" w:styleId="TableBullet2">
    <w:name w:val="Table Bullet 2"/>
    <w:rsid w:val="006F4431"/>
    <w:pPr>
      <w:numPr>
        <w:numId w:val="4"/>
      </w:numPr>
    </w:pPr>
    <w:rPr>
      <w:rFonts w:ascii="Arial" w:hAnsi="Arial"/>
      <w:sz w:val="18"/>
      <w:szCs w:val="24"/>
      <w:lang w:eastAsia="en-US"/>
    </w:rPr>
  </w:style>
  <w:style w:type="paragraph" w:styleId="Caption">
    <w:name w:val="caption"/>
    <w:next w:val="Normal"/>
    <w:qFormat/>
    <w:rsid w:val="000D0AF7"/>
    <w:pPr>
      <w:keepNext/>
      <w:keepLines/>
      <w:tabs>
        <w:tab w:val="left" w:pos="1862"/>
      </w:tabs>
      <w:spacing w:after="240"/>
      <w:ind w:left="1860" w:hanging="1009"/>
      <w:jc w:val="center"/>
    </w:pPr>
    <w:rPr>
      <w:rFonts w:ascii="Arial" w:hAnsi="Arial"/>
      <w:bCs/>
      <w:i/>
      <w:lang w:eastAsia="en-US"/>
    </w:rPr>
  </w:style>
  <w:style w:type="paragraph" w:customStyle="1" w:styleId="TitleforShortDoc">
    <w:name w:val="Title for Short Doc"/>
    <w:basedOn w:val="Heading1noTOC"/>
    <w:rsid w:val="00555D84"/>
    <w:rPr>
      <w:sz w:val="36"/>
    </w:rPr>
  </w:style>
  <w:style w:type="paragraph" w:customStyle="1" w:styleId="AppendixLevel1">
    <w:name w:val="Appendix Level 1"/>
    <w:next w:val="AppendixLevel2"/>
    <w:rsid w:val="00686EE4"/>
    <w:pPr>
      <w:keepNext/>
      <w:keepLines/>
      <w:pageBreakBefore/>
      <w:numPr>
        <w:numId w:val="6"/>
      </w:numPr>
      <w:tabs>
        <w:tab w:val="left" w:pos="1928"/>
      </w:tabs>
      <w:spacing w:after="240"/>
      <w:outlineLvl w:val="0"/>
    </w:pPr>
    <w:rPr>
      <w:rFonts w:ascii="Arial" w:hAnsi="Arial"/>
      <w:b/>
      <w:sz w:val="32"/>
      <w:szCs w:val="24"/>
      <w:lang w:eastAsia="en-US"/>
    </w:rPr>
  </w:style>
  <w:style w:type="paragraph" w:customStyle="1" w:styleId="AppendixLevel2">
    <w:name w:val="Appendix Level 2"/>
    <w:next w:val="Normal"/>
    <w:rsid w:val="00686EE4"/>
    <w:pPr>
      <w:numPr>
        <w:ilvl w:val="1"/>
        <w:numId w:val="6"/>
      </w:numPr>
      <w:spacing w:after="240"/>
      <w:outlineLvl w:val="1"/>
    </w:pPr>
    <w:rPr>
      <w:rFonts w:ascii="Arial" w:hAnsi="Arial"/>
      <w:b/>
      <w:sz w:val="28"/>
      <w:szCs w:val="24"/>
      <w:lang w:eastAsia="en-US"/>
    </w:rPr>
  </w:style>
  <w:style w:type="paragraph" w:customStyle="1" w:styleId="AppendixLevel3">
    <w:name w:val="Appendix Level 3"/>
    <w:next w:val="Normal"/>
    <w:rsid w:val="00686EE4"/>
    <w:pPr>
      <w:keepNext/>
      <w:keepLines/>
      <w:numPr>
        <w:ilvl w:val="2"/>
        <w:numId w:val="6"/>
      </w:numPr>
      <w:tabs>
        <w:tab w:val="left" w:pos="1928"/>
      </w:tabs>
      <w:spacing w:after="240"/>
      <w:outlineLvl w:val="2"/>
    </w:pPr>
    <w:rPr>
      <w:rFonts w:ascii="Arial" w:hAnsi="Arial"/>
      <w:i/>
      <w:sz w:val="24"/>
      <w:szCs w:val="24"/>
      <w:lang w:eastAsia="en-US"/>
    </w:rPr>
  </w:style>
  <w:style w:type="paragraph" w:styleId="BlockText">
    <w:name w:val="Block Text"/>
    <w:basedOn w:val="Normal"/>
    <w:rsid w:val="00B30823"/>
    <w:pPr>
      <w:spacing w:after="120"/>
      <w:ind w:left="1440" w:right="1440"/>
    </w:pPr>
  </w:style>
  <w:style w:type="paragraph" w:styleId="BodyText">
    <w:name w:val="Body Text"/>
    <w:basedOn w:val="Normal"/>
    <w:rsid w:val="00B30823"/>
    <w:pPr>
      <w:spacing w:after="120"/>
    </w:pPr>
  </w:style>
  <w:style w:type="paragraph" w:styleId="BodyText2">
    <w:name w:val="Body Text 2"/>
    <w:basedOn w:val="Normal"/>
    <w:rsid w:val="00B30823"/>
    <w:pPr>
      <w:spacing w:after="120" w:line="480" w:lineRule="auto"/>
    </w:pPr>
  </w:style>
  <w:style w:type="paragraph" w:styleId="BodyText3">
    <w:name w:val="Body Text 3"/>
    <w:basedOn w:val="Normal"/>
    <w:rsid w:val="00B30823"/>
    <w:pPr>
      <w:spacing w:after="120"/>
    </w:pPr>
    <w:rPr>
      <w:sz w:val="16"/>
      <w:szCs w:val="16"/>
    </w:rPr>
  </w:style>
  <w:style w:type="paragraph" w:styleId="BodyTextFirstIndent">
    <w:name w:val="Body Text First Indent"/>
    <w:basedOn w:val="BodyText"/>
    <w:rsid w:val="00B30823"/>
    <w:pPr>
      <w:ind w:firstLine="210"/>
    </w:pPr>
  </w:style>
  <w:style w:type="paragraph" w:styleId="BodyTextIndent">
    <w:name w:val="Body Text Indent"/>
    <w:basedOn w:val="Normal"/>
    <w:rsid w:val="00B30823"/>
    <w:pPr>
      <w:spacing w:after="120"/>
      <w:ind w:left="283"/>
    </w:pPr>
  </w:style>
  <w:style w:type="paragraph" w:styleId="BodyTextFirstIndent2">
    <w:name w:val="Body Text First Indent 2"/>
    <w:basedOn w:val="BodyTextIndent"/>
    <w:rsid w:val="00B30823"/>
    <w:pPr>
      <w:ind w:firstLine="210"/>
    </w:pPr>
  </w:style>
  <w:style w:type="paragraph" w:styleId="BodyTextIndent2">
    <w:name w:val="Body Text Indent 2"/>
    <w:basedOn w:val="Normal"/>
    <w:rsid w:val="00B30823"/>
    <w:pPr>
      <w:spacing w:after="120" w:line="480" w:lineRule="auto"/>
      <w:ind w:left="283"/>
    </w:pPr>
  </w:style>
  <w:style w:type="paragraph" w:styleId="BodyTextIndent3">
    <w:name w:val="Body Text Indent 3"/>
    <w:basedOn w:val="Normal"/>
    <w:rsid w:val="00B30823"/>
    <w:pPr>
      <w:spacing w:after="120"/>
      <w:ind w:left="283"/>
    </w:pPr>
    <w:rPr>
      <w:sz w:val="16"/>
      <w:szCs w:val="16"/>
    </w:rPr>
  </w:style>
  <w:style w:type="paragraph" w:styleId="Closing">
    <w:name w:val="Closing"/>
    <w:basedOn w:val="Normal"/>
    <w:rsid w:val="00B30823"/>
    <w:pPr>
      <w:ind w:left="4252"/>
    </w:pPr>
  </w:style>
  <w:style w:type="paragraph" w:styleId="Date">
    <w:name w:val="Date"/>
    <w:basedOn w:val="Normal"/>
    <w:next w:val="Normal"/>
    <w:rsid w:val="00B30823"/>
  </w:style>
  <w:style w:type="paragraph" w:styleId="DocumentMap">
    <w:name w:val="Document Map"/>
    <w:basedOn w:val="Normal"/>
    <w:semiHidden/>
    <w:rsid w:val="00B30823"/>
    <w:pPr>
      <w:shd w:val="clear" w:color="auto" w:fill="000080"/>
    </w:pPr>
    <w:rPr>
      <w:rFonts w:ascii="Tahoma" w:hAnsi="Tahoma" w:cs="Tahoma"/>
      <w:szCs w:val="20"/>
    </w:rPr>
  </w:style>
  <w:style w:type="paragraph" w:styleId="E-mailSignature">
    <w:name w:val="E-mail Signature"/>
    <w:basedOn w:val="Normal"/>
    <w:rsid w:val="00B30823"/>
  </w:style>
  <w:style w:type="character" w:styleId="Emphasis">
    <w:name w:val="Emphasis"/>
    <w:qFormat/>
    <w:rsid w:val="00B30823"/>
    <w:rPr>
      <w:i/>
      <w:iCs/>
    </w:rPr>
  </w:style>
  <w:style w:type="character" w:styleId="EndnoteReference">
    <w:name w:val="endnote reference"/>
    <w:semiHidden/>
    <w:rsid w:val="00B30823"/>
    <w:rPr>
      <w:vertAlign w:val="superscript"/>
    </w:rPr>
  </w:style>
  <w:style w:type="paragraph" w:styleId="EndnoteText">
    <w:name w:val="endnote text"/>
    <w:basedOn w:val="Normal"/>
    <w:semiHidden/>
    <w:rsid w:val="00B30823"/>
    <w:rPr>
      <w:szCs w:val="20"/>
    </w:rPr>
  </w:style>
  <w:style w:type="paragraph" w:styleId="EnvelopeAddress">
    <w:name w:val="envelope address"/>
    <w:basedOn w:val="Normal"/>
    <w:rsid w:val="00B30823"/>
    <w:pPr>
      <w:framePr w:w="7920" w:h="1980" w:hRule="exact" w:hSpace="180" w:wrap="auto" w:hAnchor="page" w:xAlign="center" w:yAlign="bottom"/>
      <w:ind w:left="2880"/>
    </w:pPr>
    <w:rPr>
      <w:rFonts w:cs="Arial"/>
      <w:sz w:val="24"/>
    </w:rPr>
  </w:style>
  <w:style w:type="paragraph" w:styleId="EnvelopeReturn">
    <w:name w:val="envelope return"/>
    <w:basedOn w:val="Normal"/>
    <w:rsid w:val="00B30823"/>
    <w:rPr>
      <w:rFonts w:cs="Arial"/>
      <w:szCs w:val="20"/>
    </w:rPr>
  </w:style>
  <w:style w:type="character" w:styleId="FollowedHyperlink">
    <w:name w:val="FollowedHyperlink"/>
    <w:rsid w:val="00B30823"/>
    <w:rPr>
      <w:color w:val="800080"/>
      <w:u w:val="single"/>
    </w:rPr>
  </w:style>
  <w:style w:type="character" w:styleId="FootnoteReference">
    <w:name w:val="footnote reference"/>
    <w:semiHidden/>
    <w:rsid w:val="00B30823"/>
    <w:rPr>
      <w:vertAlign w:val="superscript"/>
    </w:rPr>
  </w:style>
  <w:style w:type="paragraph" w:styleId="FootnoteText">
    <w:name w:val="footnote text"/>
    <w:basedOn w:val="Normal"/>
    <w:semiHidden/>
    <w:rsid w:val="00B30823"/>
    <w:rPr>
      <w:szCs w:val="20"/>
    </w:rPr>
  </w:style>
  <w:style w:type="character" w:styleId="HTMLAcronym">
    <w:name w:val="HTML Acronym"/>
    <w:basedOn w:val="DefaultParagraphFont"/>
    <w:rsid w:val="00B30823"/>
  </w:style>
  <w:style w:type="paragraph" w:styleId="HTMLAddress">
    <w:name w:val="HTML Address"/>
    <w:basedOn w:val="Normal"/>
    <w:rsid w:val="00B30823"/>
    <w:rPr>
      <w:i/>
      <w:iCs/>
    </w:rPr>
  </w:style>
  <w:style w:type="character" w:styleId="HTMLCite">
    <w:name w:val="HTML Cite"/>
    <w:rsid w:val="00B30823"/>
    <w:rPr>
      <w:i/>
      <w:iCs/>
    </w:rPr>
  </w:style>
  <w:style w:type="character" w:styleId="HTMLCode">
    <w:name w:val="HTML Code"/>
    <w:rsid w:val="00B30823"/>
    <w:rPr>
      <w:rFonts w:ascii="Courier New" w:hAnsi="Courier New" w:cs="Courier New"/>
      <w:sz w:val="20"/>
      <w:szCs w:val="20"/>
    </w:rPr>
  </w:style>
  <w:style w:type="character" w:styleId="HTMLDefinition">
    <w:name w:val="HTML Definition"/>
    <w:rsid w:val="00B30823"/>
    <w:rPr>
      <w:i/>
      <w:iCs/>
    </w:rPr>
  </w:style>
  <w:style w:type="character" w:styleId="HTMLKeyboard">
    <w:name w:val="HTML Keyboard"/>
    <w:rsid w:val="00B30823"/>
    <w:rPr>
      <w:rFonts w:ascii="Courier New" w:hAnsi="Courier New" w:cs="Courier New"/>
      <w:sz w:val="20"/>
      <w:szCs w:val="20"/>
    </w:rPr>
  </w:style>
  <w:style w:type="paragraph" w:styleId="HTMLPreformatted">
    <w:name w:val="HTML Preformatted"/>
    <w:basedOn w:val="Normal"/>
    <w:rsid w:val="00B30823"/>
    <w:rPr>
      <w:rFonts w:ascii="Courier New" w:hAnsi="Courier New" w:cs="Courier New"/>
      <w:szCs w:val="20"/>
    </w:rPr>
  </w:style>
  <w:style w:type="character" w:styleId="HTMLSample">
    <w:name w:val="HTML Sample"/>
    <w:rsid w:val="00B30823"/>
    <w:rPr>
      <w:rFonts w:ascii="Courier New" w:hAnsi="Courier New" w:cs="Courier New"/>
    </w:rPr>
  </w:style>
  <w:style w:type="character" w:styleId="HTMLTypewriter">
    <w:name w:val="HTML Typewriter"/>
    <w:rsid w:val="00B30823"/>
    <w:rPr>
      <w:rFonts w:ascii="Courier New" w:hAnsi="Courier New" w:cs="Courier New"/>
      <w:sz w:val="20"/>
      <w:szCs w:val="20"/>
    </w:rPr>
  </w:style>
  <w:style w:type="character" w:styleId="HTMLVariable">
    <w:name w:val="HTML Variable"/>
    <w:rsid w:val="00B30823"/>
    <w:rPr>
      <w:i/>
      <w:iCs/>
    </w:rPr>
  </w:style>
  <w:style w:type="paragraph" w:styleId="Index1">
    <w:name w:val="index 1"/>
    <w:basedOn w:val="Normal"/>
    <w:next w:val="Normal"/>
    <w:autoRedefine/>
    <w:semiHidden/>
    <w:rsid w:val="00B30823"/>
    <w:pPr>
      <w:ind w:left="200" w:hanging="200"/>
    </w:pPr>
  </w:style>
  <w:style w:type="paragraph" w:styleId="Index2">
    <w:name w:val="index 2"/>
    <w:basedOn w:val="Normal"/>
    <w:next w:val="Normal"/>
    <w:autoRedefine/>
    <w:semiHidden/>
    <w:rsid w:val="00B30823"/>
    <w:pPr>
      <w:ind w:left="400" w:hanging="200"/>
    </w:pPr>
  </w:style>
  <w:style w:type="paragraph" w:styleId="Index3">
    <w:name w:val="index 3"/>
    <w:basedOn w:val="Normal"/>
    <w:next w:val="Normal"/>
    <w:autoRedefine/>
    <w:semiHidden/>
    <w:rsid w:val="00B30823"/>
    <w:pPr>
      <w:ind w:left="600" w:hanging="200"/>
    </w:pPr>
  </w:style>
  <w:style w:type="paragraph" w:styleId="Index4">
    <w:name w:val="index 4"/>
    <w:basedOn w:val="Normal"/>
    <w:next w:val="Normal"/>
    <w:autoRedefine/>
    <w:semiHidden/>
    <w:rsid w:val="00B30823"/>
    <w:pPr>
      <w:ind w:left="800" w:hanging="200"/>
    </w:pPr>
  </w:style>
  <w:style w:type="paragraph" w:styleId="Index5">
    <w:name w:val="index 5"/>
    <w:basedOn w:val="Normal"/>
    <w:next w:val="Normal"/>
    <w:autoRedefine/>
    <w:semiHidden/>
    <w:rsid w:val="00B30823"/>
    <w:pPr>
      <w:ind w:left="1000" w:hanging="200"/>
    </w:pPr>
  </w:style>
  <w:style w:type="paragraph" w:styleId="Index6">
    <w:name w:val="index 6"/>
    <w:basedOn w:val="Normal"/>
    <w:next w:val="Normal"/>
    <w:autoRedefine/>
    <w:semiHidden/>
    <w:rsid w:val="00B30823"/>
    <w:pPr>
      <w:ind w:left="1200" w:hanging="200"/>
    </w:pPr>
  </w:style>
  <w:style w:type="paragraph" w:styleId="Index7">
    <w:name w:val="index 7"/>
    <w:basedOn w:val="Normal"/>
    <w:next w:val="Normal"/>
    <w:autoRedefine/>
    <w:semiHidden/>
    <w:rsid w:val="00B30823"/>
    <w:pPr>
      <w:ind w:left="1400" w:hanging="200"/>
    </w:pPr>
  </w:style>
  <w:style w:type="paragraph" w:styleId="Index8">
    <w:name w:val="index 8"/>
    <w:basedOn w:val="Normal"/>
    <w:next w:val="Normal"/>
    <w:autoRedefine/>
    <w:semiHidden/>
    <w:rsid w:val="00B30823"/>
    <w:pPr>
      <w:ind w:left="1600" w:hanging="200"/>
    </w:pPr>
  </w:style>
  <w:style w:type="paragraph" w:styleId="Index9">
    <w:name w:val="index 9"/>
    <w:basedOn w:val="Normal"/>
    <w:next w:val="Normal"/>
    <w:autoRedefine/>
    <w:semiHidden/>
    <w:rsid w:val="00B30823"/>
    <w:pPr>
      <w:ind w:left="1800" w:hanging="200"/>
    </w:pPr>
  </w:style>
  <w:style w:type="paragraph" w:styleId="IndexHeading">
    <w:name w:val="index heading"/>
    <w:basedOn w:val="Normal"/>
    <w:next w:val="Index1"/>
    <w:semiHidden/>
    <w:rsid w:val="00B30823"/>
    <w:rPr>
      <w:rFonts w:cs="Arial"/>
      <w:b/>
      <w:bCs/>
    </w:rPr>
  </w:style>
  <w:style w:type="character" w:styleId="LineNumber">
    <w:name w:val="line number"/>
    <w:basedOn w:val="DefaultParagraphFont"/>
    <w:rsid w:val="00B30823"/>
  </w:style>
  <w:style w:type="paragraph" w:styleId="List">
    <w:name w:val="List"/>
    <w:basedOn w:val="Normal"/>
    <w:rsid w:val="00B30823"/>
    <w:pPr>
      <w:ind w:left="283" w:hanging="283"/>
    </w:pPr>
  </w:style>
  <w:style w:type="paragraph" w:styleId="List2">
    <w:name w:val="List 2"/>
    <w:basedOn w:val="Normal"/>
    <w:rsid w:val="00B30823"/>
    <w:pPr>
      <w:ind w:left="566" w:hanging="283"/>
    </w:pPr>
  </w:style>
  <w:style w:type="paragraph" w:styleId="List3">
    <w:name w:val="List 3"/>
    <w:basedOn w:val="Normal"/>
    <w:rsid w:val="00B30823"/>
    <w:pPr>
      <w:ind w:left="849" w:hanging="283"/>
    </w:pPr>
  </w:style>
  <w:style w:type="paragraph" w:styleId="List4">
    <w:name w:val="List 4"/>
    <w:basedOn w:val="Normal"/>
    <w:rsid w:val="00B30823"/>
    <w:pPr>
      <w:ind w:left="1132" w:hanging="283"/>
    </w:pPr>
  </w:style>
  <w:style w:type="paragraph" w:styleId="List5">
    <w:name w:val="List 5"/>
    <w:basedOn w:val="Normal"/>
    <w:rsid w:val="00B30823"/>
    <w:pPr>
      <w:ind w:left="1415" w:hanging="283"/>
    </w:pPr>
  </w:style>
  <w:style w:type="paragraph" w:styleId="ListBullet">
    <w:name w:val="List Bullet"/>
    <w:basedOn w:val="Normal"/>
    <w:rsid w:val="00B30823"/>
    <w:pPr>
      <w:numPr>
        <w:numId w:val="7"/>
      </w:numPr>
    </w:pPr>
  </w:style>
  <w:style w:type="paragraph" w:styleId="ListBullet2">
    <w:name w:val="List Bullet 2"/>
    <w:basedOn w:val="Normal"/>
    <w:rsid w:val="00B30823"/>
    <w:pPr>
      <w:numPr>
        <w:numId w:val="8"/>
      </w:numPr>
    </w:pPr>
  </w:style>
  <w:style w:type="paragraph" w:styleId="ListBullet3">
    <w:name w:val="List Bullet 3"/>
    <w:basedOn w:val="Normal"/>
    <w:rsid w:val="00B30823"/>
    <w:pPr>
      <w:numPr>
        <w:numId w:val="9"/>
      </w:numPr>
    </w:pPr>
  </w:style>
  <w:style w:type="paragraph" w:styleId="ListBullet4">
    <w:name w:val="List Bullet 4"/>
    <w:basedOn w:val="Normal"/>
    <w:rsid w:val="00B30823"/>
    <w:pPr>
      <w:numPr>
        <w:numId w:val="10"/>
      </w:numPr>
    </w:pPr>
  </w:style>
  <w:style w:type="paragraph" w:styleId="ListBullet5">
    <w:name w:val="List Bullet 5"/>
    <w:basedOn w:val="Normal"/>
    <w:rsid w:val="00B30823"/>
    <w:pPr>
      <w:numPr>
        <w:numId w:val="11"/>
      </w:numPr>
    </w:pPr>
  </w:style>
  <w:style w:type="paragraph" w:styleId="ListContinue">
    <w:name w:val="List Continue"/>
    <w:basedOn w:val="Normal"/>
    <w:rsid w:val="00B30823"/>
    <w:pPr>
      <w:spacing w:after="120"/>
      <w:ind w:left="283"/>
    </w:pPr>
  </w:style>
  <w:style w:type="paragraph" w:styleId="ListContinue2">
    <w:name w:val="List Continue 2"/>
    <w:basedOn w:val="Normal"/>
    <w:rsid w:val="00B30823"/>
    <w:pPr>
      <w:spacing w:after="120"/>
      <w:ind w:left="566"/>
    </w:pPr>
  </w:style>
  <w:style w:type="paragraph" w:styleId="ListContinue3">
    <w:name w:val="List Continue 3"/>
    <w:basedOn w:val="Normal"/>
    <w:rsid w:val="00B30823"/>
    <w:pPr>
      <w:spacing w:after="120"/>
      <w:ind w:left="849"/>
    </w:pPr>
  </w:style>
  <w:style w:type="paragraph" w:styleId="ListContinue4">
    <w:name w:val="List Continue 4"/>
    <w:basedOn w:val="Normal"/>
    <w:rsid w:val="00B30823"/>
    <w:pPr>
      <w:spacing w:after="120"/>
      <w:ind w:left="1132"/>
    </w:pPr>
  </w:style>
  <w:style w:type="paragraph" w:styleId="ListContinue5">
    <w:name w:val="List Continue 5"/>
    <w:basedOn w:val="Normal"/>
    <w:rsid w:val="00B30823"/>
    <w:pPr>
      <w:spacing w:after="120"/>
      <w:ind w:left="1415"/>
    </w:pPr>
  </w:style>
  <w:style w:type="paragraph" w:styleId="ListNumber">
    <w:name w:val="List Number"/>
    <w:basedOn w:val="Normal"/>
    <w:rsid w:val="00B30823"/>
    <w:pPr>
      <w:numPr>
        <w:numId w:val="12"/>
      </w:numPr>
    </w:pPr>
  </w:style>
  <w:style w:type="paragraph" w:styleId="ListNumber2">
    <w:name w:val="List Number 2"/>
    <w:basedOn w:val="Normal"/>
    <w:rsid w:val="00B30823"/>
    <w:pPr>
      <w:numPr>
        <w:numId w:val="13"/>
      </w:numPr>
    </w:pPr>
  </w:style>
  <w:style w:type="paragraph" w:styleId="ListNumber3">
    <w:name w:val="List Number 3"/>
    <w:basedOn w:val="Normal"/>
    <w:rsid w:val="00B30823"/>
    <w:pPr>
      <w:numPr>
        <w:numId w:val="14"/>
      </w:numPr>
    </w:pPr>
  </w:style>
  <w:style w:type="paragraph" w:styleId="ListNumber4">
    <w:name w:val="List Number 4"/>
    <w:basedOn w:val="Normal"/>
    <w:rsid w:val="00B30823"/>
    <w:pPr>
      <w:numPr>
        <w:numId w:val="15"/>
      </w:numPr>
    </w:pPr>
  </w:style>
  <w:style w:type="paragraph" w:styleId="ListNumber5">
    <w:name w:val="List Number 5"/>
    <w:basedOn w:val="Normal"/>
    <w:rsid w:val="00B30823"/>
    <w:pPr>
      <w:numPr>
        <w:numId w:val="16"/>
      </w:numPr>
    </w:pPr>
  </w:style>
  <w:style w:type="paragraph" w:styleId="MacroText">
    <w:name w:val="macro"/>
    <w:semiHidden/>
    <w:rsid w:val="00B30823"/>
    <w:pPr>
      <w:tabs>
        <w:tab w:val="left" w:pos="480"/>
        <w:tab w:val="left" w:pos="960"/>
        <w:tab w:val="left" w:pos="1440"/>
        <w:tab w:val="left" w:pos="1920"/>
        <w:tab w:val="left" w:pos="2400"/>
        <w:tab w:val="left" w:pos="2880"/>
        <w:tab w:val="left" w:pos="3360"/>
        <w:tab w:val="left" w:pos="3840"/>
        <w:tab w:val="left" w:pos="4320"/>
      </w:tabs>
      <w:ind w:left="851"/>
      <w:jc w:val="both"/>
    </w:pPr>
    <w:rPr>
      <w:rFonts w:ascii="Courier New" w:hAnsi="Courier New" w:cs="Courier New"/>
      <w:lang w:eastAsia="en-US"/>
    </w:rPr>
  </w:style>
  <w:style w:type="paragraph" w:styleId="MessageHeader">
    <w:name w:val="Message Header"/>
    <w:basedOn w:val="Normal"/>
    <w:rsid w:val="00B3082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B30823"/>
    <w:rPr>
      <w:rFonts w:ascii="Times New Roman" w:hAnsi="Times New Roman"/>
      <w:sz w:val="24"/>
    </w:rPr>
  </w:style>
  <w:style w:type="paragraph" w:styleId="NormalIndent">
    <w:name w:val="Normal Indent"/>
    <w:rsid w:val="001A7FB7"/>
    <w:pPr>
      <w:ind w:left="720"/>
    </w:pPr>
    <w:rPr>
      <w:rFonts w:ascii="Arial" w:hAnsi="Arial"/>
      <w:szCs w:val="24"/>
      <w:lang w:eastAsia="en-US"/>
    </w:rPr>
  </w:style>
  <w:style w:type="paragraph" w:styleId="NoteHeading">
    <w:name w:val="Note Heading"/>
    <w:basedOn w:val="Normal"/>
    <w:next w:val="Normal"/>
    <w:rsid w:val="00B30823"/>
  </w:style>
  <w:style w:type="paragraph" w:styleId="PlainText">
    <w:name w:val="Plain Text"/>
    <w:basedOn w:val="Normal"/>
    <w:rsid w:val="00B30823"/>
    <w:rPr>
      <w:rFonts w:ascii="Courier New" w:hAnsi="Courier New" w:cs="Courier New"/>
      <w:szCs w:val="20"/>
    </w:rPr>
  </w:style>
  <w:style w:type="paragraph" w:styleId="Salutation">
    <w:name w:val="Salutation"/>
    <w:basedOn w:val="Normal"/>
    <w:next w:val="Normal"/>
    <w:rsid w:val="00B30823"/>
  </w:style>
  <w:style w:type="paragraph" w:styleId="Signature">
    <w:name w:val="Signature"/>
    <w:basedOn w:val="Normal"/>
    <w:rsid w:val="00B30823"/>
    <w:pPr>
      <w:ind w:left="4252"/>
    </w:pPr>
  </w:style>
  <w:style w:type="character" w:styleId="Strong">
    <w:name w:val="Strong"/>
    <w:qFormat/>
    <w:rsid w:val="00B30823"/>
    <w:rPr>
      <w:b/>
      <w:bCs/>
    </w:rPr>
  </w:style>
  <w:style w:type="paragraph" w:styleId="Subtitle">
    <w:name w:val="Subtitle"/>
    <w:basedOn w:val="Normal"/>
    <w:qFormat/>
    <w:rsid w:val="00B30823"/>
    <w:pPr>
      <w:spacing w:after="60"/>
      <w:jc w:val="center"/>
      <w:outlineLvl w:val="1"/>
    </w:pPr>
    <w:rPr>
      <w:rFonts w:cs="Arial"/>
      <w:sz w:val="24"/>
    </w:rPr>
  </w:style>
  <w:style w:type="table" w:styleId="Table3Deffects1">
    <w:name w:val="Table 3D effects 1"/>
    <w:basedOn w:val="TableNormal"/>
    <w:rsid w:val="00B30823"/>
    <w:pPr>
      <w:ind w:left="851"/>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30823"/>
    <w:pPr>
      <w:ind w:left="851"/>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30823"/>
    <w:pPr>
      <w:ind w:left="851"/>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30823"/>
    <w:pPr>
      <w:ind w:left="851"/>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30823"/>
    <w:pPr>
      <w:ind w:left="851"/>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30823"/>
    <w:pPr>
      <w:ind w:left="851"/>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30823"/>
    <w:pPr>
      <w:ind w:left="851"/>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30823"/>
    <w:pPr>
      <w:ind w:left="851"/>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30823"/>
    <w:pPr>
      <w:ind w:left="851"/>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30823"/>
    <w:pPr>
      <w:ind w:left="851"/>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30823"/>
    <w:pPr>
      <w:ind w:left="851"/>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30823"/>
    <w:pPr>
      <w:ind w:left="851"/>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30823"/>
    <w:pPr>
      <w:ind w:left="851"/>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30823"/>
    <w:pPr>
      <w:ind w:left="851"/>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30823"/>
    <w:pPr>
      <w:ind w:left="851"/>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30823"/>
    <w:pPr>
      <w:ind w:left="851"/>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30823"/>
    <w:pPr>
      <w:ind w:left="851"/>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30823"/>
    <w:pPr>
      <w:ind w:left="851"/>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30823"/>
    <w:pPr>
      <w:ind w:left="851"/>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30823"/>
    <w:pPr>
      <w:ind w:left="851"/>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30823"/>
    <w:pPr>
      <w:ind w:left="851"/>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30823"/>
    <w:pPr>
      <w:ind w:left="851"/>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30823"/>
    <w:pPr>
      <w:ind w:left="851"/>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30823"/>
    <w:pPr>
      <w:ind w:left="85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30823"/>
    <w:pPr>
      <w:ind w:left="851"/>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30823"/>
    <w:pPr>
      <w:ind w:left="851"/>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30823"/>
    <w:pPr>
      <w:ind w:left="851"/>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30823"/>
    <w:pPr>
      <w:ind w:left="851"/>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30823"/>
    <w:pPr>
      <w:ind w:left="851"/>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30823"/>
    <w:pPr>
      <w:ind w:left="851"/>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30823"/>
    <w:pPr>
      <w:ind w:left="851"/>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30823"/>
    <w:pPr>
      <w:ind w:left="851"/>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30823"/>
    <w:pPr>
      <w:ind w:left="851"/>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30823"/>
    <w:pPr>
      <w:ind w:left="200" w:hanging="200"/>
    </w:pPr>
  </w:style>
  <w:style w:type="table" w:styleId="TableProfessional">
    <w:name w:val="Table Professional"/>
    <w:basedOn w:val="TableNormal"/>
    <w:rsid w:val="00B30823"/>
    <w:pPr>
      <w:ind w:left="851"/>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30823"/>
    <w:pPr>
      <w:ind w:left="851"/>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30823"/>
    <w:pPr>
      <w:ind w:left="851"/>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30823"/>
    <w:pPr>
      <w:ind w:left="851"/>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30823"/>
    <w:pPr>
      <w:ind w:left="851"/>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30823"/>
    <w:pPr>
      <w:ind w:left="851"/>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30823"/>
    <w:pPr>
      <w:ind w:left="85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30823"/>
    <w:pPr>
      <w:ind w:left="851"/>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30823"/>
    <w:pPr>
      <w:ind w:left="851"/>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30823"/>
    <w:pPr>
      <w:ind w:left="851"/>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B30823"/>
    <w:pPr>
      <w:spacing w:before="120"/>
    </w:pPr>
    <w:rPr>
      <w:rFonts w:cs="Arial"/>
      <w:b/>
      <w:bCs/>
      <w:sz w:val="24"/>
    </w:rPr>
  </w:style>
  <w:style w:type="paragraph" w:styleId="TOC4">
    <w:name w:val="toc 4"/>
    <w:basedOn w:val="Normal"/>
    <w:next w:val="Normal"/>
    <w:autoRedefine/>
    <w:semiHidden/>
    <w:rsid w:val="00B30823"/>
    <w:pPr>
      <w:ind w:left="600"/>
    </w:pPr>
  </w:style>
  <w:style w:type="paragraph" w:styleId="TOC5">
    <w:name w:val="toc 5"/>
    <w:basedOn w:val="Normal"/>
    <w:next w:val="Normal"/>
    <w:autoRedefine/>
    <w:semiHidden/>
    <w:rsid w:val="00B30823"/>
    <w:pPr>
      <w:ind w:left="800"/>
    </w:pPr>
  </w:style>
  <w:style w:type="paragraph" w:styleId="TOC6">
    <w:name w:val="toc 6"/>
    <w:basedOn w:val="Normal"/>
    <w:next w:val="Normal"/>
    <w:autoRedefine/>
    <w:semiHidden/>
    <w:rsid w:val="00B30823"/>
    <w:pPr>
      <w:ind w:left="1000"/>
    </w:pPr>
  </w:style>
  <w:style w:type="paragraph" w:styleId="TOC7">
    <w:name w:val="toc 7"/>
    <w:basedOn w:val="Normal"/>
    <w:next w:val="Normal"/>
    <w:autoRedefine/>
    <w:semiHidden/>
    <w:rsid w:val="00B30823"/>
    <w:pPr>
      <w:ind w:left="1200"/>
    </w:pPr>
  </w:style>
  <w:style w:type="paragraph" w:styleId="TOC8">
    <w:name w:val="toc 8"/>
    <w:basedOn w:val="Normal"/>
    <w:next w:val="Normal"/>
    <w:autoRedefine/>
    <w:semiHidden/>
    <w:rsid w:val="00B30823"/>
    <w:pPr>
      <w:ind w:left="1400"/>
    </w:pPr>
  </w:style>
  <w:style w:type="paragraph" w:styleId="TOC9">
    <w:name w:val="toc 9"/>
    <w:basedOn w:val="Normal"/>
    <w:next w:val="Normal"/>
    <w:autoRedefine/>
    <w:semiHidden/>
    <w:rsid w:val="00B30823"/>
    <w:pPr>
      <w:ind w:left="1600"/>
    </w:pPr>
  </w:style>
  <w:style w:type="paragraph" w:customStyle="1" w:styleId="Normal-SpaceAfter">
    <w:name w:val="Normal - Space After"/>
    <w:rsid w:val="004F1091"/>
    <w:pPr>
      <w:spacing w:after="240"/>
      <w:ind w:left="851"/>
      <w:jc w:val="both"/>
    </w:pPr>
    <w:rPr>
      <w:rFonts w:ascii="Arial" w:hAnsi="Arial"/>
      <w:szCs w:val="24"/>
      <w:lang w:eastAsia="en-US"/>
    </w:rPr>
  </w:style>
  <w:style w:type="paragraph" w:customStyle="1" w:styleId="NormalMargin-SpaceAfter">
    <w:name w:val="Normal (Margin) - Space After"/>
    <w:rsid w:val="001A7FB7"/>
    <w:pPr>
      <w:spacing w:after="240"/>
    </w:pPr>
    <w:rPr>
      <w:rFonts w:ascii="Arial" w:hAnsi="Arial"/>
      <w:szCs w:val="24"/>
      <w:lang w:eastAsia="en-US"/>
    </w:rPr>
  </w:style>
  <w:style w:type="paragraph" w:customStyle="1" w:styleId="AddressBold">
    <w:name w:val="Address Bold"/>
    <w:rsid w:val="002D4D89"/>
    <w:pPr>
      <w:spacing w:line="180" w:lineRule="atLeast"/>
    </w:pPr>
    <w:rPr>
      <w:rFonts w:ascii="Helvetica 65 Medium" w:eastAsia="Batang" w:hAnsi="Helvetica 65 Medium" w:cs="Helvetica 65 Medium"/>
      <w:b/>
      <w:bCs/>
      <w:color w:val="0076B3"/>
      <w:sz w:val="17"/>
      <w:szCs w:val="17"/>
      <w:lang w:eastAsia="ko-KR"/>
    </w:rPr>
  </w:style>
  <w:style w:type="paragraph" w:customStyle="1" w:styleId="AddressNormal">
    <w:name w:val="Address Normal"/>
    <w:link w:val="AddressNormalChar"/>
    <w:rsid w:val="002D4D89"/>
    <w:pPr>
      <w:spacing w:line="180" w:lineRule="atLeast"/>
    </w:pPr>
    <w:rPr>
      <w:rFonts w:ascii="Helvetica 45 Light" w:eastAsia="Batang" w:hAnsi="Helvetica 45 Light" w:cs="Helvetica 45 Light"/>
      <w:color w:val="0076B3"/>
      <w:sz w:val="16"/>
      <w:szCs w:val="16"/>
      <w:lang w:eastAsia="ko-KR"/>
    </w:rPr>
  </w:style>
  <w:style w:type="character" w:customStyle="1" w:styleId="AddressNormalChar">
    <w:name w:val="Address Normal Char"/>
    <w:link w:val="AddressNormal"/>
    <w:rsid w:val="002D4D89"/>
    <w:rPr>
      <w:rFonts w:ascii="Helvetica 45 Light" w:eastAsia="Batang" w:hAnsi="Helvetica 45 Light" w:cs="Helvetica 45 Light"/>
      <w:color w:val="0076B3"/>
      <w:sz w:val="16"/>
      <w:szCs w:val="16"/>
      <w:lang w:val="en-AU" w:eastAsia="ko-KR" w:bidi="ar-SA"/>
    </w:rPr>
  </w:style>
  <w:style w:type="paragraph" w:customStyle="1" w:styleId="AddressHalfLine">
    <w:name w:val="Address Half Line"/>
    <w:rsid w:val="002D4D89"/>
    <w:rPr>
      <w:rFonts w:ascii="Helvetica 45 Light" w:eastAsia="Batang" w:hAnsi="Helvetica 45 Light" w:cs="Helvetica 45 Light"/>
      <w:color w:val="0076B3"/>
      <w:sz w:val="6"/>
      <w:szCs w:val="6"/>
      <w:lang w:eastAsia="ko-KR"/>
    </w:rPr>
  </w:style>
  <w:style w:type="character" w:customStyle="1" w:styleId="HeaderChar">
    <w:name w:val="Header Char"/>
    <w:link w:val="Header"/>
    <w:rsid w:val="00F673E7"/>
    <w:rPr>
      <w:rFonts w:ascii="Arial" w:hAnsi="Arial"/>
      <w:szCs w:val="24"/>
      <w:lang w:val="en-AU" w:eastAsia="en-US" w:bidi="ar-SA"/>
    </w:rPr>
  </w:style>
  <w:style w:type="paragraph" w:customStyle="1" w:styleId="ASHeadingLevel1">
    <w:name w:val="AS Heading Level 1"/>
    <w:basedOn w:val="Normal"/>
    <w:qFormat/>
    <w:rsid w:val="00F673E7"/>
    <w:pPr>
      <w:spacing w:after="200" w:line="276" w:lineRule="auto"/>
      <w:ind w:left="0"/>
      <w:jc w:val="left"/>
    </w:pPr>
    <w:rPr>
      <w:rFonts w:eastAsia="Calibri" w:cs="Arial"/>
      <w:sz w:val="36"/>
      <w:szCs w:val="20"/>
      <w:lang w:val="en-US"/>
    </w:rPr>
  </w:style>
  <w:style w:type="paragraph" w:customStyle="1" w:styleId="ASCoverText">
    <w:name w:val="AS Cover Text"/>
    <w:basedOn w:val="Normal"/>
    <w:qFormat/>
    <w:rsid w:val="00C06E59"/>
    <w:pPr>
      <w:framePr w:hSpace="181" w:wrap="around" w:vAnchor="page" w:hAnchor="margin" w:xAlign="right" w:y="10258"/>
      <w:ind w:left="0"/>
      <w:suppressOverlap/>
      <w:jc w:val="right"/>
    </w:pPr>
    <w:rPr>
      <w:rFonts w:eastAsia="Calibri" w:cs="Arial"/>
      <w:szCs w:val="20"/>
      <w:lang w:val="en-US"/>
    </w:rPr>
  </w:style>
  <w:style w:type="character" w:customStyle="1" w:styleId="FooterChar">
    <w:name w:val="Footer Char"/>
    <w:link w:val="Footer"/>
    <w:uiPriority w:val="99"/>
    <w:rsid w:val="00D30C37"/>
    <w:rPr>
      <w:rFonts w:ascii="Arial" w:hAnsi="Arial"/>
      <w:szCs w:val="24"/>
      <w:lang w:val="en-AU" w:eastAsia="en-US" w:bidi="ar-SA"/>
    </w:rPr>
  </w:style>
  <w:style w:type="paragraph" w:customStyle="1" w:styleId="ASTableHeadings">
    <w:name w:val="AS Table Headings"/>
    <w:basedOn w:val="Normal"/>
    <w:qFormat/>
    <w:rsid w:val="009A574A"/>
    <w:pPr>
      <w:spacing w:before="60" w:after="60"/>
      <w:ind w:left="0"/>
      <w:jc w:val="center"/>
    </w:pPr>
    <w:rPr>
      <w:rFonts w:eastAsia="Calibri" w:cs="Arial"/>
      <w:b/>
      <w:color w:val="FFFFFF"/>
      <w:szCs w:val="20"/>
      <w:lang w:val="en-US"/>
    </w:rPr>
  </w:style>
  <w:style w:type="paragraph" w:customStyle="1" w:styleId="ASTabletext">
    <w:name w:val="AS Table text"/>
    <w:basedOn w:val="Normal"/>
    <w:qFormat/>
    <w:rsid w:val="009A574A"/>
    <w:pPr>
      <w:spacing w:before="40" w:after="40"/>
      <w:ind w:left="0"/>
      <w:jc w:val="center"/>
    </w:pPr>
    <w:rPr>
      <w:rFonts w:eastAsia="Calibri" w:cs="Arial"/>
      <w:szCs w:val="20"/>
      <w:lang w:val="en-US"/>
    </w:rPr>
  </w:style>
  <w:style w:type="paragraph" w:styleId="ListParagraph">
    <w:name w:val="List Paragraph"/>
    <w:basedOn w:val="Normal"/>
    <w:uiPriority w:val="34"/>
    <w:qFormat/>
    <w:rsid w:val="0039410B"/>
    <w:pPr>
      <w:ind w:left="720"/>
      <w:contextualSpacing/>
    </w:pPr>
  </w:style>
  <w:style w:type="character" w:customStyle="1" w:styleId="mw-headline">
    <w:name w:val="mw-headline"/>
    <w:basedOn w:val="DefaultParagraphFont"/>
    <w:rsid w:val="00AF0E6A"/>
  </w:style>
  <w:style w:type="character" w:customStyle="1" w:styleId="pl-s">
    <w:name w:val="pl-s"/>
    <w:basedOn w:val="DefaultParagraphFont"/>
    <w:rsid w:val="0072239F"/>
  </w:style>
  <w:style w:type="character" w:customStyle="1" w:styleId="pl-pds">
    <w:name w:val="pl-pds"/>
    <w:basedOn w:val="DefaultParagraphFont"/>
    <w:rsid w:val="0072239F"/>
  </w:style>
  <w:style w:type="character" w:customStyle="1" w:styleId="pl-en">
    <w:name w:val="pl-en"/>
    <w:basedOn w:val="DefaultParagraphFont"/>
    <w:rsid w:val="00FD31F4"/>
  </w:style>
  <w:style w:type="character" w:customStyle="1" w:styleId="pl-k">
    <w:name w:val="pl-k"/>
    <w:basedOn w:val="DefaultParagraphFont"/>
    <w:rsid w:val="00FD31F4"/>
  </w:style>
  <w:style w:type="character" w:styleId="PlaceholderText">
    <w:name w:val="Placeholder Text"/>
    <w:basedOn w:val="DefaultParagraphFont"/>
    <w:uiPriority w:val="99"/>
    <w:semiHidden/>
    <w:rsid w:val="00425BA0"/>
    <w:rPr>
      <w:color w:val="808080"/>
    </w:rPr>
  </w:style>
  <w:style w:type="character" w:customStyle="1" w:styleId="pl-c">
    <w:name w:val="pl-c"/>
    <w:basedOn w:val="DefaultParagraphFont"/>
    <w:rsid w:val="00D02720"/>
  </w:style>
  <w:style w:type="character" w:customStyle="1" w:styleId="pl-smi">
    <w:name w:val="pl-smi"/>
    <w:basedOn w:val="DefaultParagraphFont"/>
    <w:rsid w:val="00A655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7187">
      <w:bodyDiv w:val="1"/>
      <w:marLeft w:val="0"/>
      <w:marRight w:val="0"/>
      <w:marTop w:val="0"/>
      <w:marBottom w:val="0"/>
      <w:divBdr>
        <w:top w:val="none" w:sz="0" w:space="0" w:color="auto"/>
        <w:left w:val="none" w:sz="0" w:space="0" w:color="auto"/>
        <w:bottom w:val="none" w:sz="0" w:space="0" w:color="auto"/>
        <w:right w:val="none" w:sz="0" w:space="0" w:color="auto"/>
      </w:divBdr>
    </w:div>
    <w:div w:id="346565499">
      <w:bodyDiv w:val="1"/>
      <w:marLeft w:val="0"/>
      <w:marRight w:val="0"/>
      <w:marTop w:val="0"/>
      <w:marBottom w:val="0"/>
      <w:divBdr>
        <w:top w:val="none" w:sz="0" w:space="0" w:color="auto"/>
        <w:left w:val="none" w:sz="0" w:space="0" w:color="auto"/>
        <w:bottom w:val="none" w:sz="0" w:space="0" w:color="auto"/>
        <w:right w:val="none" w:sz="0" w:space="0" w:color="auto"/>
      </w:divBdr>
    </w:div>
    <w:div w:id="350033079">
      <w:bodyDiv w:val="1"/>
      <w:marLeft w:val="0"/>
      <w:marRight w:val="0"/>
      <w:marTop w:val="0"/>
      <w:marBottom w:val="0"/>
      <w:divBdr>
        <w:top w:val="none" w:sz="0" w:space="0" w:color="auto"/>
        <w:left w:val="none" w:sz="0" w:space="0" w:color="auto"/>
        <w:bottom w:val="none" w:sz="0" w:space="0" w:color="auto"/>
        <w:right w:val="none" w:sz="0" w:space="0" w:color="auto"/>
      </w:divBdr>
    </w:div>
    <w:div w:id="442267045">
      <w:bodyDiv w:val="1"/>
      <w:marLeft w:val="0"/>
      <w:marRight w:val="0"/>
      <w:marTop w:val="0"/>
      <w:marBottom w:val="0"/>
      <w:divBdr>
        <w:top w:val="none" w:sz="0" w:space="0" w:color="auto"/>
        <w:left w:val="none" w:sz="0" w:space="0" w:color="auto"/>
        <w:bottom w:val="none" w:sz="0" w:space="0" w:color="auto"/>
        <w:right w:val="none" w:sz="0" w:space="0" w:color="auto"/>
      </w:divBdr>
    </w:div>
    <w:div w:id="458718869">
      <w:bodyDiv w:val="1"/>
      <w:marLeft w:val="0"/>
      <w:marRight w:val="0"/>
      <w:marTop w:val="0"/>
      <w:marBottom w:val="0"/>
      <w:divBdr>
        <w:top w:val="none" w:sz="0" w:space="0" w:color="auto"/>
        <w:left w:val="none" w:sz="0" w:space="0" w:color="auto"/>
        <w:bottom w:val="none" w:sz="0" w:space="0" w:color="auto"/>
        <w:right w:val="none" w:sz="0" w:space="0" w:color="auto"/>
      </w:divBdr>
    </w:div>
    <w:div w:id="514196225">
      <w:bodyDiv w:val="1"/>
      <w:marLeft w:val="0"/>
      <w:marRight w:val="0"/>
      <w:marTop w:val="0"/>
      <w:marBottom w:val="0"/>
      <w:divBdr>
        <w:top w:val="none" w:sz="0" w:space="0" w:color="auto"/>
        <w:left w:val="none" w:sz="0" w:space="0" w:color="auto"/>
        <w:bottom w:val="none" w:sz="0" w:space="0" w:color="auto"/>
        <w:right w:val="none" w:sz="0" w:space="0" w:color="auto"/>
      </w:divBdr>
    </w:div>
    <w:div w:id="656886996">
      <w:bodyDiv w:val="1"/>
      <w:marLeft w:val="0"/>
      <w:marRight w:val="0"/>
      <w:marTop w:val="0"/>
      <w:marBottom w:val="0"/>
      <w:divBdr>
        <w:top w:val="none" w:sz="0" w:space="0" w:color="auto"/>
        <w:left w:val="none" w:sz="0" w:space="0" w:color="auto"/>
        <w:bottom w:val="none" w:sz="0" w:space="0" w:color="auto"/>
        <w:right w:val="none" w:sz="0" w:space="0" w:color="auto"/>
      </w:divBdr>
    </w:div>
    <w:div w:id="806171158">
      <w:bodyDiv w:val="1"/>
      <w:marLeft w:val="0"/>
      <w:marRight w:val="0"/>
      <w:marTop w:val="0"/>
      <w:marBottom w:val="0"/>
      <w:divBdr>
        <w:top w:val="none" w:sz="0" w:space="0" w:color="auto"/>
        <w:left w:val="none" w:sz="0" w:space="0" w:color="auto"/>
        <w:bottom w:val="none" w:sz="0" w:space="0" w:color="auto"/>
        <w:right w:val="none" w:sz="0" w:space="0" w:color="auto"/>
      </w:divBdr>
    </w:div>
    <w:div w:id="914513765">
      <w:bodyDiv w:val="1"/>
      <w:marLeft w:val="0"/>
      <w:marRight w:val="0"/>
      <w:marTop w:val="0"/>
      <w:marBottom w:val="0"/>
      <w:divBdr>
        <w:top w:val="none" w:sz="0" w:space="0" w:color="auto"/>
        <w:left w:val="none" w:sz="0" w:space="0" w:color="auto"/>
        <w:bottom w:val="none" w:sz="0" w:space="0" w:color="auto"/>
        <w:right w:val="none" w:sz="0" w:space="0" w:color="auto"/>
      </w:divBdr>
    </w:div>
    <w:div w:id="1156460521">
      <w:bodyDiv w:val="1"/>
      <w:marLeft w:val="0"/>
      <w:marRight w:val="0"/>
      <w:marTop w:val="0"/>
      <w:marBottom w:val="0"/>
      <w:divBdr>
        <w:top w:val="none" w:sz="0" w:space="0" w:color="auto"/>
        <w:left w:val="none" w:sz="0" w:space="0" w:color="auto"/>
        <w:bottom w:val="none" w:sz="0" w:space="0" w:color="auto"/>
        <w:right w:val="none" w:sz="0" w:space="0" w:color="auto"/>
      </w:divBdr>
    </w:div>
    <w:div w:id="1340041197">
      <w:bodyDiv w:val="1"/>
      <w:marLeft w:val="0"/>
      <w:marRight w:val="0"/>
      <w:marTop w:val="0"/>
      <w:marBottom w:val="0"/>
      <w:divBdr>
        <w:top w:val="none" w:sz="0" w:space="0" w:color="auto"/>
        <w:left w:val="none" w:sz="0" w:space="0" w:color="auto"/>
        <w:bottom w:val="none" w:sz="0" w:space="0" w:color="auto"/>
        <w:right w:val="none" w:sz="0" w:space="0" w:color="auto"/>
      </w:divBdr>
    </w:div>
    <w:div w:id="1593929957">
      <w:bodyDiv w:val="1"/>
      <w:marLeft w:val="0"/>
      <w:marRight w:val="0"/>
      <w:marTop w:val="0"/>
      <w:marBottom w:val="0"/>
      <w:divBdr>
        <w:top w:val="none" w:sz="0" w:space="0" w:color="auto"/>
        <w:left w:val="none" w:sz="0" w:space="0" w:color="auto"/>
        <w:bottom w:val="none" w:sz="0" w:space="0" w:color="auto"/>
        <w:right w:val="none" w:sz="0" w:space="0" w:color="auto"/>
      </w:divBdr>
    </w:div>
    <w:div w:id="1763256159">
      <w:bodyDiv w:val="1"/>
      <w:marLeft w:val="0"/>
      <w:marRight w:val="0"/>
      <w:marTop w:val="0"/>
      <w:marBottom w:val="0"/>
      <w:divBdr>
        <w:top w:val="none" w:sz="0" w:space="0" w:color="auto"/>
        <w:left w:val="none" w:sz="0" w:space="0" w:color="auto"/>
        <w:bottom w:val="none" w:sz="0" w:space="0" w:color="auto"/>
        <w:right w:val="none" w:sz="0" w:space="0" w:color="auto"/>
      </w:divBdr>
    </w:div>
    <w:div w:id="2055807254">
      <w:bodyDiv w:val="1"/>
      <w:marLeft w:val="0"/>
      <w:marRight w:val="0"/>
      <w:marTop w:val="0"/>
      <w:marBottom w:val="0"/>
      <w:divBdr>
        <w:top w:val="none" w:sz="0" w:space="0" w:color="auto"/>
        <w:left w:val="none" w:sz="0" w:space="0" w:color="auto"/>
        <w:bottom w:val="none" w:sz="0" w:space="0" w:color="auto"/>
        <w:right w:val="none" w:sz="0" w:space="0" w:color="auto"/>
      </w:divBdr>
    </w:div>
    <w:div w:id="212965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rojects/epicsq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tm\AppData\Roaming\Microsoft\Templates\AS-PM-0100%20General%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92EBEB-AF0D-4276-8768-75D6494C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AS-PM-0100 General Document.dot</Template>
  <TotalTime>2868</TotalTime>
  <Pages>1</Pages>
  <Words>5436</Words>
  <Characters>30988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36352</CharactersWithSpaces>
  <SharedDoc>false</SharedDoc>
  <HLinks>
    <vt:vector size="60" baseType="variant">
      <vt:variant>
        <vt:i4>1441855</vt:i4>
      </vt:variant>
      <vt:variant>
        <vt:i4>74</vt:i4>
      </vt:variant>
      <vt:variant>
        <vt:i4>0</vt:i4>
      </vt:variant>
      <vt:variant>
        <vt:i4>5</vt:i4>
      </vt:variant>
      <vt:variant>
        <vt:lpwstr/>
      </vt:variant>
      <vt:variant>
        <vt:lpwstr>_Toc392686687</vt:lpwstr>
      </vt:variant>
      <vt:variant>
        <vt:i4>2031673</vt:i4>
      </vt:variant>
      <vt:variant>
        <vt:i4>62</vt:i4>
      </vt:variant>
      <vt:variant>
        <vt:i4>0</vt:i4>
      </vt:variant>
      <vt:variant>
        <vt:i4>5</vt:i4>
      </vt:variant>
      <vt:variant>
        <vt:lpwstr/>
      </vt:variant>
      <vt:variant>
        <vt:lpwstr>_Toc392687006</vt:lpwstr>
      </vt:variant>
      <vt:variant>
        <vt:i4>2031673</vt:i4>
      </vt:variant>
      <vt:variant>
        <vt:i4>56</vt:i4>
      </vt:variant>
      <vt:variant>
        <vt:i4>0</vt:i4>
      </vt:variant>
      <vt:variant>
        <vt:i4>5</vt:i4>
      </vt:variant>
      <vt:variant>
        <vt:lpwstr/>
      </vt:variant>
      <vt:variant>
        <vt:lpwstr>_Toc392687005</vt:lpwstr>
      </vt:variant>
      <vt:variant>
        <vt:i4>2031673</vt:i4>
      </vt:variant>
      <vt:variant>
        <vt:i4>50</vt:i4>
      </vt:variant>
      <vt:variant>
        <vt:i4>0</vt:i4>
      </vt:variant>
      <vt:variant>
        <vt:i4>5</vt:i4>
      </vt:variant>
      <vt:variant>
        <vt:lpwstr/>
      </vt:variant>
      <vt:variant>
        <vt:lpwstr>_Toc392687004</vt:lpwstr>
      </vt:variant>
      <vt:variant>
        <vt:i4>2031673</vt:i4>
      </vt:variant>
      <vt:variant>
        <vt:i4>44</vt:i4>
      </vt:variant>
      <vt:variant>
        <vt:i4>0</vt:i4>
      </vt:variant>
      <vt:variant>
        <vt:i4>5</vt:i4>
      </vt:variant>
      <vt:variant>
        <vt:lpwstr/>
      </vt:variant>
      <vt:variant>
        <vt:lpwstr>_Toc392687003</vt:lpwstr>
      </vt:variant>
      <vt:variant>
        <vt:i4>2031673</vt:i4>
      </vt:variant>
      <vt:variant>
        <vt:i4>38</vt:i4>
      </vt:variant>
      <vt:variant>
        <vt:i4>0</vt:i4>
      </vt:variant>
      <vt:variant>
        <vt:i4>5</vt:i4>
      </vt:variant>
      <vt:variant>
        <vt:lpwstr/>
      </vt:variant>
      <vt:variant>
        <vt:lpwstr>_Toc392687002</vt:lpwstr>
      </vt:variant>
      <vt:variant>
        <vt:i4>2031673</vt:i4>
      </vt:variant>
      <vt:variant>
        <vt:i4>32</vt:i4>
      </vt:variant>
      <vt:variant>
        <vt:i4>0</vt:i4>
      </vt:variant>
      <vt:variant>
        <vt:i4>5</vt:i4>
      </vt:variant>
      <vt:variant>
        <vt:lpwstr/>
      </vt:variant>
      <vt:variant>
        <vt:lpwstr>_Toc392687001</vt:lpwstr>
      </vt:variant>
      <vt:variant>
        <vt:i4>2031673</vt:i4>
      </vt:variant>
      <vt:variant>
        <vt:i4>26</vt:i4>
      </vt:variant>
      <vt:variant>
        <vt:i4>0</vt:i4>
      </vt:variant>
      <vt:variant>
        <vt:i4>5</vt:i4>
      </vt:variant>
      <vt:variant>
        <vt:lpwstr/>
      </vt:variant>
      <vt:variant>
        <vt:lpwstr>_Toc392687000</vt:lpwstr>
      </vt:variant>
      <vt:variant>
        <vt:i4>1507376</vt:i4>
      </vt:variant>
      <vt:variant>
        <vt:i4>20</vt:i4>
      </vt:variant>
      <vt:variant>
        <vt:i4>0</vt:i4>
      </vt:variant>
      <vt:variant>
        <vt:i4>5</vt:i4>
      </vt:variant>
      <vt:variant>
        <vt:lpwstr/>
      </vt:variant>
      <vt:variant>
        <vt:lpwstr>_Toc392686999</vt:lpwstr>
      </vt:variant>
      <vt:variant>
        <vt:i4>1507376</vt:i4>
      </vt:variant>
      <vt:variant>
        <vt:i4>14</vt:i4>
      </vt:variant>
      <vt:variant>
        <vt:i4>0</vt:i4>
      </vt:variant>
      <vt:variant>
        <vt:i4>5</vt:i4>
      </vt:variant>
      <vt:variant>
        <vt:lpwstr/>
      </vt:variant>
      <vt:variant>
        <vt:lpwstr>_Toc392686998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cliftm</dc:creator>
  <cp:lastModifiedBy>mods r us 325</cp:lastModifiedBy>
  <cp:revision>111</cp:revision>
  <cp:lastPrinted>2016-06-06T12:33:00Z</cp:lastPrinted>
  <dcterms:created xsi:type="dcterms:W3CDTF">2016-04-20T09:34:00Z</dcterms:created>
  <dcterms:modified xsi:type="dcterms:W3CDTF">2016-06-06T12:34:00Z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April 2016</vt:lpwstr>
  </property>
  <property fmtid="{D5CDD505-2E9C-101B-9397-08002B2CF9AE}" pid="3" name="Title">
    <vt:lpwstr>Galil EPICS driver configuration guide</vt:lpwstr>
  </property>
  <property fmtid="{D5CDD505-2E9C-101B-9397-08002B2CF9AE}" pid="4" name="DocumentNo">
    <vt:lpwstr>1</vt:lpwstr>
  </property>
  <property fmtid="{D5CDD505-2E9C-101B-9397-08002B2CF9AE}" pid="5" name="RevisionNo">
    <vt:lpwstr>1.1</vt:lpwstr>
  </property>
  <property fmtid="{D5CDD505-2E9C-101B-9397-08002B2CF9AE}" pid="6" name="DateShort">
    <vt:lpwstr>27/04/2016</vt:lpwstr>
  </property>
  <property fmtid="{D5CDD505-2E9C-101B-9397-08002B2CF9AE}" pid="7" name="ReportType">
    <vt:lpwstr>Short</vt:lpwstr>
  </property>
  <property fmtid="{D5CDD505-2E9C-101B-9397-08002B2CF9AE}" pid="8" name="Edit">
    <vt:lpwstr>true</vt:lpwstr>
  </property>
  <property fmtid="{D5CDD505-2E9C-101B-9397-08002B2CF9AE}" pid="9" name="FileNo">
    <vt:lpwstr>AS-PM-0100</vt:lpwstr>
  </property>
  <property fmtid="{D5CDD505-2E9C-101B-9397-08002B2CF9AE}" pid="10" name="TemplateName">
    <vt:lpwstr>c:\menu\Templates\AS-PM-0100 General Document.dot</vt:lpwstr>
  </property>
</Properties>
</file>